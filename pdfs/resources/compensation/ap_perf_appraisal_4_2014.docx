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hAnsi="Times New Roman"/>
          <w:sz w:val="24"/>
        </w:rPr>
        <w:id w:val="361251146"/>
        <w:lock w:val="contentLocked"/>
        <w:placeholder>
          <w:docPart w:val="DefaultPlaceholder_1082065158"/>
        </w:placeholder>
        <w:group/>
      </w:sdtPr>
      <w:sdtEndPr>
        <w:rPr>
          <w:rFonts w:cs="Arial"/>
          <w:szCs w:val="20"/>
        </w:rPr>
      </w:sdtEndPr>
      <w:sdtContent>
        <w:tbl>
          <w:tblPr>
            <w:tblStyle w:val="TableGrid"/>
            <w:tblW w:w="0" w:type="auto"/>
            <w:tblLook w:val="01E0" w:firstRow="1" w:lastRow="1" w:firstColumn="1" w:lastColumn="1" w:noHBand="0" w:noVBand="0"/>
          </w:tblPr>
          <w:tblGrid>
            <w:gridCol w:w="11016"/>
          </w:tblGrid>
          <w:tr w:rsidR="00DA0BF4" w:rsidTr="006C6E68">
            <w:tc>
              <w:tcPr>
                <w:tcW w:w="145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A0BF4" w:rsidRDefault="004760BD" w:rsidP="008049DF">
                <w:r>
                  <w:rPr>
                    <w:b/>
                    <w:noProof/>
                    <w:sz w:val="28"/>
                    <w:szCs w:val="28"/>
                  </w:rPr>
                  <w:drawing>
                    <wp:inline distT="0" distB="0" distL="0" distR="0" wp14:anchorId="1ECF66C9" wp14:editId="15A6E3CC">
                      <wp:extent cx="3086100" cy="552450"/>
                      <wp:effectExtent l="0" t="0" r="0" b="0"/>
                      <wp:docPr id="1" name="Picture 1" descr="NEU HRM Blac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NEU HRM Black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861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A0BF4" w:rsidRPr="00DA0BF4" w:rsidTr="006C6E68">
            <w:tc>
              <w:tcPr>
                <w:tcW w:w="14508" w:type="dxa"/>
                <w:tcBorders>
                  <w:top w:val="nil"/>
                  <w:left w:val="nil"/>
                  <w:bottom w:val="single" w:sz="24" w:space="0" w:color="00549F"/>
                  <w:right w:val="nil"/>
                </w:tcBorders>
              </w:tcPr>
              <w:p w:rsidR="00DA0BF4" w:rsidRPr="002B1587" w:rsidRDefault="00DA0BF4" w:rsidP="00DA0BF4">
                <w:pPr>
                  <w:spacing w:before="240"/>
                  <w:ind w:left="828"/>
                  <w:rPr>
                    <w:rFonts w:ascii="Arial Black" w:hAnsi="Arial Black"/>
                    <w:color w:val="00549F"/>
                    <w:sz w:val="24"/>
                  </w:rPr>
                </w:pPr>
                <w:r w:rsidRPr="002B1587">
                  <w:rPr>
                    <w:rFonts w:ascii="Arial Black" w:hAnsi="Arial Black"/>
                    <w:color w:val="00549F"/>
                    <w:sz w:val="36"/>
                  </w:rPr>
                  <w:t>Annual Performance Appraisal Form</w:t>
                </w:r>
                <w:r w:rsidRPr="002B1587">
                  <w:rPr>
                    <w:rFonts w:ascii="Arial Black" w:hAnsi="Arial Black"/>
                    <w:color w:val="00549F"/>
                    <w:sz w:val="36"/>
                  </w:rPr>
                  <w:br/>
                </w:r>
                <w:r w:rsidRPr="002B1587">
                  <w:rPr>
                    <w:rFonts w:ascii="Arial Narrow" w:hAnsi="Arial Narrow"/>
                    <w:b/>
                    <w:color w:val="00549F"/>
                    <w:sz w:val="36"/>
                  </w:rPr>
                  <w:t>Administrative and Professional Staff</w:t>
                </w:r>
              </w:p>
            </w:tc>
          </w:tr>
        </w:tbl>
        <w:p w:rsidR="00DA0BF4" w:rsidRDefault="00DA0BF4" w:rsidP="00262D15">
          <w:pPr>
            <w:spacing w:before="240"/>
          </w:pPr>
        </w:p>
        <w:tbl>
          <w:tblPr>
            <w:tblStyle w:val="TableStyle1"/>
            <w:tblW w:w="10947" w:type="dxa"/>
            <w:tblBorders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140" w:firstRow="0" w:lastRow="1" w:firstColumn="0" w:lastColumn="1" w:noHBand="0" w:noVBand="0"/>
          </w:tblPr>
          <w:tblGrid>
            <w:gridCol w:w="1526"/>
            <w:gridCol w:w="2568"/>
            <w:gridCol w:w="913"/>
            <w:gridCol w:w="492"/>
            <w:gridCol w:w="913"/>
            <w:gridCol w:w="864"/>
            <w:gridCol w:w="1241"/>
            <w:gridCol w:w="2430"/>
          </w:tblGrid>
          <w:tr w:rsidR="00CC244F" w:rsidTr="00162998">
            <w:tc>
              <w:tcPr>
                <w:tcW w:w="1526" w:type="dxa"/>
                <w:vAlign w:val="center"/>
              </w:tcPr>
              <w:p w:rsidR="00CC244F" w:rsidRPr="00CC244F" w:rsidRDefault="00CC244F" w:rsidP="00BE42DA">
                <w:pPr>
                  <w:pStyle w:val="tabletext"/>
                  <w:spacing w:before="120"/>
                  <w:rPr>
                    <w:b/>
                  </w:rPr>
                </w:pPr>
                <w:r w:rsidRPr="00CC244F">
                  <w:rPr>
                    <w:b/>
                  </w:rPr>
                  <w:t>Employee Name</w:t>
                </w:r>
              </w:p>
            </w:tc>
            <w:sdt>
              <w:sdtPr>
                <w:id w:val="-1057394293"/>
                <w:placeholder>
                  <w:docPart w:val="353D05BE1D9A40BD98CBCF864D802F37"/>
                </w:placeholder>
                <w:showingPlcHdr/>
                <w:text/>
              </w:sdtPr>
              <w:sdtEndPr/>
              <w:sdtContent>
                <w:tc>
                  <w:tcPr>
                    <w:tcW w:w="2568" w:type="dxa"/>
                    <w:vAlign w:val="bottom"/>
                  </w:tcPr>
                  <w:p w:rsidR="00CC244F" w:rsidRDefault="003B4626" w:rsidP="00475AC1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</w:pPr>
                    <w:r>
                      <w:rPr>
                        <w:rStyle w:val="PlaceholderText"/>
                      </w:rPr>
                      <w:t>Click here to enter name</w:t>
                    </w:r>
                    <w:r w:rsidR="00774F16"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  <w:tc>
              <w:tcPr>
                <w:tcW w:w="1405" w:type="dxa"/>
                <w:gridSpan w:val="2"/>
                <w:vAlign w:val="center"/>
              </w:tcPr>
              <w:p w:rsidR="00CC244F" w:rsidRPr="00CC244F" w:rsidRDefault="00CC244F" w:rsidP="00BE42DA">
                <w:pPr>
                  <w:pStyle w:val="tabletext"/>
                  <w:spacing w:before="120"/>
                  <w:rPr>
                    <w:b/>
                  </w:rPr>
                </w:pPr>
                <w:r w:rsidRPr="00CC244F">
                  <w:rPr>
                    <w:b/>
                  </w:rPr>
                  <w:t>Appraisal Date</w:t>
                </w:r>
              </w:p>
            </w:tc>
            <w:sdt>
              <w:sdtPr>
                <w:id w:val="67160613"/>
                <w:placeholder>
                  <w:docPart w:val="20DC52EE30FA4799B2D30ACE1DFB3DC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777" w:type="dxa"/>
                    <w:gridSpan w:val="2"/>
                    <w:vAlign w:val="bottom"/>
                  </w:tcPr>
                  <w:p w:rsidR="00CC244F" w:rsidRDefault="00475AC1" w:rsidP="00475AC1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</w:pPr>
                    <w:r w:rsidRPr="003A0709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  <w:tc>
              <w:tcPr>
                <w:tcW w:w="1241" w:type="dxa"/>
                <w:vAlign w:val="bottom"/>
              </w:tcPr>
              <w:p w:rsidR="00CC244F" w:rsidRPr="00CC244F" w:rsidRDefault="00CC244F" w:rsidP="00BE42DA">
                <w:pPr>
                  <w:pStyle w:val="tabletext"/>
                  <w:spacing w:before="120"/>
                  <w:rPr>
                    <w:b/>
                  </w:rPr>
                </w:pPr>
                <w:r w:rsidRPr="00CC244F">
                  <w:rPr>
                    <w:b/>
                  </w:rPr>
                  <w:t>Hire Date</w:t>
                </w:r>
              </w:p>
            </w:tc>
            <w:sdt>
              <w:sdtPr>
                <w:id w:val="-632635173"/>
                <w:placeholder>
                  <w:docPart w:val="D1886E7744BD42A8962DC1199F8DC469"/>
                </w:placeholder>
                <w:showingPlcHdr/>
                <w:text/>
              </w:sdtPr>
              <w:sdtEndPr/>
              <w:sdtContent>
                <w:tc>
                  <w:tcPr>
                    <w:tcW w:w="2430" w:type="dxa"/>
                    <w:vAlign w:val="bottom"/>
                  </w:tcPr>
                  <w:p w:rsidR="00CC244F" w:rsidRDefault="00774F16" w:rsidP="00475AC1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  <w:ind w:right="29"/>
                    </w:pPr>
                    <w:r w:rsidRPr="00564C21">
                      <w:rPr>
                        <w:rStyle w:val="PlaceholderText"/>
                      </w:rPr>
                      <w:t>Click here to</w:t>
                    </w:r>
                    <w:r w:rsidR="003B4626">
                      <w:rPr>
                        <w:rStyle w:val="PlaceholderText"/>
                      </w:rPr>
                      <w:t xml:space="preserve"> enter hire da</w:t>
                    </w:r>
                    <w:r w:rsidRPr="00564C21">
                      <w:rPr>
                        <w:rStyle w:val="PlaceholderText"/>
                      </w:rPr>
                      <w:t>t</w:t>
                    </w:r>
                    <w:r w:rsidR="003B4626">
                      <w:rPr>
                        <w:rStyle w:val="PlaceholderText"/>
                      </w:rPr>
                      <w:t>e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4C28D4" w:rsidTr="00162998">
            <w:tc>
              <w:tcPr>
                <w:tcW w:w="1526" w:type="dxa"/>
                <w:vAlign w:val="center"/>
              </w:tcPr>
              <w:p w:rsidR="004C28D4" w:rsidRPr="00CC244F" w:rsidRDefault="004C28D4" w:rsidP="00BE42DA">
                <w:pPr>
                  <w:pStyle w:val="tabletext"/>
                  <w:spacing w:before="120"/>
                  <w:rPr>
                    <w:b/>
                  </w:rPr>
                </w:pPr>
                <w:r>
                  <w:rPr>
                    <w:b/>
                  </w:rPr>
                  <w:t>VP/College</w:t>
                </w:r>
              </w:p>
            </w:tc>
            <w:sdt>
              <w:sdtPr>
                <w:id w:val="1742288549"/>
                <w:placeholder>
                  <w:docPart w:val="81527496F7A34CE2B3B55A395B39443C"/>
                </w:placeholder>
                <w:showingPlcHdr/>
                <w:text/>
              </w:sdtPr>
              <w:sdtEndPr/>
              <w:sdtContent>
                <w:tc>
                  <w:tcPr>
                    <w:tcW w:w="2568" w:type="dxa"/>
                    <w:vAlign w:val="bottom"/>
                  </w:tcPr>
                  <w:p w:rsidR="004C28D4" w:rsidRDefault="003B4626" w:rsidP="00475AC1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</w:pPr>
                    <w:r>
                      <w:rPr>
                        <w:rStyle w:val="PlaceholderText"/>
                      </w:rPr>
                      <w:t>Click here to enter VP/College</w:t>
                    </w:r>
                    <w:r w:rsidR="004C28D4"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  <w:tc>
              <w:tcPr>
                <w:tcW w:w="1405" w:type="dxa"/>
                <w:gridSpan w:val="2"/>
                <w:vAlign w:val="center"/>
              </w:tcPr>
              <w:p w:rsidR="004C28D4" w:rsidRPr="00CC244F" w:rsidRDefault="004C28D4" w:rsidP="00BE42DA">
                <w:pPr>
                  <w:pStyle w:val="tabletext"/>
                  <w:spacing w:before="120"/>
                  <w:rPr>
                    <w:b/>
                  </w:rPr>
                </w:pPr>
                <w:r>
                  <w:rPr>
                    <w:b/>
                  </w:rPr>
                  <w:t>Department Name</w:t>
                </w:r>
              </w:p>
            </w:tc>
            <w:sdt>
              <w:sdtPr>
                <w:id w:val="-1398969675"/>
                <w:placeholder>
                  <w:docPart w:val="705BC30088ED4E89857C1CC942F71772"/>
                </w:placeholder>
                <w:showingPlcHdr/>
                <w:text/>
              </w:sdtPr>
              <w:sdtEndPr/>
              <w:sdtContent>
                <w:tc>
                  <w:tcPr>
                    <w:tcW w:w="1777" w:type="dxa"/>
                    <w:gridSpan w:val="2"/>
                    <w:vAlign w:val="bottom"/>
                  </w:tcPr>
                  <w:p w:rsidR="004C28D4" w:rsidRDefault="003B4626" w:rsidP="00475AC1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</w:pPr>
                    <w:r>
                      <w:rPr>
                        <w:rStyle w:val="PlaceholderText"/>
                      </w:rPr>
                      <w:t>Click here to enter dept</w:t>
                    </w:r>
                    <w:r w:rsidR="004C28D4"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  <w:tc>
              <w:tcPr>
                <w:tcW w:w="1241" w:type="dxa"/>
                <w:vAlign w:val="bottom"/>
              </w:tcPr>
              <w:p w:rsidR="004C28D4" w:rsidRPr="00CC244F" w:rsidRDefault="004C28D4" w:rsidP="00BE42DA">
                <w:pPr>
                  <w:pStyle w:val="tabletext"/>
                  <w:spacing w:before="120"/>
                  <w:rPr>
                    <w:b/>
                  </w:rPr>
                </w:pPr>
                <w:r>
                  <w:rPr>
                    <w:b/>
                  </w:rPr>
                  <w:t>Time in Position</w:t>
                </w:r>
              </w:p>
            </w:tc>
            <w:sdt>
              <w:sdtPr>
                <w:id w:val="-122613131"/>
                <w:placeholder>
                  <w:docPart w:val="ABEA81FC3AFC4C1AB9FAED9E61687639"/>
                </w:placeholder>
                <w:showingPlcHdr/>
                <w:text/>
              </w:sdtPr>
              <w:sdtEndPr/>
              <w:sdtContent>
                <w:tc>
                  <w:tcPr>
                    <w:tcW w:w="2430" w:type="dxa"/>
                    <w:vAlign w:val="bottom"/>
                  </w:tcPr>
                  <w:p w:rsidR="004C28D4" w:rsidRDefault="004C28D4" w:rsidP="00475AC1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  <w:ind w:right="29"/>
                    </w:pPr>
                    <w:r w:rsidRPr="00564C21">
                      <w:rPr>
                        <w:rStyle w:val="PlaceholderText"/>
                      </w:rPr>
                      <w:t xml:space="preserve">Click here to enter </w:t>
                    </w:r>
                    <w:r w:rsidR="003B4626">
                      <w:rPr>
                        <w:rStyle w:val="PlaceholderText"/>
                      </w:rPr>
                      <w:t>time in position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BE42DA" w:rsidTr="00162998">
            <w:trPr>
              <w:trHeight w:val="720"/>
            </w:trPr>
            <w:tc>
              <w:tcPr>
                <w:tcW w:w="1526" w:type="dxa"/>
                <w:vAlign w:val="center"/>
              </w:tcPr>
              <w:p w:rsidR="00BE42DA" w:rsidRDefault="00BE42DA" w:rsidP="00BE42DA">
                <w:pPr>
                  <w:pStyle w:val="tabletext"/>
                  <w:spacing w:before="120"/>
                  <w:rPr>
                    <w:b/>
                  </w:rPr>
                </w:pPr>
                <w:r>
                  <w:rPr>
                    <w:b/>
                  </w:rPr>
                  <w:t>Position Title</w:t>
                </w:r>
              </w:p>
            </w:tc>
            <w:sdt>
              <w:sdtPr>
                <w:id w:val="682400755"/>
                <w:placeholder>
                  <w:docPart w:val="863C2AB88C5F4942A862AA115AD54D47"/>
                </w:placeholder>
                <w:showingPlcHdr/>
                <w:text/>
              </w:sdtPr>
              <w:sdtEndPr/>
              <w:sdtContent>
                <w:tc>
                  <w:tcPr>
                    <w:tcW w:w="3481" w:type="dxa"/>
                    <w:gridSpan w:val="2"/>
                    <w:vAlign w:val="bottom"/>
                  </w:tcPr>
                  <w:p w:rsidR="00BE42DA" w:rsidRDefault="00BE42DA" w:rsidP="00BE42DA">
                    <w:pPr>
                      <w:pStyle w:val="tabletext"/>
                      <w:pBdr>
                        <w:bottom w:val="single" w:sz="4" w:space="0" w:color="616365"/>
                      </w:pBdr>
                      <w:spacing w:before="120"/>
                    </w:pPr>
                    <w:r>
                      <w:rPr>
                        <w:rStyle w:val="PlaceholderText"/>
                      </w:rPr>
                      <w:t>Click here to enter position title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  <w:tc>
              <w:tcPr>
                <w:tcW w:w="1405" w:type="dxa"/>
                <w:gridSpan w:val="2"/>
                <w:vAlign w:val="center"/>
              </w:tcPr>
              <w:p w:rsidR="00BE42DA" w:rsidRDefault="00BE42DA" w:rsidP="00BE42DA">
                <w:pPr>
                  <w:pStyle w:val="tabletext"/>
                  <w:spacing w:before="120"/>
                  <w:rPr>
                    <w:b/>
                  </w:rPr>
                </w:pPr>
                <w:r>
                  <w:rPr>
                    <w:b/>
                  </w:rPr>
                  <w:t>Supervisor’s Signature</w:t>
                </w:r>
              </w:p>
            </w:tc>
            <w:tc>
              <w:tcPr>
                <w:tcW w:w="4535" w:type="dxa"/>
                <w:gridSpan w:val="3"/>
                <w:tcBorders>
                  <w:top w:val="nil"/>
                  <w:bottom w:val="single" w:sz="4" w:space="0" w:color="auto"/>
                </w:tcBorders>
                <w:vAlign w:val="bottom"/>
              </w:tcPr>
              <w:p w:rsidR="00BE42DA" w:rsidRDefault="00BE42DA" w:rsidP="00BE42DA">
                <w:pPr>
                  <w:pStyle w:val="tabletext"/>
                  <w:pBdr>
                    <w:bottom w:val="single" w:sz="4" w:space="0" w:color="616365"/>
                  </w:pBdr>
                  <w:spacing w:before="120"/>
                  <w:ind w:right="29"/>
                </w:pPr>
              </w:p>
            </w:tc>
          </w:tr>
          <w:tr w:rsidR="004C28D4" w:rsidTr="00162998">
            <w:tc>
              <w:tcPr>
                <w:tcW w:w="1526" w:type="dxa"/>
              </w:tcPr>
              <w:p w:rsidR="004C28D4" w:rsidRDefault="004C28D4" w:rsidP="000B324A">
                <w:pPr>
                  <w:pStyle w:val="tabletext"/>
                  <w:spacing w:before="120"/>
                  <w:rPr>
                    <w:b/>
                  </w:rPr>
                </w:pPr>
                <w:r>
                  <w:rPr>
                    <w:b/>
                  </w:rPr>
                  <w:t>Next Level Manager’s Signature</w:t>
                </w:r>
              </w:p>
            </w:tc>
            <w:tc>
              <w:tcPr>
                <w:tcW w:w="3481" w:type="dxa"/>
                <w:gridSpan w:val="2"/>
              </w:tcPr>
              <w:p w:rsidR="004C28D4" w:rsidRDefault="004C28D4" w:rsidP="000B324A">
                <w:pPr>
                  <w:pStyle w:val="tabletext"/>
                  <w:pBdr>
                    <w:bottom w:val="single" w:sz="4" w:space="0" w:color="616365"/>
                  </w:pBdr>
                  <w:spacing w:before="120"/>
                </w:pPr>
              </w:p>
              <w:p w:rsidR="00475AC1" w:rsidRDefault="00475AC1" w:rsidP="000B324A">
                <w:pPr>
                  <w:pStyle w:val="tabletext"/>
                  <w:pBdr>
                    <w:bottom w:val="single" w:sz="4" w:space="0" w:color="616365"/>
                  </w:pBdr>
                  <w:spacing w:before="120"/>
                </w:pPr>
              </w:p>
            </w:tc>
            <w:tc>
              <w:tcPr>
                <w:tcW w:w="1405" w:type="dxa"/>
                <w:gridSpan w:val="2"/>
                <w:vAlign w:val="center"/>
              </w:tcPr>
              <w:p w:rsidR="004C28D4" w:rsidRDefault="004C28D4" w:rsidP="00BE42DA">
                <w:pPr>
                  <w:pStyle w:val="tabletext"/>
                  <w:spacing w:before="120"/>
                  <w:rPr>
                    <w:b/>
                  </w:rPr>
                </w:pPr>
                <w:r>
                  <w:rPr>
                    <w:b/>
                  </w:rPr>
                  <w:t>Employee’s Signature</w:t>
                </w:r>
              </w:p>
            </w:tc>
            <w:tc>
              <w:tcPr>
                <w:tcW w:w="4535" w:type="dxa"/>
                <w:gridSpan w:val="3"/>
                <w:tcBorders>
                  <w:top w:val="nil"/>
                  <w:bottom w:val="single" w:sz="4" w:space="0" w:color="auto"/>
                </w:tcBorders>
              </w:tcPr>
              <w:p w:rsidR="004C28D4" w:rsidRDefault="004C28D4" w:rsidP="000B324A">
                <w:pPr>
                  <w:pStyle w:val="tabletext"/>
                  <w:pBdr>
                    <w:bottom w:val="single" w:sz="4" w:space="0" w:color="616365"/>
                  </w:pBdr>
                  <w:spacing w:before="120"/>
                  <w:ind w:right="29"/>
                </w:pPr>
              </w:p>
              <w:p w:rsidR="00475AC1" w:rsidRPr="004C28D4" w:rsidRDefault="00475AC1" w:rsidP="000B324A">
                <w:pPr>
                  <w:pStyle w:val="tabletext"/>
                  <w:pBdr>
                    <w:bottom w:val="single" w:sz="4" w:space="0" w:color="616365"/>
                  </w:pBdr>
                  <w:spacing w:before="120"/>
                  <w:ind w:right="29"/>
                </w:pPr>
              </w:p>
            </w:tc>
          </w:tr>
        </w:tbl>
        <w:p w:rsidR="008C3C62" w:rsidRDefault="001637D2" w:rsidP="008C3C62">
          <w:pPr>
            <w:pStyle w:val="BodyText"/>
            <w:spacing w:before="80" w:after="240" w:line="240" w:lineRule="auto"/>
            <w:ind w:left="90" w:hanging="9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*Employee’s signature implies neither agreement nor disagreement with this appraisal.  The signature indicates only that the employee has read this evaluation and discussed it with the supervisor.</w:t>
          </w:r>
        </w:p>
        <w:p w:rsidR="00437E6E" w:rsidRPr="008C3C62" w:rsidRDefault="00437E6E" w:rsidP="008C3C62">
          <w:pPr>
            <w:pStyle w:val="BodyText"/>
            <w:spacing w:before="80" w:after="240" w:line="240" w:lineRule="auto"/>
            <w:ind w:left="90" w:hanging="90"/>
            <w:rPr>
              <w:rFonts w:ascii="Arial" w:hAnsi="Arial" w:cs="Arial"/>
              <w:sz w:val="18"/>
              <w:szCs w:val="18"/>
            </w:rPr>
          </w:pPr>
        </w:p>
        <w:tbl>
          <w:tblPr>
            <w:tblStyle w:val="TableGrid"/>
            <w:tblW w:w="10980" w:type="dxa"/>
            <w:tblInd w:w="-33" w:type="dxa"/>
            <w:tblLayout w:type="fixed"/>
            <w:tblCellMar>
              <w:left w:w="57" w:type="dxa"/>
              <w:right w:w="57" w:type="dxa"/>
            </w:tblCellMar>
            <w:tblLook w:val="01E0" w:firstRow="1" w:lastRow="1" w:firstColumn="1" w:lastColumn="1" w:noHBand="0" w:noVBand="0"/>
          </w:tblPr>
          <w:tblGrid>
            <w:gridCol w:w="1355"/>
            <w:gridCol w:w="1323"/>
            <w:gridCol w:w="1323"/>
            <w:gridCol w:w="1324"/>
            <w:gridCol w:w="1324"/>
            <w:gridCol w:w="1324"/>
            <w:gridCol w:w="1387"/>
            <w:gridCol w:w="1620"/>
          </w:tblGrid>
          <w:tr w:rsidR="008417F6" w:rsidRPr="00846CF0" w:rsidTr="00FF0A8C">
            <w:trPr>
              <w:tblHeader/>
            </w:trPr>
            <w:tc>
              <w:tcPr>
                <w:tcW w:w="10980" w:type="dxa"/>
                <w:gridSpan w:val="8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00549F"/>
              </w:tcPr>
              <w:p w:rsidR="008417F6" w:rsidRPr="00846CF0" w:rsidRDefault="008417F6" w:rsidP="005A01B2">
                <w:pPr>
                  <w:pStyle w:val="tabletext"/>
                  <w:rPr>
                    <w:rFonts w:cs="Arial"/>
                    <w:color w:val="FFFFFF"/>
                    <w:szCs w:val="20"/>
                  </w:rPr>
                </w:pPr>
                <w:r w:rsidRPr="00846CF0">
                  <w:rPr>
                    <w:b/>
                    <w:color w:val="FFFFFF"/>
                  </w:rPr>
                  <w:t>I. PERFORMANCE REVIEW</w:t>
                </w:r>
                <w:r w:rsidRPr="00846CF0">
                  <w:rPr>
                    <w:color w:val="FFFFFF"/>
                  </w:rPr>
                  <w:t xml:space="preserve"> </w:t>
                </w:r>
                <w:r w:rsidR="00E30268" w:rsidRPr="00A41BFC">
                  <w:rPr>
                    <w:rFonts w:ascii="Arial Narrow" w:hAnsi="Arial Narrow" w:cs="Arial"/>
                    <w:color w:val="FFFFFF"/>
                  </w:rPr>
                  <w:t>(</w:t>
                </w:r>
                <w:r w:rsidRPr="00A41BFC">
                  <w:rPr>
                    <w:rFonts w:ascii="Arial Narrow" w:hAnsi="Arial Narrow" w:cs="Arial"/>
                    <w:color w:val="FFFFFF"/>
                  </w:rPr>
                  <w:t>Use additional sheets if necessary</w:t>
                </w:r>
                <w:r w:rsidR="008108B0" w:rsidRPr="00A41BFC">
                  <w:rPr>
                    <w:rFonts w:ascii="Arial Narrow" w:hAnsi="Arial Narrow" w:cs="Arial"/>
                    <w:color w:val="FFFFFF"/>
                  </w:rPr>
                  <w:t xml:space="preserve">.  </w:t>
                </w:r>
                <w:r w:rsidR="005A01B2">
                  <w:rPr>
                    <w:rFonts w:ascii="Arial Narrow" w:hAnsi="Arial Narrow" w:cs="Arial"/>
                    <w:color w:val="FFFFFF"/>
                  </w:rPr>
                  <w:t xml:space="preserve">This </w:t>
                </w:r>
                <w:r w:rsidR="009F03DE" w:rsidRPr="00A41BFC">
                  <w:rPr>
                    <w:rFonts w:ascii="Arial Narrow" w:hAnsi="Arial Narrow" w:cs="Arial"/>
                    <w:color w:val="FFFFFF"/>
                  </w:rPr>
                  <w:t>section</w:t>
                </w:r>
                <w:r w:rsidR="005A01B2">
                  <w:rPr>
                    <w:rFonts w:ascii="Arial Narrow" w:hAnsi="Arial Narrow" w:cs="Arial"/>
                    <w:color w:val="FFFFFF"/>
                  </w:rPr>
                  <w:t xml:space="preserve">s is </w:t>
                </w:r>
                <w:r w:rsidR="009F03DE" w:rsidRPr="00A41BFC">
                  <w:rPr>
                    <w:rFonts w:ascii="Arial Narrow" w:hAnsi="Arial Narrow" w:cs="Arial"/>
                    <w:color w:val="FFFFFF"/>
                  </w:rPr>
                  <w:t>set up to expand as you type.</w:t>
                </w:r>
                <w:r w:rsidR="00E30268" w:rsidRPr="00A41BFC">
                  <w:rPr>
                    <w:rFonts w:ascii="Arial Narrow" w:hAnsi="Arial Narrow" w:cs="Arial"/>
                    <w:color w:val="FFFFFF"/>
                  </w:rPr>
                  <w:t>)</w:t>
                </w:r>
              </w:p>
            </w:tc>
          </w:tr>
          <w:tr w:rsidR="008417F6" w:rsidTr="00FF0A8C">
            <w:trPr>
              <w:trHeight w:val="735"/>
            </w:trPr>
            <w:tc>
              <w:tcPr>
                <w:tcW w:w="10980" w:type="dxa"/>
                <w:gridSpan w:val="8"/>
                <w:tcBorders>
                  <w:top w:val="single" w:sz="12" w:space="0" w:color="auto"/>
                  <w:left w:val="single" w:sz="12" w:space="0" w:color="616365"/>
                  <w:right w:val="single" w:sz="12" w:space="0" w:color="616365"/>
                </w:tcBorders>
              </w:tcPr>
              <w:p w:rsidR="008417F6" w:rsidRDefault="00B36868" w:rsidP="00774F16">
                <w:pPr>
                  <w:pStyle w:val="tabletext"/>
                  <w:ind w:left="360" w:hanging="360"/>
                  <w:rPr>
                    <w:szCs w:val="20"/>
                  </w:rPr>
                </w:pPr>
                <w:r w:rsidRPr="00651F16">
                  <w:rPr>
                    <w:b/>
                  </w:rPr>
                  <w:t>A.</w:t>
                </w:r>
                <w:r w:rsidRPr="00651F16">
                  <w:rPr>
                    <w:b/>
                  </w:rPr>
                  <w:tab/>
                </w:r>
                <w:r w:rsidR="008417F6" w:rsidRPr="00651F16">
                  <w:rPr>
                    <w:b/>
                  </w:rPr>
                  <w:t>Major Responsibility Area:</w:t>
                </w:r>
                <w:r w:rsidR="00105230">
                  <w:t xml:space="preserve"> </w:t>
                </w:r>
                <w:sdt>
                  <w:sdtPr>
                    <w:id w:val="-320268258"/>
                    <w:placeholder>
                      <w:docPart w:val="858954487C3E4F18932D285611AED570"/>
                    </w:placeholder>
                    <w:showingPlcHdr/>
                    <w:text/>
                  </w:sdtPr>
                  <w:sdtEndPr/>
                  <w:sdtContent>
                    <w:r w:rsidR="00774F16"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8417F6" w:rsidRPr="008417F6" w:rsidTr="00FF0A8C">
            <w:trPr>
              <w:trHeight w:val="692"/>
            </w:trPr>
            <w:tc>
              <w:tcPr>
                <w:tcW w:w="10980" w:type="dxa"/>
                <w:gridSpan w:val="8"/>
                <w:tcBorders>
                  <w:left w:val="single" w:sz="12" w:space="0" w:color="616365"/>
                  <w:right w:val="single" w:sz="12" w:space="0" w:color="616365"/>
                </w:tcBorders>
              </w:tcPr>
              <w:p w:rsidR="008417F6" w:rsidRPr="008417F6" w:rsidRDefault="008417F6" w:rsidP="00774F16">
                <w:pPr>
                  <w:pStyle w:val="TableBullet"/>
                  <w:ind w:left="540"/>
                </w:pPr>
                <w:r w:rsidRPr="008417F6">
                  <w:t>Expected Level of Performance</w:t>
                </w:r>
                <w:r w:rsidR="00105230">
                  <w:t xml:space="preserve">: </w:t>
                </w:r>
                <w:sdt>
                  <w:sdtPr>
                    <w:id w:val="-1464726725"/>
                    <w:placeholder>
                      <w:docPart w:val="1F90C8AF85554664B61AFB9CAFB41CD0"/>
                    </w:placeholder>
                    <w:showingPlcHdr/>
                    <w:text/>
                  </w:sdtPr>
                  <w:sdtEndPr/>
                  <w:sdtContent>
                    <w:r w:rsidR="00774F16"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8417F6" w:rsidRPr="008417F6" w:rsidTr="00FF0A8C">
            <w:trPr>
              <w:trHeight w:val="620"/>
            </w:trPr>
            <w:tc>
              <w:tcPr>
                <w:tcW w:w="10980" w:type="dxa"/>
                <w:gridSpan w:val="8"/>
                <w:tcBorders>
                  <w:left w:val="single" w:sz="12" w:space="0" w:color="616365"/>
                  <w:right w:val="single" w:sz="12" w:space="0" w:color="616365"/>
                </w:tcBorders>
              </w:tcPr>
              <w:p w:rsidR="008417F6" w:rsidRPr="008417F6" w:rsidRDefault="008417F6" w:rsidP="00774F16">
                <w:pPr>
                  <w:pStyle w:val="TableBullet"/>
                  <w:ind w:left="540"/>
                </w:pPr>
                <w:r w:rsidRPr="008417F6">
                  <w:t>Actual Performance Results</w:t>
                </w:r>
                <w:r w:rsidR="00105230">
                  <w:t xml:space="preserve">: </w:t>
                </w:r>
                <w:sdt>
                  <w:sdtPr>
                    <w:id w:val="1700502585"/>
                    <w:placeholder>
                      <w:docPart w:val="D71ECAC8B2C44443AE0DE91B5F38A4F0"/>
                    </w:placeholder>
                    <w:showingPlcHdr/>
                    <w:text/>
                  </w:sdtPr>
                  <w:sdtEndPr/>
                  <w:sdtContent>
                    <w:r w:rsidR="00774F16"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8417F6" w:rsidRPr="008417F6" w:rsidTr="00FF0A8C">
            <w:trPr>
              <w:trHeight w:val="701"/>
            </w:trPr>
            <w:tc>
              <w:tcPr>
                <w:tcW w:w="10980" w:type="dxa"/>
                <w:gridSpan w:val="8"/>
                <w:tcBorders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</w:tcPr>
              <w:p w:rsidR="008417F6" w:rsidRPr="008417F6" w:rsidRDefault="008417F6" w:rsidP="00774F16">
                <w:pPr>
                  <w:pStyle w:val="TableBullet"/>
                  <w:ind w:left="540"/>
                </w:pPr>
                <w:r w:rsidRPr="008417F6">
                  <w:t>How does this support the University and/or Department goals?</w:t>
                </w:r>
                <w:r w:rsidR="00105230">
                  <w:t xml:space="preserve">: </w:t>
                </w:r>
                <w:sdt>
                  <w:sdtPr>
                    <w:id w:val="1759869503"/>
                    <w:placeholder>
                      <w:docPart w:val="332AA2F8B8204B95B5C8362DD60062BF"/>
                    </w:placeholder>
                    <w:showingPlcHdr/>
                    <w:text/>
                  </w:sdtPr>
                  <w:sdtEndPr/>
                  <w:sdtContent>
                    <w:r w:rsidR="00774F16"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2B1587" w:rsidRPr="008417F6" w:rsidTr="00FF0A8C">
            <w:tc>
              <w:tcPr>
                <w:tcW w:w="1355" w:type="dxa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2B1587" w:rsidRPr="00200A33" w:rsidRDefault="009F03DE" w:rsidP="00BB1023">
                <w:pPr>
                  <w:pStyle w:val="tabletext"/>
                  <w:rPr>
                    <w:rFonts w:ascii="Arial Narrow" w:hAnsi="Arial Narrow"/>
                    <w:b/>
                    <w:color w:val="C4262E"/>
                  </w:rPr>
                </w:pPr>
                <w:r>
                  <w:rPr>
                    <w:rFonts w:ascii="Arial Narrow" w:hAnsi="Arial Narrow"/>
                    <w:b/>
                    <w:color w:val="C4262E"/>
                  </w:rPr>
                  <w:t xml:space="preserve">A. </w:t>
                </w:r>
                <w:r w:rsidR="002B1587" w:rsidRPr="00200A33">
                  <w:rPr>
                    <w:rFonts w:ascii="Arial Narrow" w:hAnsi="Arial Narrow"/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2B1587" w:rsidRPr="002B1587" w:rsidRDefault="00D53FED" w:rsidP="00774F16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36829356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3B4626">
                  <w:rPr>
                    <w:rFonts w:ascii="Arial Narrow" w:hAnsi="Arial Narrow"/>
                  </w:rPr>
                  <w:t xml:space="preserve">  </w:t>
                </w:r>
                <w:r w:rsidR="002B1587" w:rsidRPr="002B1587">
                  <w:rPr>
                    <w:rFonts w:ascii="Arial Narrow" w:hAnsi="Arial Narrow"/>
                  </w:rPr>
                  <w:t>Consistently Exceeds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2B1587" w:rsidRPr="002B1587" w:rsidRDefault="00D53FED" w:rsidP="00774F16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40024136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B4626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B1587" w:rsidRPr="002B1587">
                  <w:rPr>
                    <w:rFonts w:ascii="Arial Narrow" w:hAnsi="Arial Narrow"/>
                  </w:rPr>
                  <w:tab/>
                  <w:t>Frequently Exceeds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2B1587" w:rsidRPr="002B1587" w:rsidRDefault="00D53FED" w:rsidP="00774F16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3135160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74F16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B1587" w:rsidRPr="002B1587">
                  <w:rPr>
                    <w:rFonts w:ascii="Arial Narrow" w:hAnsi="Arial Narrow"/>
                  </w:rPr>
                  <w:tab/>
                  <w:t>Fully</w:t>
                </w:r>
                <w:r w:rsidR="002B1587" w:rsidRPr="002B1587">
                  <w:rPr>
                    <w:rFonts w:ascii="Arial Narrow" w:hAnsi="Arial Narrow"/>
                  </w:rPr>
                  <w:br/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2B1587" w:rsidRPr="002B1587" w:rsidRDefault="00D53FED" w:rsidP="00774F16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92854967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74F16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B1587" w:rsidRPr="002B1587">
                  <w:rPr>
                    <w:rFonts w:ascii="Arial Narrow" w:hAnsi="Arial Narrow"/>
                  </w:rPr>
                  <w:tab/>
                </w:r>
                <w:r w:rsidR="002B1587">
                  <w:rPr>
                    <w:rFonts w:ascii="Arial Narrow" w:hAnsi="Arial Narrow"/>
                  </w:rPr>
                  <w:t>Partially</w:t>
                </w:r>
                <w:r w:rsidR="002B1587">
                  <w:rPr>
                    <w:rFonts w:ascii="Arial Narrow" w:hAnsi="Arial Narrow"/>
                  </w:rPr>
                  <w:br/>
                </w:r>
                <w:r w:rsidR="002B1587" w:rsidRPr="002B1587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2B1587" w:rsidRPr="002B1587" w:rsidRDefault="00D53FED" w:rsidP="00774F16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3602571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74F16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2B1587" w:rsidRPr="002B1587">
                  <w:rPr>
                    <w:rFonts w:ascii="Arial Narrow" w:hAnsi="Arial Narrow"/>
                  </w:rPr>
                  <w:tab/>
                  <w:t>Does Not Meet</w:t>
                </w:r>
              </w:p>
            </w:tc>
            <w:tc>
              <w:tcPr>
                <w:tcW w:w="1387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2B1587" w:rsidRPr="00200A33" w:rsidRDefault="002B1587" w:rsidP="00BB1023">
                <w:pPr>
                  <w:pStyle w:val="tabletext"/>
                  <w:rPr>
                    <w:rFonts w:ascii="Arial Narrow" w:hAnsi="Arial Narrow"/>
                    <w:b/>
                    <w:color w:val="C4262E"/>
                    <w:sz w:val="24"/>
                  </w:rPr>
                </w:pP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Weighting:</w:t>
                </w:r>
              </w:p>
            </w:tc>
            <w:sdt>
              <w:sdtPr>
                <w:id w:val="-1323120219"/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single" w:sz="12" w:space="0" w:color="616365"/>
                      <w:left w:val="nil"/>
                      <w:bottom w:val="single" w:sz="12" w:space="0" w:color="616365"/>
                      <w:right w:val="single" w:sz="12" w:space="0" w:color="616365"/>
                    </w:tcBorders>
                    <w:shd w:val="clear" w:color="auto" w:fill="F2F2F2" w:themeFill="background1" w:themeFillShade="F2"/>
                    <w:vAlign w:val="center"/>
                  </w:tcPr>
                  <w:p w:rsidR="002B1587" w:rsidRPr="008417F6" w:rsidRDefault="003B4626" w:rsidP="00DB724B">
                    <w:pPr>
                      <w:pStyle w:val="tabletext"/>
                    </w:pPr>
                    <w:r>
                      <w:rPr>
                        <w:rStyle w:val="PlaceholderText"/>
                      </w:rPr>
                      <w:t>Click here to enter weigh</w:t>
                    </w:r>
                    <w:r w:rsidR="00DB724B">
                      <w:rPr>
                        <w:rStyle w:val="PlaceholderText"/>
                      </w:rPr>
                      <w:t>t</w:t>
                    </w:r>
                    <w:r w:rsidR="00774F16"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9F03DE" w:rsidRPr="008417F6" w:rsidTr="00FF0A8C">
            <w:trPr>
              <w:trHeight w:val="681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Default="009F03DE" w:rsidP="00A35ABE">
                <w:pPr>
                  <w:pStyle w:val="tabletext"/>
                  <w:ind w:left="360" w:hanging="360"/>
                  <w:rPr>
                    <w:szCs w:val="20"/>
                  </w:rPr>
                </w:pPr>
                <w:r>
                  <w:rPr>
                    <w:b/>
                  </w:rPr>
                  <w:t>B</w:t>
                </w:r>
                <w:r w:rsidRPr="00651F16">
                  <w:rPr>
                    <w:b/>
                  </w:rPr>
                  <w:t>.</w:t>
                </w:r>
                <w:r w:rsidRPr="00651F16">
                  <w:rPr>
                    <w:b/>
                  </w:rPr>
                  <w:tab/>
                  <w:t>Major Responsibility Area:</w:t>
                </w:r>
                <w:r>
                  <w:t xml:space="preserve"> </w:t>
                </w:r>
                <w:sdt>
                  <w:sdtPr>
                    <w:id w:val="-1462100166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Expected Level of Performance</w:t>
                </w:r>
                <w:r>
                  <w:t xml:space="preserve">: </w:t>
                </w:r>
                <w:sdt>
                  <w:sdtPr>
                    <w:id w:val="1218237062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Actual Performance Results</w:t>
                </w:r>
                <w:r>
                  <w:t xml:space="preserve">: </w:t>
                </w:r>
                <w:sdt>
                  <w:sdtPr>
                    <w:id w:val="-909762815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699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How does this support the University and/or Department goals?</w:t>
                </w:r>
                <w:r>
                  <w:t xml:space="preserve">: </w:t>
                </w:r>
                <w:sdt>
                  <w:sdtPr>
                    <w:id w:val="-1391179051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c>
              <w:tcPr>
                <w:tcW w:w="1355" w:type="dxa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9F03DE" w:rsidRPr="00200A33" w:rsidRDefault="009F03DE" w:rsidP="00A35ABE">
                <w:pPr>
                  <w:pStyle w:val="tabletext"/>
                  <w:rPr>
                    <w:rFonts w:ascii="Arial Narrow" w:hAnsi="Arial Narrow"/>
                    <w:b/>
                    <w:color w:val="C4262E"/>
                  </w:rPr>
                </w:pPr>
                <w:r>
                  <w:rPr>
                    <w:rFonts w:ascii="Arial Narrow" w:hAnsi="Arial Narrow"/>
                    <w:b/>
                    <w:color w:val="C4262E"/>
                  </w:rPr>
                  <w:t xml:space="preserve">B. </w:t>
                </w: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9F03DE" w:rsidRPr="002B1587" w:rsidRDefault="00D53FED" w:rsidP="00A35ABE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74684071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03DE">
                      <w:rPr>
                        <w:rFonts w:ascii="MS Gothic" w:eastAsia="MS Gothic" w:hAnsi="Arial Narrow" w:hint="eastAsia"/>
                      </w:rPr>
                      <w:t>☐</w:t>
                    </w:r>
                  </w:sdtContent>
                </w:sdt>
                <w:r w:rsidR="009F03DE" w:rsidRPr="002B1587">
                  <w:rPr>
                    <w:rFonts w:ascii="Arial Narrow" w:hAnsi="Arial Narrow"/>
                  </w:rPr>
                  <w:t>Consistently Exceeds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9F03DE" w:rsidRPr="002B1587" w:rsidRDefault="00D53FED" w:rsidP="00A35ABE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66036067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03D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F03DE" w:rsidRPr="002B1587">
                  <w:rPr>
                    <w:rFonts w:ascii="Arial Narrow" w:hAnsi="Arial Narrow"/>
                  </w:rPr>
                  <w:tab/>
                  <w:t>Frequently Exceeds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9F03DE" w:rsidRPr="002B1587" w:rsidRDefault="00D53FED" w:rsidP="00A35ABE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14488810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03D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F03DE" w:rsidRPr="002B1587">
                  <w:rPr>
                    <w:rFonts w:ascii="Arial Narrow" w:hAnsi="Arial Narrow"/>
                  </w:rPr>
                  <w:tab/>
                  <w:t>Fully</w:t>
                </w:r>
                <w:r w:rsidR="009F03DE" w:rsidRPr="002B1587">
                  <w:rPr>
                    <w:rFonts w:ascii="Arial Narrow" w:hAnsi="Arial Narrow"/>
                  </w:rPr>
                  <w:br/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9F03DE" w:rsidRPr="002B1587" w:rsidRDefault="00D53FED" w:rsidP="00A35ABE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82161358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03D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F03DE" w:rsidRPr="002B1587">
                  <w:rPr>
                    <w:rFonts w:ascii="Arial Narrow" w:hAnsi="Arial Narrow"/>
                  </w:rPr>
                  <w:tab/>
                </w:r>
                <w:r w:rsidR="009F03DE">
                  <w:rPr>
                    <w:rFonts w:ascii="Arial Narrow" w:hAnsi="Arial Narrow"/>
                  </w:rPr>
                  <w:t>Partially</w:t>
                </w:r>
                <w:r w:rsidR="009F03DE">
                  <w:rPr>
                    <w:rFonts w:ascii="Arial Narrow" w:hAnsi="Arial Narrow"/>
                  </w:rPr>
                  <w:br/>
                </w:r>
                <w:r w:rsidR="009F03DE" w:rsidRPr="002B1587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9F03DE" w:rsidRPr="002B1587" w:rsidRDefault="00D53FED" w:rsidP="00A35ABE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1514231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F03D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9F03DE" w:rsidRPr="002B1587">
                  <w:rPr>
                    <w:rFonts w:ascii="Arial Narrow" w:hAnsi="Arial Narrow"/>
                  </w:rPr>
                  <w:tab/>
                  <w:t>Does Not Meet</w:t>
                </w:r>
              </w:p>
            </w:tc>
            <w:tc>
              <w:tcPr>
                <w:tcW w:w="1387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9F03DE" w:rsidRPr="00200A33" w:rsidRDefault="009F03DE" w:rsidP="00A35ABE">
                <w:pPr>
                  <w:pStyle w:val="tabletext"/>
                  <w:rPr>
                    <w:rFonts w:ascii="Arial Narrow" w:hAnsi="Arial Narrow"/>
                    <w:b/>
                    <w:color w:val="C4262E"/>
                    <w:sz w:val="24"/>
                  </w:rPr>
                </w:pP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Weighting:</w:t>
                </w:r>
              </w:p>
            </w:tc>
            <w:sdt>
              <w:sdtPr>
                <w:id w:val="-1821874375"/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single" w:sz="12" w:space="0" w:color="616365"/>
                      <w:left w:val="nil"/>
                      <w:bottom w:val="single" w:sz="12" w:space="0" w:color="616365"/>
                      <w:right w:val="single" w:sz="12" w:space="0" w:color="616365"/>
                    </w:tcBorders>
                    <w:shd w:val="clear" w:color="auto" w:fill="F2F2F2" w:themeFill="background1" w:themeFillShade="F2"/>
                    <w:vAlign w:val="center"/>
                  </w:tcPr>
                  <w:p w:rsidR="009F03DE" w:rsidRPr="008417F6" w:rsidRDefault="003B4626" w:rsidP="003B4626">
                    <w:pPr>
                      <w:pStyle w:val="tabletext"/>
                    </w:pPr>
                    <w:r>
                      <w:rPr>
                        <w:rStyle w:val="PlaceholderText"/>
                      </w:rPr>
                      <w:t>Click here to enter weight</w:t>
                    </w:r>
                    <w:r w:rsidR="009F03DE"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9F03DE" w:rsidRPr="008417F6" w:rsidTr="00FF0A8C">
            <w:trPr>
              <w:trHeight w:val="663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Default="009F03DE" w:rsidP="00A35ABE">
                <w:pPr>
                  <w:pStyle w:val="tabletext"/>
                  <w:ind w:left="360" w:hanging="360"/>
                  <w:rPr>
                    <w:szCs w:val="20"/>
                  </w:rPr>
                </w:pPr>
                <w:r>
                  <w:rPr>
                    <w:b/>
                  </w:rPr>
                  <w:lastRenderedPageBreak/>
                  <w:t>C</w:t>
                </w:r>
                <w:r w:rsidRPr="00651F16">
                  <w:rPr>
                    <w:b/>
                  </w:rPr>
                  <w:t>.</w:t>
                </w:r>
                <w:r w:rsidRPr="00651F16">
                  <w:rPr>
                    <w:b/>
                  </w:rPr>
                  <w:tab/>
                  <w:t>Major Responsibility Area:</w:t>
                </w:r>
                <w:r>
                  <w:t xml:space="preserve"> </w:t>
                </w:r>
                <w:sdt>
                  <w:sdtPr>
                    <w:id w:val="-279565632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645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Expected Level of Performance</w:t>
                </w:r>
                <w:r>
                  <w:t xml:space="preserve">: </w:t>
                </w:r>
                <w:sdt>
                  <w:sdtPr>
                    <w:id w:val="1588888915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Actual Performance Results</w:t>
                </w:r>
                <w:r>
                  <w:t xml:space="preserve">: </w:t>
                </w:r>
                <w:sdt>
                  <w:sdtPr>
                    <w:id w:val="788333142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How does this support the University and/or Department goals?</w:t>
                </w:r>
                <w:r>
                  <w:t xml:space="preserve">: </w:t>
                </w:r>
                <w:sdt>
                  <w:sdtPr>
                    <w:id w:val="-601021947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565BC5" w:rsidRPr="008417F6" w:rsidTr="00FF0A8C">
            <w:tc>
              <w:tcPr>
                <w:tcW w:w="1355" w:type="dxa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00A33" w:rsidRDefault="00565BC5" w:rsidP="00A35ABE">
                <w:pPr>
                  <w:pStyle w:val="tabletext"/>
                  <w:rPr>
                    <w:rFonts w:ascii="Arial Narrow" w:hAnsi="Arial Narrow"/>
                    <w:b/>
                    <w:color w:val="C4262E"/>
                  </w:rPr>
                </w:pPr>
                <w:r>
                  <w:rPr>
                    <w:rFonts w:ascii="Arial Narrow" w:hAnsi="Arial Narrow"/>
                    <w:b/>
                    <w:color w:val="C4262E"/>
                  </w:rPr>
                  <w:t xml:space="preserve">C. </w:t>
                </w: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13656451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>
                  <w:rPr>
                    <w:rFonts w:ascii="Arial Narrow" w:hAnsi="Arial Narrow"/>
                  </w:rPr>
                  <w:t xml:space="preserve">  </w:t>
                </w:r>
                <w:r w:rsidR="00565BC5" w:rsidRPr="002B1587">
                  <w:rPr>
                    <w:rFonts w:ascii="Arial Narrow" w:hAnsi="Arial Narrow"/>
                  </w:rPr>
                  <w:t>Consistently Exceeds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52078399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 w:rsidRPr="002B1587">
                  <w:rPr>
                    <w:rFonts w:ascii="Arial Narrow" w:hAnsi="Arial Narrow"/>
                  </w:rPr>
                  <w:tab/>
                  <w:t>Frequently Exceeds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1627276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 w:rsidRPr="002B1587">
                  <w:rPr>
                    <w:rFonts w:ascii="Arial Narrow" w:hAnsi="Arial Narrow"/>
                  </w:rPr>
                  <w:tab/>
                  <w:t>Fully</w:t>
                </w:r>
                <w:r w:rsidR="00565BC5" w:rsidRPr="002B1587">
                  <w:rPr>
                    <w:rFonts w:ascii="Arial Narrow" w:hAnsi="Arial Narrow"/>
                  </w:rPr>
                  <w:br/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0458753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 w:rsidRPr="002B1587">
                  <w:rPr>
                    <w:rFonts w:ascii="Arial Narrow" w:hAnsi="Arial Narrow"/>
                  </w:rPr>
                  <w:tab/>
                </w:r>
                <w:r w:rsidR="00565BC5">
                  <w:rPr>
                    <w:rFonts w:ascii="Arial Narrow" w:hAnsi="Arial Narrow"/>
                  </w:rPr>
                  <w:t>Partially</w:t>
                </w:r>
                <w:r w:rsidR="00565BC5">
                  <w:rPr>
                    <w:rFonts w:ascii="Arial Narrow" w:hAnsi="Arial Narrow"/>
                  </w:rPr>
                  <w:br/>
                </w:r>
                <w:r w:rsidR="00565BC5" w:rsidRPr="002B1587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203545207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 w:rsidRPr="002B1587">
                  <w:rPr>
                    <w:rFonts w:ascii="Arial Narrow" w:hAnsi="Arial Narrow"/>
                  </w:rPr>
                  <w:tab/>
                  <w:t>Does Not Meet</w:t>
                </w:r>
              </w:p>
            </w:tc>
            <w:tc>
              <w:tcPr>
                <w:tcW w:w="1387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00A33" w:rsidRDefault="00565BC5" w:rsidP="00AA3294">
                <w:pPr>
                  <w:pStyle w:val="tabletext"/>
                  <w:rPr>
                    <w:rFonts w:ascii="Arial Narrow" w:hAnsi="Arial Narrow"/>
                    <w:b/>
                    <w:color w:val="C4262E"/>
                    <w:sz w:val="24"/>
                  </w:rPr>
                </w:pP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Weighting:</w:t>
                </w:r>
              </w:p>
            </w:tc>
            <w:sdt>
              <w:sdtPr>
                <w:id w:val="-1018613966"/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single" w:sz="12" w:space="0" w:color="616365"/>
                      <w:left w:val="nil"/>
                      <w:bottom w:val="single" w:sz="12" w:space="0" w:color="616365"/>
                      <w:right w:val="single" w:sz="12" w:space="0" w:color="616365"/>
                    </w:tcBorders>
                    <w:shd w:val="clear" w:color="auto" w:fill="F2F2F2" w:themeFill="background1" w:themeFillShade="F2"/>
                    <w:vAlign w:val="center"/>
                  </w:tcPr>
                  <w:p w:rsidR="00565BC5" w:rsidRPr="008417F6" w:rsidRDefault="00565BC5" w:rsidP="00AA3294">
                    <w:pPr>
                      <w:pStyle w:val="tabletext"/>
                    </w:pPr>
                    <w:r>
                      <w:rPr>
                        <w:rStyle w:val="PlaceholderText"/>
                      </w:rPr>
                      <w:t>Click here to enter weigh</w:t>
                    </w:r>
                    <w:r w:rsidR="00DB724B">
                      <w:rPr>
                        <w:rStyle w:val="PlaceholderText"/>
                      </w:rPr>
                      <w:t>t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9F03DE" w:rsidRPr="008417F6" w:rsidTr="00FF0A8C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Default="009F03DE" w:rsidP="00A35ABE">
                <w:pPr>
                  <w:pStyle w:val="tabletext"/>
                  <w:ind w:left="360" w:hanging="360"/>
                  <w:rPr>
                    <w:szCs w:val="20"/>
                  </w:rPr>
                </w:pPr>
                <w:r>
                  <w:rPr>
                    <w:b/>
                  </w:rPr>
                  <w:t>D</w:t>
                </w:r>
                <w:r w:rsidRPr="00651F16">
                  <w:rPr>
                    <w:b/>
                  </w:rPr>
                  <w:t>.</w:t>
                </w:r>
                <w:r w:rsidRPr="00651F16">
                  <w:rPr>
                    <w:b/>
                  </w:rPr>
                  <w:tab/>
                  <w:t>Major Responsibility Area:</w:t>
                </w:r>
                <w:r>
                  <w:t xml:space="preserve"> </w:t>
                </w:r>
                <w:sdt>
                  <w:sdtPr>
                    <w:id w:val="-1462960424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Expected Level of Performance</w:t>
                </w:r>
                <w:r>
                  <w:t xml:space="preserve">: </w:t>
                </w:r>
                <w:sdt>
                  <w:sdtPr>
                    <w:id w:val="178779890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591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Actual Performance Results</w:t>
                </w:r>
                <w:r>
                  <w:t xml:space="preserve">: </w:t>
                </w:r>
                <w:sdt>
                  <w:sdtPr>
                    <w:id w:val="366408394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9F03DE" w:rsidRPr="008417F6" w:rsidTr="00FF0A8C">
            <w:trPr>
              <w:trHeight w:val="69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9F03DE" w:rsidRPr="008417F6" w:rsidRDefault="009F03DE" w:rsidP="00A35ABE">
                <w:pPr>
                  <w:pStyle w:val="TableBullet"/>
                  <w:ind w:left="540"/>
                </w:pPr>
                <w:r w:rsidRPr="008417F6">
                  <w:t>How does this support the University and/or Department goals?</w:t>
                </w:r>
                <w:r>
                  <w:t xml:space="preserve">: </w:t>
                </w:r>
                <w:sdt>
                  <w:sdtPr>
                    <w:id w:val="-1674411514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565BC5" w:rsidRPr="008417F6" w:rsidTr="00FF0A8C">
            <w:tc>
              <w:tcPr>
                <w:tcW w:w="1355" w:type="dxa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00A33" w:rsidRDefault="00565BC5" w:rsidP="00A35ABE">
                <w:pPr>
                  <w:pStyle w:val="tabletext"/>
                  <w:rPr>
                    <w:rFonts w:ascii="Arial Narrow" w:hAnsi="Arial Narrow"/>
                    <w:b/>
                    <w:color w:val="C4262E"/>
                  </w:rPr>
                </w:pPr>
                <w:r>
                  <w:rPr>
                    <w:rFonts w:ascii="Arial Narrow" w:hAnsi="Arial Narrow"/>
                    <w:b/>
                    <w:color w:val="C4262E"/>
                  </w:rPr>
                  <w:t xml:space="preserve">D. </w:t>
                </w: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78423346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>
                  <w:rPr>
                    <w:rFonts w:ascii="Arial Narrow" w:hAnsi="Arial Narrow"/>
                  </w:rPr>
                  <w:t xml:space="preserve">  </w:t>
                </w:r>
                <w:r w:rsidR="00565BC5" w:rsidRPr="002B1587">
                  <w:rPr>
                    <w:rFonts w:ascii="Arial Narrow" w:hAnsi="Arial Narrow"/>
                  </w:rPr>
                  <w:t>Consistently Exceeds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69453568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 w:rsidRPr="002B1587">
                  <w:rPr>
                    <w:rFonts w:ascii="Arial Narrow" w:hAnsi="Arial Narrow"/>
                  </w:rPr>
                  <w:tab/>
                  <w:t>Frequently Exceeds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43866971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 w:rsidRPr="002B1587">
                  <w:rPr>
                    <w:rFonts w:ascii="Arial Narrow" w:hAnsi="Arial Narrow"/>
                  </w:rPr>
                  <w:tab/>
                  <w:t>Fully</w:t>
                </w:r>
                <w:r w:rsidR="00565BC5" w:rsidRPr="002B1587">
                  <w:rPr>
                    <w:rFonts w:ascii="Arial Narrow" w:hAnsi="Arial Narrow"/>
                  </w:rPr>
                  <w:br/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33511582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 w:rsidRPr="002B1587">
                  <w:rPr>
                    <w:rFonts w:ascii="Arial Narrow" w:hAnsi="Arial Narrow"/>
                  </w:rPr>
                  <w:tab/>
                </w:r>
                <w:r w:rsidR="00565BC5">
                  <w:rPr>
                    <w:rFonts w:ascii="Arial Narrow" w:hAnsi="Arial Narrow"/>
                  </w:rPr>
                  <w:t>Partially</w:t>
                </w:r>
                <w:r w:rsidR="00565BC5">
                  <w:rPr>
                    <w:rFonts w:ascii="Arial Narrow" w:hAnsi="Arial Narrow"/>
                  </w:rPr>
                  <w:br/>
                </w:r>
                <w:r w:rsidR="00565BC5" w:rsidRPr="002B1587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B1587" w:rsidRDefault="00D53FED" w:rsidP="00AA3294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77875504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5BC5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565BC5" w:rsidRPr="002B1587">
                  <w:rPr>
                    <w:rFonts w:ascii="Arial Narrow" w:hAnsi="Arial Narrow"/>
                  </w:rPr>
                  <w:tab/>
                  <w:t>Does Not Meet</w:t>
                </w:r>
              </w:p>
            </w:tc>
            <w:tc>
              <w:tcPr>
                <w:tcW w:w="1387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565BC5" w:rsidRPr="00200A33" w:rsidRDefault="00565BC5" w:rsidP="00AA3294">
                <w:pPr>
                  <w:pStyle w:val="tabletext"/>
                  <w:rPr>
                    <w:rFonts w:ascii="Arial Narrow" w:hAnsi="Arial Narrow"/>
                    <w:b/>
                    <w:color w:val="C4262E"/>
                    <w:sz w:val="24"/>
                  </w:rPr>
                </w:pP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Weighting:</w:t>
                </w:r>
              </w:p>
            </w:tc>
            <w:sdt>
              <w:sdtPr>
                <w:id w:val="-838068795"/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single" w:sz="12" w:space="0" w:color="616365"/>
                      <w:left w:val="nil"/>
                      <w:bottom w:val="single" w:sz="12" w:space="0" w:color="616365"/>
                      <w:right w:val="single" w:sz="12" w:space="0" w:color="616365"/>
                    </w:tcBorders>
                    <w:shd w:val="clear" w:color="auto" w:fill="F2F2F2" w:themeFill="background1" w:themeFillShade="F2"/>
                    <w:vAlign w:val="center"/>
                  </w:tcPr>
                  <w:p w:rsidR="00565BC5" w:rsidRPr="008417F6" w:rsidRDefault="00565BC5" w:rsidP="00DB724B">
                    <w:pPr>
                      <w:pStyle w:val="tabletext"/>
                    </w:pPr>
                    <w:r>
                      <w:rPr>
                        <w:rStyle w:val="PlaceholderText"/>
                      </w:rPr>
                      <w:t>Click here to enter weigh</w:t>
                    </w:r>
                    <w:r w:rsidR="00DB724B">
                      <w:rPr>
                        <w:rStyle w:val="PlaceholderText"/>
                      </w:rPr>
                      <w:t>t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437E6E" w:rsidTr="00395D58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437E6E" w:rsidRDefault="00437E6E" w:rsidP="00395D58">
                <w:pPr>
                  <w:pStyle w:val="tabletext"/>
                  <w:ind w:left="360" w:hanging="360"/>
                  <w:rPr>
                    <w:szCs w:val="20"/>
                  </w:rPr>
                </w:pPr>
                <w:r>
                  <w:rPr>
                    <w:b/>
                  </w:rPr>
                  <w:t>E</w:t>
                </w:r>
                <w:r w:rsidRPr="00651F16">
                  <w:rPr>
                    <w:b/>
                  </w:rPr>
                  <w:t>.</w:t>
                </w:r>
                <w:r w:rsidRPr="00651F16">
                  <w:rPr>
                    <w:b/>
                  </w:rPr>
                  <w:tab/>
                  <w:t>Major Responsibility Area:</w:t>
                </w:r>
                <w:r>
                  <w:t xml:space="preserve"> </w:t>
                </w:r>
                <w:sdt>
                  <w:sdtPr>
                    <w:id w:val="-326675717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437E6E" w:rsidRPr="008417F6" w:rsidTr="00395D58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437E6E" w:rsidRPr="008417F6" w:rsidRDefault="00437E6E" w:rsidP="00395D58">
                <w:pPr>
                  <w:pStyle w:val="TableBullet"/>
                  <w:ind w:left="540"/>
                </w:pPr>
                <w:r w:rsidRPr="008417F6">
                  <w:t>Expected Level of Performance</w:t>
                </w:r>
                <w:r>
                  <w:t xml:space="preserve">: </w:t>
                </w:r>
                <w:sdt>
                  <w:sdtPr>
                    <w:id w:val="-936519641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437E6E" w:rsidRPr="008417F6" w:rsidTr="00395D58">
            <w:trPr>
              <w:trHeight w:val="591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437E6E" w:rsidRPr="008417F6" w:rsidRDefault="00437E6E" w:rsidP="00395D58">
                <w:pPr>
                  <w:pStyle w:val="TableBullet"/>
                  <w:ind w:left="540"/>
                </w:pPr>
                <w:r w:rsidRPr="008417F6">
                  <w:t>Actual Performance Results</w:t>
                </w:r>
                <w:r>
                  <w:t xml:space="preserve">: </w:t>
                </w:r>
                <w:sdt>
                  <w:sdtPr>
                    <w:id w:val="-1327350868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437E6E" w:rsidRPr="008417F6" w:rsidTr="00395D58">
            <w:trPr>
              <w:trHeight w:val="69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437E6E" w:rsidRPr="008417F6" w:rsidRDefault="00437E6E" w:rsidP="00395D58">
                <w:pPr>
                  <w:pStyle w:val="TableBullet"/>
                  <w:ind w:left="540"/>
                </w:pPr>
                <w:r w:rsidRPr="008417F6">
                  <w:t>How does this support the University and/or Department goals?</w:t>
                </w:r>
                <w:r>
                  <w:t xml:space="preserve">: </w:t>
                </w:r>
                <w:sdt>
                  <w:sdtPr>
                    <w:id w:val="2028828736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437E6E" w:rsidRPr="008417F6" w:rsidTr="00395D58">
            <w:tc>
              <w:tcPr>
                <w:tcW w:w="1355" w:type="dxa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00A33" w:rsidRDefault="00437E6E" w:rsidP="00395D58">
                <w:pPr>
                  <w:pStyle w:val="tabletext"/>
                  <w:rPr>
                    <w:rFonts w:ascii="Arial Narrow" w:hAnsi="Arial Narrow"/>
                    <w:b/>
                    <w:color w:val="C4262E"/>
                  </w:rPr>
                </w:pPr>
                <w:r>
                  <w:rPr>
                    <w:rFonts w:ascii="Arial Narrow" w:hAnsi="Arial Narrow"/>
                    <w:b/>
                    <w:color w:val="C4262E"/>
                  </w:rPr>
                  <w:t xml:space="preserve">E. </w:t>
                </w: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95756456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>
                  <w:rPr>
                    <w:rFonts w:ascii="Arial Narrow" w:hAnsi="Arial Narrow"/>
                  </w:rPr>
                  <w:t xml:space="preserve">  </w:t>
                </w:r>
                <w:r w:rsidR="00437E6E" w:rsidRPr="002B1587">
                  <w:rPr>
                    <w:rFonts w:ascii="Arial Narrow" w:hAnsi="Arial Narrow"/>
                  </w:rPr>
                  <w:t>Consistently Exceeds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45579667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 w:rsidRPr="002B1587">
                  <w:rPr>
                    <w:rFonts w:ascii="Arial Narrow" w:hAnsi="Arial Narrow"/>
                  </w:rPr>
                  <w:tab/>
                  <w:t>Frequently Exceeds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93912970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 w:rsidRPr="002B1587">
                  <w:rPr>
                    <w:rFonts w:ascii="Arial Narrow" w:hAnsi="Arial Narrow"/>
                  </w:rPr>
                  <w:tab/>
                  <w:t>Fully</w:t>
                </w:r>
                <w:r w:rsidR="00437E6E" w:rsidRPr="002B1587">
                  <w:rPr>
                    <w:rFonts w:ascii="Arial Narrow" w:hAnsi="Arial Narrow"/>
                  </w:rPr>
                  <w:br/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36621026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 w:rsidRPr="002B1587">
                  <w:rPr>
                    <w:rFonts w:ascii="Arial Narrow" w:hAnsi="Arial Narrow"/>
                  </w:rPr>
                  <w:tab/>
                </w:r>
                <w:r w:rsidR="00437E6E">
                  <w:rPr>
                    <w:rFonts w:ascii="Arial Narrow" w:hAnsi="Arial Narrow"/>
                  </w:rPr>
                  <w:t>Partially</w:t>
                </w:r>
                <w:r w:rsidR="00437E6E">
                  <w:rPr>
                    <w:rFonts w:ascii="Arial Narrow" w:hAnsi="Arial Narrow"/>
                  </w:rPr>
                  <w:br/>
                </w:r>
                <w:r w:rsidR="00437E6E" w:rsidRPr="002B1587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62319594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 w:rsidRPr="002B1587">
                  <w:rPr>
                    <w:rFonts w:ascii="Arial Narrow" w:hAnsi="Arial Narrow"/>
                  </w:rPr>
                  <w:tab/>
                  <w:t>Does Not Meet</w:t>
                </w:r>
              </w:p>
            </w:tc>
            <w:tc>
              <w:tcPr>
                <w:tcW w:w="1387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00A33" w:rsidRDefault="00437E6E" w:rsidP="00395D58">
                <w:pPr>
                  <w:pStyle w:val="tabletext"/>
                  <w:rPr>
                    <w:rFonts w:ascii="Arial Narrow" w:hAnsi="Arial Narrow"/>
                    <w:b/>
                    <w:color w:val="C4262E"/>
                    <w:sz w:val="24"/>
                  </w:rPr>
                </w:pP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Weighting:</w:t>
                </w:r>
              </w:p>
            </w:tc>
            <w:sdt>
              <w:sdtPr>
                <w:id w:val="522975468"/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single" w:sz="12" w:space="0" w:color="616365"/>
                      <w:left w:val="nil"/>
                      <w:bottom w:val="single" w:sz="12" w:space="0" w:color="616365"/>
                      <w:right w:val="single" w:sz="12" w:space="0" w:color="616365"/>
                    </w:tcBorders>
                    <w:shd w:val="clear" w:color="auto" w:fill="F2F2F2" w:themeFill="background1" w:themeFillShade="F2"/>
                    <w:vAlign w:val="center"/>
                  </w:tcPr>
                  <w:p w:rsidR="00437E6E" w:rsidRPr="008417F6" w:rsidRDefault="00437E6E" w:rsidP="00395D58">
                    <w:pPr>
                      <w:pStyle w:val="tabletext"/>
                    </w:pPr>
                    <w:r>
                      <w:rPr>
                        <w:rStyle w:val="PlaceholderText"/>
                      </w:rPr>
                      <w:t>Click here to enter weight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  <w:tr w:rsidR="00437E6E" w:rsidTr="00395D58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437E6E" w:rsidRDefault="00437E6E" w:rsidP="00395D58">
                <w:pPr>
                  <w:pStyle w:val="tabletext"/>
                  <w:ind w:left="360" w:hanging="360"/>
                  <w:rPr>
                    <w:szCs w:val="20"/>
                  </w:rPr>
                </w:pPr>
                <w:r>
                  <w:rPr>
                    <w:b/>
                  </w:rPr>
                  <w:t>F</w:t>
                </w:r>
                <w:r w:rsidRPr="00651F16">
                  <w:rPr>
                    <w:b/>
                  </w:rPr>
                  <w:t>.</w:t>
                </w:r>
                <w:r w:rsidRPr="00651F16">
                  <w:rPr>
                    <w:b/>
                  </w:rPr>
                  <w:tab/>
                  <w:t>Major Responsibility Area:</w:t>
                </w:r>
                <w:r>
                  <w:t xml:space="preserve"> </w:t>
                </w:r>
                <w:sdt>
                  <w:sdtPr>
                    <w:id w:val="-532039979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437E6E" w:rsidRPr="008417F6" w:rsidTr="00395D58">
            <w:trPr>
              <w:trHeight w:val="60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437E6E" w:rsidRPr="008417F6" w:rsidRDefault="00437E6E" w:rsidP="00395D58">
                <w:pPr>
                  <w:pStyle w:val="TableBullet"/>
                  <w:ind w:left="540"/>
                </w:pPr>
                <w:r w:rsidRPr="008417F6">
                  <w:t>Expected Level of Performance</w:t>
                </w:r>
                <w:r>
                  <w:t xml:space="preserve">: </w:t>
                </w:r>
                <w:sdt>
                  <w:sdtPr>
                    <w:id w:val="2095429842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437E6E" w:rsidRPr="008417F6" w:rsidTr="00395D58">
            <w:trPr>
              <w:trHeight w:val="591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437E6E" w:rsidRPr="008417F6" w:rsidRDefault="00437E6E" w:rsidP="00395D58">
                <w:pPr>
                  <w:pStyle w:val="TableBullet"/>
                  <w:ind w:left="540"/>
                </w:pPr>
                <w:r w:rsidRPr="008417F6">
                  <w:t>Actual Performance Results</w:t>
                </w:r>
                <w:r>
                  <w:t xml:space="preserve">: </w:t>
                </w:r>
                <w:sdt>
                  <w:sdtPr>
                    <w:id w:val="-1114282182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437E6E" w:rsidRPr="008417F6" w:rsidTr="00395D58">
            <w:trPr>
              <w:trHeight w:val="690"/>
            </w:trPr>
            <w:tc>
              <w:tcPr>
                <w:tcW w:w="10980" w:type="dxa"/>
                <w:gridSpan w:val="8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437E6E" w:rsidRPr="008417F6" w:rsidRDefault="00437E6E" w:rsidP="00395D58">
                <w:pPr>
                  <w:pStyle w:val="TableBullet"/>
                  <w:ind w:left="540"/>
                </w:pPr>
                <w:r w:rsidRPr="008417F6">
                  <w:t>How does this support the University and/or Department goals?</w:t>
                </w:r>
                <w:r>
                  <w:t xml:space="preserve">: </w:t>
                </w:r>
                <w:sdt>
                  <w:sdtPr>
                    <w:id w:val="1892532249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p>
            </w:tc>
          </w:tr>
          <w:tr w:rsidR="00437E6E" w:rsidRPr="008417F6" w:rsidTr="00395D58">
            <w:tc>
              <w:tcPr>
                <w:tcW w:w="1355" w:type="dxa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00A33" w:rsidRDefault="00437E6E" w:rsidP="00395D58">
                <w:pPr>
                  <w:pStyle w:val="tabletext"/>
                  <w:rPr>
                    <w:rFonts w:ascii="Arial Narrow" w:hAnsi="Arial Narrow"/>
                    <w:b/>
                    <w:color w:val="C4262E"/>
                  </w:rPr>
                </w:pPr>
                <w:r>
                  <w:rPr>
                    <w:rFonts w:ascii="Arial Narrow" w:hAnsi="Arial Narrow"/>
                    <w:b/>
                    <w:color w:val="C4262E"/>
                  </w:rPr>
                  <w:t xml:space="preserve">F. </w:t>
                </w: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Rating: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49056809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>
                  <w:rPr>
                    <w:rFonts w:ascii="Arial Narrow" w:hAnsi="Arial Narrow"/>
                  </w:rPr>
                  <w:t xml:space="preserve">  </w:t>
                </w:r>
                <w:r w:rsidR="00437E6E" w:rsidRPr="002B1587">
                  <w:rPr>
                    <w:rFonts w:ascii="Arial Narrow" w:hAnsi="Arial Narrow"/>
                  </w:rPr>
                  <w:t>Consistently Exceeds</w:t>
                </w:r>
              </w:p>
            </w:tc>
            <w:tc>
              <w:tcPr>
                <w:tcW w:w="1323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22005312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 w:rsidRPr="002B1587">
                  <w:rPr>
                    <w:rFonts w:ascii="Arial Narrow" w:hAnsi="Arial Narrow"/>
                  </w:rPr>
                  <w:tab/>
                  <w:t>Frequently Exceeds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159832577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 w:rsidRPr="002B1587">
                  <w:rPr>
                    <w:rFonts w:ascii="Arial Narrow" w:hAnsi="Arial Narrow"/>
                  </w:rPr>
                  <w:tab/>
                  <w:t>Fully</w:t>
                </w:r>
                <w:r w:rsidR="00437E6E" w:rsidRPr="002B1587">
                  <w:rPr>
                    <w:rFonts w:ascii="Arial Narrow" w:hAnsi="Arial Narrow"/>
                  </w:rPr>
                  <w:br/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8206936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 w:rsidRPr="002B1587">
                  <w:rPr>
                    <w:rFonts w:ascii="Arial Narrow" w:hAnsi="Arial Narrow"/>
                  </w:rPr>
                  <w:tab/>
                </w:r>
                <w:r w:rsidR="00437E6E">
                  <w:rPr>
                    <w:rFonts w:ascii="Arial Narrow" w:hAnsi="Arial Narrow"/>
                  </w:rPr>
                  <w:t>Partially</w:t>
                </w:r>
                <w:r w:rsidR="00437E6E">
                  <w:rPr>
                    <w:rFonts w:ascii="Arial Narrow" w:hAnsi="Arial Narrow"/>
                  </w:rPr>
                  <w:br/>
                </w:r>
                <w:r w:rsidR="00437E6E" w:rsidRPr="002B1587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1324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B1587" w:rsidRDefault="00D53FED" w:rsidP="00395D58">
                <w:pPr>
                  <w:pStyle w:val="tabletext"/>
                  <w:ind w:left="341" w:hanging="341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95004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37E6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437E6E" w:rsidRPr="002B1587">
                  <w:rPr>
                    <w:rFonts w:ascii="Arial Narrow" w:hAnsi="Arial Narrow"/>
                  </w:rPr>
                  <w:tab/>
                  <w:t>Does Not Meet</w:t>
                </w:r>
              </w:p>
            </w:tc>
            <w:tc>
              <w:tcPr>
                <w:tcW w:w="1387" w:type="dxa"/>
                <w:tcBorders>
                  <w:top w:val="single" w:sz="12" w:space="0" w:color="616365"/>
                  <w:left w:val="nil"/>
                  <w:bottom w:val="single" w:sz="12" w:space="0" w:color="616365"/>
                  <w:right w:val="nil"/>
                </w:tcBorders>
                <w:shd w:val="clear" w:color="auto" w:fill="F2F2F2" w:themeFill="background1" w:themeFillShade="F2"/>
              </w:tcPr>
              <w:p w:rsidR="00437E6E" w:rsidRPr="00200A33" w:rsidRDefault="00437E6E" w:rsidP="00395D58">
                <w:pPr>
                  <w:pStyle w:val="tabletext"/>
                  <w:rPr>
                    <w:rFonts w:ascii="Arial Narrow" w:hAnsi="Arial Narrow"/>
                    <w:b/>
                    <w:color w:val="C4262E"/>
                    <w:sz w:val="24"/>
                  </w:rPr>
                </w:pPr>
                <w:r w:rsidRPr="00200A33">
                  <w:rPr>
                    <w:rFonts w:ascii="Arial Narrow" w:hAnsi="Arial Narrow"/>
                    <w:b/>
                    <w:color w:val="C4262E"/>
                  </w:rPr>
                  <w:t>Performance Weighting:</w:t>
                </w:r>
              </w:p>
            </w:tc>
            <w:sdt>
              <w:sdtPr>
                <w:id w:val="-624998068"/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single" w:sz="12" w:space="0" w:color="616365"/>
                      <w:left w:val="nil"/>
                      <w:bottom w:val="single" w:sz="12" w:space="0" w:color="616365"/>
                      <w:right w:val="single" w:sz="12" w:space="0" w:color="616365"/>
                    </w:tcBorders>
                    <w:shd w:val="clear" w:color="auto" w:fill="F2F2F2" w:themeFill="background1" w:themeFillShade="F2"/>
                    <w:vAlign w:val="center"/>
                  </w:tcPr>
                  <w:p w:rsidR="00437E6E" w:rsidRPr="008417F6" w:rsidRDefault="00437E6E" w:rsidP="00395D58">
                    <w:pPr>
                      <w:pStyle w:val="tabletext"/>
                    </w:pPr>
                    <w:r>
                      <w:rPr>
                        <w:rStyle w:val="PlaceholderText"/>
                      </w:rPr>
                      <w:t>Click here to enter weight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</w:tr>
        </w:tbl>
        <w:p w:rsidR="00565BC5" w:rsidRDefault="00565BC5"/>
        <w:p w:rsidR="00437E6E" w:rsidRDefault="00437E6E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016"/>
          </w:tblGrid>
          <w:tr w:rsidR="00565BC5" w:rsidTr="00633158">
            <w:trPr>
              <w:trHeight w:val="620"/>
              <w:tblHeader/>
            </w:trPr>
            <w:tc>
              <w:tcPr>
                <w:tcW w:w="11016" w:type="dxa"/>
                <w:shd w:val="clear" w:color="auto" w:fill="00549F"/>
                <w:vAlign w:val="center"/>
              </w:tcPr>
              <w:p w:rsidR="00633158" w:rsidRDefault="00565BC5" w:rsidP="00633158">
                <w:pPr>
                  <w:ind w:left="360" w:hanging="360"/>
                  <w:rPr>
                    <w:rFonts w:cs="Arial"/>
                    <w:b/>
                    <w:color w:val="FFFFFF" w:themeColor="background1"/>
                    <w:shd w:val="clear" w:color="auto" w:fill="00549F"/>
                  </w:rPr>
                </w:pPr>
                <w:r w:rsidRPr="00565BC5">
                  <w:rPr>
                    <w:b/>
                    <w:color w:val="FFFFFF" w:themeColor="background1"/>
                    <w:shd w:val="clear" w:color="auto" w:fill="00549F"/>
                  </w:rPr>
                  <w:lastRenderedPageBreak/>
                  <w:t xml:space="preserve">II.  </w:t>
                </w:r>
                <w:r w:rsidRPr="00633158">
                  <w:rPr>
                    <w:rFonts w:cs="Arial"/>
                    <w:b/>
                    <w:color w:val="FFFFFF" w:themeColor="background1"/>
                    <w:shd w:val="clear" w:color="auto" w:fill="00549F"/>
                  </w:rPr>
                  <w:t>SIGNIFICANT ACCOMPLISHMENTS/UNUSUAL OBSTACLES</w:t>
                </w:r>
              </w:p>
              <w:p w:rsidR="00565BC5" w:rsidRPr="00A41BFC" w:rsidRDefault="00633158" w:rsidP="00633158">
                <w:pPr>
                  <w:ind w:left="360" w:hanging="360"/>
                  <w:rPr>
                    <w:rFonts w:ascii="Arial Narrow" w:hAnsi="Arial Narrow"/>
                  </w:rPr>
                </w:pPr>
                <w:r w:rsidRPr="00A41BFC">
                  <w:rPr>
                    <w:rFonts w:ascii="Arial Narrow" w:hAnsi="Arial Narrow"/>
                    <w:b/>
                    <w:color w:val="FFFFFF" w:themeColor="background1"/>
                    <w:shd w:val="clear" w:color="auto" w:fill="00549F"/>
                  </w:rPr>
                  <w:t xml:space="preserve">     </w:t>
                </w:r>
                <w:r w:rsidR="00565BC5" w:rsidRPr="00A41BFC">
                  <w:rPr>
                    <w:rFonts w:ascii="Arial Narrow" w:hAnsi="Arial Narrow" w:cs="Arial"/>
                    <w:color w:val="FFFFFF" w:themeColor="background1"/>
                    <w:shd w:val="clear" w:color="auto" w:fill="00549F"/>
                  </w:rPr>
                  <w:t>(Summarize any accomplishments and/or obstacles which may have had particular impact.)</w:t>
                </w:r>
                <w:r w:rsidR="005A01B2">
                  <w:rPr>
                    <w:rFonts w:ascii="Arial Narrow" w:hAnsi="Arial Narrow" w:cs="Arial"/>
                    <w:color w:val="FFFFFF" w:themeColor="background1"/>
                    <w:shd w:val="clear" w:color="auto" w:fill="00549F"/>
                  </w:rPr>
                  <w:t>(This section will expand as you type.)</w:t>
                </w:r>
              </w:p>
            </w:tc>
          </w:tr>
          <w:tr w:rsidR="00565BC5" w:rsidTr="00FF0A8C">
            <w:trPr>
              <w:trHeight w:val="1997"/>
            </w:trPr>
            <w:tc>
              <w:tcPr>
                <w:tcW w:w="11016" w:type="dxa"/>
              </w:tcPr>
              <w:p w:rsidR="00565BC5" w:rsidRDefault="00565BC5" w:rsidP="00565BC5">
                <w:pPr>
                  <w:rPr>
                    <w:b/>
                    <w:color w:val="FFFFFF"/>
                  </w:rPr>
                </w:pPr>
              </w:p>
              <w:sdt>
                <w:sdtPr>
                  <w:id w:val="-1668550971"/>
                  <w:placeholder>
                    <w:docPart w:val="DefaultPlaceholder_1082065158"/>
                  </w:placeholder>
                  <w:showingPlcHdr/>
                  <w:text/>
                </w:sdtPr>
                <w:sdtEndPr/>
                <w:sdtContent>
                  <w:p w:rsidR="00565BC5" w:rsidRDefault="008A06E9">
                    <w:r w:rsidRPr="003A0709">
                      <w:rPr>
                        <w:rStyle w:val="PlaceholderText"/>
                      </w:rPr>
                      <w:t>Click here to enter text.</w:t>
                    </w:r>
                  </w:p>
                </w:sdtContent>
              </w:sdt>
            </w:tc>
          </w:tr>
        </w:tbl>
        <w:p w:rsidR="00437E6E" w:rsidRDefault="008108B0">
          <w:pPr>
            <w:rPr>
              <w:color w:val="FFFFFF"/>
              <w:sz w:val="18"/>
              <w:szCs w:val="18"/>
            </w:rPr>
          </w:pPr>
          <w:r w:rsidRPr="00CA0D1F">
            <w:rPr>
              <w:color w:val="FFFFFF"/>
              <w:sz w:val="18"/>
              <w:szCs w:val="18"/>
            </w:rPr>
            <w:t xml:space="preserve">.  </w:t>
          </w:r>
        </w:p>
        <w:p w:rsidR="00437E6E" w:rsidRDefault="00437E6E">
          <w:pPr>
            <w:rPr>
              <w:color w:val="FFFFFF"/>
              <w:sz w:val="18"/>
              <w:szCs w:val="18"/>
            </w:rPr>
          </w:pPr>
        </w:p>
        <w:p w:rsidR="00437E6E" w:rsidRDefault="00437E6E">
          <w:pPr>
            <w:rPr>
              <w:color w:val="FFFFFF"/>
              <w:sz w:val="18"/>
              <w:szCs w:val="18"/>
            </w:rPr>
          </w:pPr>
        </w:p>
        <w:p w:rsidR="00437E6E" w:rsidRDefault="00437E6E">
          <w:pPr>
            <w:rPr>
              <w:color w:val="FFFFFF"/>
              <w:sz w:val="18"/>
              <w:szCs w:val="18"/>
            </w:rPr>
          </w:pPr>
        </w:p>
        <w:p w:rsidR="00565BC5" w:rsidRDefault="00CA0D1F">
          <w:r w:rsidRPr="008C3C62">
            <w:rPr>
              <w:color w:val="FFFFFF"/>
              <w:sz w:val="28"/>
              <w:szCs w:val="28"/>
            </w:rPr>
            <w:t>Please indicate</w:t>
          </w:r>
          <w:r w:rsidRPr="00CA0D1F">
            <w:rPr>
              <w:color w:val="FFFFFF"/>
              <w:sz w:val="18"/>
              <w:szCs w:val="18"/>
            </w:rPr>
            <w:t xml:space="preserve"> the appropriate "Appraisal Code" within each box and illustrate with pertinent job-related examples.)</w:t>
          </w:r>
        </w:p>
        <w:tbl>
          <w:tblPr>
            <w:tblStyle w:val="TableGrid"/>
            <w:tblW w:w="11082" w:type="dxa"/>
            <w:tblInd w:w="-33" w:type="dxa"/>
            <w:tblLayout w:type="fixed"/>
            <w:tblCellMar>
              <w:left w:w="57" w:type="dxa"/>
              <w:right w:w="57" w:type="dxa"/>
            </w:tblCellMar>
            <w:tblLook w:val="01E0" w:firstRow="1" w:lastRow="1" w:firstColumn="1" w:lastColumn="1" w:noHBand="0" w:noVBand="0"/>
          </w:tblPr>
          <w:tblGrid>
            <w:gridCol w:w="3960"/>
            <w:gridCol w:w="1800"/>
            <w:gridCol w:w="1710"/>
            <w:gridCol w:w="1980"/>
            <w:gridCol w:w="1620"/>
            <w:gridCol w:w="12"/>
          </w:tblGrid>
          <w:tr w:rsidR="002434B0" w:rsidRPr="008417F6" w:rsidTr="00437E6E">
            <w:trPr>
              <w:tblHeader/>
            </w:trPr>
            <w:tc>
              <w:tcPr>
                <w:tcW w:w="11082" w:type="dxa"/>
                <w:gridSpan w:val="6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00549F"/>
                <w:vAlign w:val="center"/>
              </w:tcPr>
              <w:p w:rsidR="00633158" w:rsidRDefault="002434B0" w:rsidP="002434B0">
                <w:pPr>
                  <w:pStyle w:val="tabletext"/>
                  <w:ind w:left="268" w:hanging="268"/>
                  <w:rPr>
                    <w:b/>
                    <w:color w:val="FFFFFF" w:themeColor="background1"/>
                  </w:rPr>
                </w:pPr>
                <w:r w:rsidRPr="002434B0">
                  <w:rPr>
                    <w:b/>
                    <w:color w:val="FFFFFF" w:themeColor="background1"/>
                  </w:rPr>
                  <w:t xml:space="preserve">III.  SKILLS ANALYSIS / MODE OF PERFORMANCE </w:t>
                </w:r>
              </w:p>
              <w:p w:rsidR="002434B0" w:rsidRPr="00A41BFC" w:rsidRDefault="002434B0" w:rsidP="005A01B2">
                <w:pPr>
                  <w:pStyle w:val="tabletext"/>
                  <w:ind w:left="393"/>
                  <w:rPr>
                    <w:rFonts w:ascii="Arial Narrow" w:hAnsi="Arial Narrow"/>
                    <w:b/>
                    <w:color w:val="FFFFFF" w:themeColor="background1"/>
                    <w:sz w:val="22"/>
                    <w:szCs w:val="22"/>
                  </w:rPr>
                </w:pPr>
                <w:r w:rsidRPr="00A41BFC">
                  <w:rPr>
                    <w:rFonts w:ascii="Arial Narrow" w:hAnsi="Arial Narrow" w:cs="Arial"/>
                    <w:color w:val="FFFFFF" w:themeColor="background1"/>
                    <w:szCs w:val="20"/>
                  </w:rPr>
                  <w:t>(This section is used to examine HOW the employee achieved his/her end results.  Accordingly, consider the degree to which each of the following skills contributes to the employee's effectiveness.  Please check the appropriate “Appraisal Code” and illustrate with pertinent job-related examples.)</w:t>
                </w:r>
                <w:r w:rsidR="005A01B2">
                  <w:rPr>
                    <w:rFonts w:ascii="Arial Narrow" w:hAnsi="Arial Narrow" w:cs="Arial"/>
                    <w:color w:val="FFFFFF" w:themeColor="background1"/>
                    <w:szCs w:val="20"/>
                  </w:rPr>
                  <w:t xml:space="preserve"> (The comments sections are set up to expand as you type.)</w:t>
                </w:r>
              </w:p>
            </w:tc>
          </w:tr>
          <w:tr w:rsidR="002434B0" w:rsidRPr="008417F6" w:rsidTr="00437E6E">
            <w:trPr>
              <w:tblHeader/>
            </w:trPr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Default="002434B0" w:rsidP="00774F16">
                <w:pPr>
                  <w:jc w:val="center"/>
                  <w:rPr>
                    <w:rFonts w:ascii="Arial Narrow" w:hAnsi="Arial Narrow"/>
                    <w:sz w:val="28"/>
                    <w:szCs w:val="28"/>
                  </w:rPr>
                </w:pPr>
              </w:p>
            </w:tc>
            <w:tc>
              <w:tcPr>
                <w:tcW w:w="712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2434B0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b/>
                    <w:sz w:val="22"/>
                    <w:szCs w:val="22"/>
                  </w:rPr>
                </w:pPr>
                <w:r w:rsidRPr="002434B0">
                  <w:rPr>
                    <w:rFonts w:ascii="Arial Narrow" w:hAnsi="Arial Narrow"/>
                    <w:b/>
                    <w:color w:val="FF0000"/>
                    <w:sz w:val="22"/>
                    <w:szCs w:val="22"/>
                  </w:rPr>
                  <w:t>Appraisal Codes</w:t>
                </w:r>
              </w:p>
            </w:tc>
          </w:tr>
          <w:tr w:rsidR="002434B0" w:rsidRPr="008417F6" w:rsidTr="00437E6E">
            <w:trPr>
              <w:tblHeader/>
            </w:trPr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Default="002434B0" w:rsidP="00774F16">
                <w:pPr>
                  <w:jc w:val="center"/>
                  <w:rPr>
                    <w:rFonts w:ascii="Arial Narrow" w:hAnsi="Arial Narrow"/>
                    <w:sz w:val="28"/>
                    <w:szCs w:val="28"/>
                  </w:rPr>
                </w:pP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 w:themeFill="background1" w:themeFillShade="D9"/>
              </w:tcPr>
              <w:p w:rsidR="002434B0" w:rsidRPr="00F75005" w:rsidRDefault="002434B0" w:rsidP="002434B0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b/>
                  </w:rPr>
                </w:pPr>
                <w:r w:rsidRPr="00F75005">
                  <w:rPr>
                    <w:rFonts w:ascii="Arial Narrow" w:hAnsi="Arial Narrow"/>
                    <w:b/>
                  </w:rPr>
                  <w:t>A Strong Point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 w:themeFill="background1" w:themeFillShade="D9"/>
              </w:tcPr>
              <w:p w:rsidR="002434B0" w:rsidRPr="00F75005" w:rsidRDefault="002434B0" w:rsidP="002434B0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b/>
                  </w:rPr>
                </w:pPr>
                <w:r w:rsidRPr="00F75005">
                  <w:rPr>
                    <w:rFonts w:ascii="Arial Narrow" w:hAnsi="Arial Narrow"/>
                    <w:b/>
                  </w:rPr>
                  <w:t>Fully Satisfactory</w:t>
                </w:r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 w:themeFill="background1" w:themeFillShade="D9"/>
              </w:tcPr>
              <w:p w:rsidR="002434B0" w:rsidRPr="00F75005" w:rsidRDefault="002434B0" w:rsidP="002434B0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b/>
                  </w:rPr>
                </w:pPr>
                <w:r w:rsidRPr="00F75005">
                  <w:rPr>
                    <w:rFonts w:ascii="Arial Narrow" w:hAnsi="Arial Narrow"/>
                    <w:b/>
                  </w:rPr>
                  <w:t>Needs Improvement</w:t>
                </w:r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 w:themeFill="background1" w:themeFillShade="D9"/>
              </w:tcPr>
              <w:p w:rsidR="002434B0" w:rsidRPr="00F75005" w:rsidRDefault="002434B0" w:rsidP="002434B0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b/>
                  </w:rPr>
                </w:pPr>
                <w:r w:rsidRPr="00F75005">
                  <w:rPr>
                    <w:rFonts w:ascii="Arial Narrow" w:hAnsi="Arial Narrow"/>
                    <w:b/>
                  </w:rPr>
                  <w:t>Not Observed</w:t>
                </w:r>
              </w:p>
            </w:tc>
          </w:tr>
          <w:tr w:rsidR="002434B0" w:rsidRPr="008417F6" w:rsidTr="00437E6E">
            <w:trPr>
              <w:trHeight w:val="378"/>
            </w:trPr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szCs w:val="20"/>
                  </w:rPr>
                  <w:t>Professional/Technical Knowledge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2434B0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87464724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2434B0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43875741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FF0A8C" w:rsidP="00FF0A8C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−</w:t>
                </w:r>
                <w:r w:rsidR="002434B0"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48778088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434B0"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2434B0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212167537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rPr>
              <w:trHeight w:val="342"/>
            </w:trPr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szCs w:val="20"/>
                  </w:rPr>
                </w:pPr>
                <w:r w:rsidRPr="002434B0">
                  <w:rPr>
                    <w:szCs w:val="20"/>
                  </w:rPr>
                  <w:t>Written Communication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93524845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07235081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FF0A8C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−</w:t>
                </w:r>
                <w:r w:rsidR="002434B0"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9547091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434B0"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453496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szCs w:val="20"/>
                  </w:rPr>
                </w:pPr>
                <w:r w:rsidRPr="002434B0">
                  <w:rPr>
                    <w:szCs w:val="20"/>
                  </w:rPr>
                  <w:t>Analytical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50005354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28376353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FF0A8C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−</w:t>
                </w:r>
                <w:r w:rsidR="002434B0"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85654549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434B0"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37030623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szCs w:val="20"/>
                  </w:rPr>
                </w:pPr>
                <w:r w:rsidRPr="002434B0">
                  <w:rPr>
                    <w:szCs w:val="20"/>
                  </w:rPr>
                  <w:t>Initiative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97232543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09436297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FF0A8C" w:rsidP="00FF0A8C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−</w:t>
                </w:r>
                <w:r w:rsidR="002434B0"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50335433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434B0"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90605814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szCs w:val="20"/>
                  </w:rPr>
                </w:pPr>
                <w:r w:rsidRPr="002434B0">
                  <w:rPr>
                    <w:szCs w:val="20"/>
                  </w:rPr>
                  <w:t>Organizational Planning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32678321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37157402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FF0A8C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−</w:t>
                </w:r>
                <w:r w:rsidR="002434B0"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49408374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434B0"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5360701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szCs w:val="20"/>
                  </w:rPr>
                </w:pPr>
                <w:r w:rsidRPr="002434B0">
                  <w:rPr>
                    <w:szCs w:val="20"/>
                  </w:rPr>
                  <w:t>Client Relationships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89355229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80746073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FF0A8C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−</w:t>
                </w:r>
                <w:r w:rsidR="002434B0"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24395437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434B0"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45177535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szCs w:val="20"/>
                  </w:rPr>
                </w:pPr>
                <w:r w:rsidRPr="002434B0">
                  <w:rPr>
                    <w:szCs w:val="20"/>
                  </w:rPr>
                  <w:t>Adaptability/Flexibility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54825769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42304136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FF0A8C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−</w:t>
                </w:r>
                <w:r w:rsidR="002434B0"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95917763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434B0"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80068462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c>
              <w:tcPr>
                <w:tcW w:w="3960" w:type="dxa"/>
                <w:tcBorders>
                  <w:top w:val="nil"/>
                  <w:left w:val="single" w:sz="12" w:space="0" w:color="616365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szCs w:val="20"/>
                  </w:rPr>
                </w:pPr>
                <w:r w:rsidRPr="002434B0">
                  <w:rPr>
                    <w:szCs w:val="20"/>
                  </w:rPr>
                  <w:t>Team Effort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21894509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213088867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FF0A8C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−</w:t>
                </w:r>
                <w:r w:rsidR="002434B0"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5558904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434B0"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3769787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c>
              <w:tcPr>
                <w:tcW w:w="3960" w:type="dxa"/>
                <w:tcBorders>
                  <w:top w:val="nil"/>
                  <w:left w:val="single" w:sz="12" w:space="0" w:color="616365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2434B0" w:rsidRPr="002434B0" w:rsidRDefault="002434B0" w:rsidP="000A1A33">
                <w:pPr>
                  <w:rPr>
                    <w:szCs w:val="20"/>
                  </w:rPr>
                </w:pPr>
                <w:r w:rsidRPr="002434B0">
                  <w:rPr>
                    <w:szCs w:val="20"/>
                  </w:rPr>
                  <w:t>Decision Making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209929079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78731544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F0A8C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-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2988701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2434B0" w:rsidRPr="002434B0" w:rsidRDefault="002434B0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81530563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2434B0" w:rsidRPr="008417F6" w:rsidTr="00437E6E">
            <w:trPr>
              <w:trHeight w:val="1025"/>
            </w:trPr>
            <w:tc>
              <w:tcPr>
                <w:tcW w:w="1108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2434B0" w:rsidRPr="002434B0" w:rsidRDefault="002434B0" w:rsidP="0048721A">
                <w:pPr>
                  <w:pStyle w:val="tabletext"/>
                  <w:ind w:left="268" w:hanging="268"/>
                  <w:rPr>
                    <w:rFonts w:ascii="Arial Narrow" w:hAnsi="Arial Narrow"/>
                    <w:b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 xml:space="preserve">Comments: </w:t>
                </w:r>
                <w:sdt>
                  <w:sdtPr>
                    <w:rPr>
                      <w:rFonts w:ascii="Arial Narrow" w:hAnsi="Arial Narrow"/>
                      <w:b/>
                      <w:szCs w:val="20"/>
                    </w:rPr>
                    <w:id w:val="-1172643644"/>
                    <w:showingPlcHdr/>
                  </w:sdtPr>
                  <w:sdtEndPr/>
                  <w:sdtContent>
                    <w:r w:rsidRPr="003A0709">
                      <w:rPr>
                        <w:rStyle w:val="PlaceholderText"/>
                      </w:rPr>
                      <w:t xml:space="preserve">Click here to enter </w:t>
                    </w:r>
                    <w:r w:rsidR="0048721A">
                      <w:rPr>
                        <w:rStyle w:val="PlaceholderText"/>
                      </w:rPr>
                      <w:t>comments</w:t>
                    </w:r>
                    <w:r w:rsidRPr="003A0709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311839" w:rsidRPr="008417F6" w:rsidTr="00437E6E">
            <w:tc>
              <w:tcPr>
                <w:tcW w:w="1108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11839" w:rsidRPr="002434B0" w:rsidRDefault="00311839" w:rsidP="00311839">
                <w:pPr>
                  <w:pStyle w:val="tabletext"/>
                  <w:ind w:left="268" w:hanging="268"/>
                  <w:rPr>
                    <w:rFonts w:ascii="Arial Narrow" w:hAnsi="Arial Narrow"/>
                    <w:b/>
                    <w:szCs w:val="20"/>
                  </w:rPr>
                </w:pPr>
                <w:r>
                  <w:rPr>
                    <w:rFonts w:ascii="Arial Narrow" w:hAnsi="Arial Narrow"/>
                    <w:b/>
                    <w:szCs w:val="20"/>
                  </w:rPr>
                  <w:t>For positions with supervisory accountabilities in addition to the preceding:</w:t>
                </w:r>
              </w:p>
            </w:tc>
          </w:tr>
          <w:tr w:rsidR="00FF0A8C" w:rsidRPr="008417F6" w:rsidTr="00437E6E">
            <w:tc>
              <w:tcPr>
                <w:tcW w:w="39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FF0A8C" w:rsidRDefault="00FF0A8C" w:rsidP="00A71A74">
                <w:pPr>
                  <w:jc w:val="center"/>
                  <w:rPr>
                    <w:rFonts w:ascii="Arial Narrow" w:hAnsi="Arial Narrow"/>
                    <w:sz w:val="28"/>
                    <w:szCs w:val="28"/>
                  </w:rPr>
                </w:pPr>
              </w:p>
            </w:tc>
            <w:tc>
              <w:tcPr>
                <w:tcW w:w="7122" w:type="dxa"/>
                <w:gridSpan w:val="5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:rsidR="00FF0A8C" w:rsidRPr="00F75005" w:rsidRDefault="00FF0A8C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b/>
                  </w:rPr>
                </w:pPr>
                <w:r w:rsidRPr="002434B0">
                  <w:rPr>
                    <w:rFonts w:ascii="Arial Narrow" w:hAnsi="Arial Narrow"/>
                    <w:b/>
                    <w:color w:val="FF0000"/>
                    <w:sz w:val="22"/>
                    <w:szCs w:val="22"/>
                  </w:rPr>
                  <w:t>Appraisal Codes</w:t>
                </w:r>
              </w:p>
            </w:tc>
          </w:tr>
          <w:tr w:rsidR="00FF0A8C" w:rsidRPr="008417F6" w:rsidTr="00437E6E">
            <w:tc>
              <w:tcPr>
                <w:tcW w:w="39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FF0A8C" w:rsidRDefault="00FF0A8C" w:rsidP="00A71A74">
                <w:pPr>
                  <w:jc w:val="center"/>
                  <w:rPr>
                    <w:rFonts w:ascii="Arial Narrow" w:hAnsi="Arial Narrow"/>
                    <w:sz w:val="28"/>
                    <w:szCs w:val="28"/>
                  </w:rPr>
                </w:pP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 w:themeFill="background1" w:themeFillShade="D9"/>
              </w:tcPr>
              <w:p w:rsidR="00FF0A8C" w:rsidRPr="00F75005" w:rsidRDefault="00FF0A8C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b/>
                  </w:rPr>
                </w:pPr>
                <w:r w:rsidRPr="00F75005">
                  <w:rPr>
                    <w:rFonts w:ascii="Arial Narrow" w:hAnsi="Arial Narrow"/>
                    <w:b/>
                  </w:rPr>
                  <w:t>A Strong Point</w:t>
                </w:r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 w:themeFill="background1" w:themeFillShade="D9"/>
              </w:tcPr>
              <w:p w:rsidR="00FF0A8C" w:rsidRPr="00F75005" w:rsidRDefault="00FF0A8C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b/>
                  </w:rPr>
                </w:pPr>
                <w:r w:rsidRPr="00F75005">
                  <w:rPr>
                    <w:rFonts w:ascii="Arial Narrow" w:hAnsi="Arial Narrow"/>
                    <w:b/>
                  </w:rPr>
                  <w:t>Fully Satisfactory</w:t>
                </w:r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D9D9D9" w:themeFill="background1" w:themeFillShade="D9"/>
              </w:tcPr>
              <w:p w:rsidR="00FF0A8C" w:rsidRPr="00F75005" w:rsidRDefault="00FF0A8C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b/>
                  </w:rPr>
                </w:pPr>
                <w:r w:rsidRPr="00F75005">
                  <w:rPr>
                    <w:rFonts w:ascii="Arial Narrow" w:hAnsi="Arial Narrow"/>
                    <w:b/>
                  </w:rPr>
                  <w:t>Needs Improvement</w:t>
                </w:r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D9D9D9" w:themeFill="background1" w:themeFillShade="D9"/>
              </w:tcPr>
              <w:p w:rsidR="00FF0A8C" w:rsidRPr="00F75005" w:rsidRDefault="00FF0A8C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b/>
                  </w:rPr>
                </w:pPr>
                <w:r w:rsidRPr="00F75005">
                  <w:rPr>
                    <w:rFonts w:ascii="Arial Narrow" w:hAnsi="Arial Narrow"/>
                    <w:b/>
                  </w:rPr>
                  <w:t>Not Observed</w:t>
                </w:r>
              </w:p>
            </w:tc>
          </w:tr>
          <w:tr w:rsidR="00311839" w:rsidRPr="008417F6" w:rsidTr="00437E6E">
            <w:tc>
              <w:tcPr>
                <w:tcW w:w="39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11839" w:rsidRPr="002434B0" w:rsidRDefault="00311839" w:rsidP="00A71A74">
                <w:pPr>
                  <w:rPr>
                    <w:szCs w:val="20"/>
                  </w:rPr>
                </w:pPr>
                <w:r>
                  <w:rPr>
                    <w:szCs w:val="20"/>
                  </w:rPr>
                  <w:t>Leadership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210741210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94768443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-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26650852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311839" w:rsidRPr="002434B0" w:rsidRDefault="00311839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213428216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311839" w:rsidRPr="008417F6" w:rsidTr="00437E6E">
            <w:tc>
              <w:tcPr>
                <w:tcW w:w="39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11839" w:rsidRPr="002434B0" w:rsidRDefault="00311839" w:rsidP="00A71A74">
                <w:pPr>
                  <w:rPr>
                    <w:szCs w:val="20"/>
                  </w:rPr>
                </w:pPr>
                <w:r>
                  <w:rPr>
                    <w:szCs w:val="20"/>
                  </w:rPr>
                  <w:t>Goal Setting/Evaluation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51229470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204371058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-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84262377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311839" w:rsidRPr="002434B0" w:rsidRDefault="00311839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43629035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311839" w:rsidRPr="008417F6" w:rsidTr="00437E6E">
            <w:tc>
              <w:tcPr>
                <w:tcW w:w="39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11839" w:rsidRPr="002434B0" w:rsidRDefault="00311839" w:rsidP="00A71A74">
                <w:pPr>
                  <w:rPr>
                    <w:szCs w:val="20"/>
                  </w:rPr>
                </w:pPr>
                <w:r>
                  <w:rPr>
                    <w:szCs w:val="20"/>
                  </w:rPr>
                  <w:t>Progress toward Affirmative Action Goals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46076326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62318558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-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70201232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311839" w:rsidRPr="002434B0" w:rsidRDefault="00311839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07050025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311839" w:rsidRPr="008417F6" w:rsidTr="00437E6E">
            <w:tc>
              <w:tcPr>
                <w:tcW w:w="39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11839" w:rsidRPr="002434B0" w:rsidRDefault="00311839" w:rsidP="00A71A74">
                <w:pPr>
                  <w:rPr>
                    <w:szCs w:val="20"/>
                  </w:rPr>
                </w:pPr>
                <w:r>
                  <w:rPr>
                    <w:szCs w:val="20"/>
                  </w:rPr>
                  <w:t>Decisiveness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2247514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79896496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-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56533762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311839" w:rsidRPr="002434B0" w:rsidRDefault="00311839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83483604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311839" w:rsidRPr="008417F6" w:rsidTr="00437E6E">
            <w:tc>
              <w:tcPr>
                <w:tcW w:w="3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311839" w:rsidRPr="002434B0" w:rsidRDefault="00311839" w:rsidP="00A71A74">
                <w:pPr>
                  <w:rPr>
                    <w:szCs w:val="20"/>
                  </w:rPr>
                </w:pPr>
                <w:r>
                  <w:rPr>
                    <w:szCs w:val="20"/>
                  </w:rPr>
                  <w:t>Development of Staff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+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127223525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71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ind w:left="303" w:hanging="303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S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-96256805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9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311839" w:rsidRPr="002434B0" w:rsidRDefault="00311839" w:rsidP="00A71A74">
                <w:pPr>
                  <w:pStyle w:val="tabletext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-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63290656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  <w:tc>
              <w:tcPr>
                <w:tcW w:w="1632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311839" w:rsidRPr="002434B0" w:rsidRDefault="00311839" w:rsidP="00A71A74">
                <w:pPr>
                  <w:pStyle w:val="tabletext"/>
                  <w:ind w:left="268" w:hanging="268"/>
                  <w:jc w:val="center"/>
                  <w:rPr>
                    <w:rFonts w:ascii="Arial Narrow" w:hAnsi="Arial Narrow"/>
                    <w:szCs w:val="20"/>
                  </w:rPr>
                </w:pPr>
                <w:r w:rsidRPr="002434B0">
                  <w:rPr>
                    <w:rFonts w:ascii="Arial Narrow" w:hAnsi="Arial Narrow"/>
                    <w:b/>
                    <w:szCs w:val="20"/>
                  </w:rPr>
                  <w:t>O</w:t>
                </w:r>
                <w:r w:rsidRPr="002434B0">
                  <w:rPr>
                    <w:rFonts w:ascii="Arial Narrow" w:hAnsi="Arial Narrow"/>
                    <w:szCs w:val="20"/>
                  </w:rPr>
                  <w:t xml:space="preserve"> </w:t>
                </w:r>
                <w:sdt>
                  <w:sdtPr>
                    <w:rPr>
                      <w:rFonts w:ascii="Arial Narrow" w:hAnsi="Arial Narrow"/>
                      <w:szCs w:val="20"/>
                    </w:rPr>
                    <w:id w:val="18172185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2434B0">
                      <w:rPr>
                        <w:rFonts w:ascii="MS Gothic" w:eastAsia="MS Gothic" w:hAnsi="MS Gothic" w:hint="eastAsia"/>
                        <w:szCs w:val="20"/>
                      </w:rPr>
                      <w:t>☐</w:t>
                    </w:r>
                  </w:sdtContent>
                </w:sdt>
              </w:p>
            </w:tc>
          </w:tr>
          <w:tr w:rsidR="00311839" w:rsidRPr="008417F6" w:rsidTr="00437E6E">
            <w:trPr>
              <w:trHeight w:val="1143"/>
            </w:trPr>
            <w:tc>
              <w:tcPr>
                <w:tcW w:w="1108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311839" w:rsidRPr="00311839" w:rsidRDefault="00311839" w:rsidP="0048721A">
                <w:pPr>
                  <w:pStyle w:val="tabletext"/>
                  <w:ind w:left="268" w:hanging="268"/>
                  <w:rPr>
                    <w:rFonts w:ascii="Arial Narrow" w:hAnsi="Arial Narrow"/>
                    <w:b/>
                    <w:szCs w:val="20"/>
                  </w:rPr>
                </w:pPr>
                <w:r w:rsidRPr="00311839">
                  <w:rPr>
                    <w:b/>
                    <w:szCs w:val="20"/>
                  </w:rPr>
                  <w:t>Comments:</w:t>
                </w:r>
                <w:sdt>
                  <w:sdtPr>
                    <w:rPr>
                      <w:b/>
                      <w:szCs w:val="20"/>
                    </w:rPr>
                    <w:id w:val="-998730496"/>
                    <w:showingPlcHdr/>
                  </w:sdtPr>
                  <w:sdtEndPr/>
                  <w:sdtContent>
                    <w:r w:rsidR="0048721A">
                      <w:rPr>
                        <w:rStyle w:val="PlaceholderText"/>
                      </w:rPr>
                      <w:t>Click here to enter comments</w:t>
                    </w:r>
                    <w:r w:rsidRPr="003A0709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796AF9" w:rsidRPr="00846CF0" w:rsidTr="00437E6E">
            <w:trPr>
              <w:gridAfter w:val="1"/>
              <w:wAfter w:w="12" w:type="dxa"/>
              <w:tblHeader/>
            </w:trPr>
            <w:tc>
              <w:tcPr>
                <w:tcW w:w="11070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00549F"/>
              </w:tcPr>
              <w:p w:rsidR="00796AF9" w:rsidRPr="00846CF0" w:rsidRDefault="00796AF9" w:rsidP="00FF0A8C">
                <w:pPr>
                  <w:pStyle w:val="tabletext"/>
                  <w:rPr>
                    <w:rFonts w:cs="Arial"/>
                    <w:color w:val="FFFFFF"/>
                    <w:szCs w:val="20"/>
                  </w:rPr>
                </w:pPr>
                <w:r w:rsidRPr="00846CF0">
                  <w:rPr>
                    <w:b/>
                    <w:color w:val="FFFFFF"/>
                  </w:rPr>
                  <w:lastRenderedPageBreak/>
                  <w:t>I</w:t>
                </w:r>
                <w:r>
                  <w:rPr>
                    <w:b/>
                    <w:color w:val="FFFFFF"/>
                  </w:rPr>
                  <w:t>V</w:t>
                </w:r>
                <w:r w:rsidRPr="00846CF0">
                  <w:rPr>
                    <w:b/>
                    <w:color w:val="FFFFFF"/>
                  </w:rPr>
                  <w:t xml:space="preserve">. </w:t>
                </w:r>
                <w:r>
                  <w:rPr>
                    <w:b/>
                    <w:color w:val="FFFFFF"/>
                  </w:rPr>
                  <w:t xml:space="preserve">DEVELOPMENT DISCUSSION </w:t>
                </w:r>
                <w:r w:rsidR="00FF0A8C">
                  <w:rPr>
                    <w:rFonts w:ascii="Arial Narrow" w:hAnsi="Arial Narrow"/>
                    <w:color w:val="FFFFFF"/>
                  </w:rPr>
                  <w:t xml:space="preserve"> (The section is</w:t>
                </w:r>
                <w:r>
                  <w:rPr>
                    <w:rFonts w:ascii="Arial Narrow" w:hAnsi="Arial Narrow"/>
                    <w:color w:val="FFFFFF"/>
                  </w:rPr>
                  <w:t xml:space="preserve"> set up to expand as you type.</w:t>
                </w:r>
                <w:r w:rsidRPr="00846CF0">
                  <w:rPr>
                    <w:rFonts w:ascii="Arial Narrow" w:hAnsi="Arial Narrow"/>
                    <w:color w:val="FFFFFF"/>
                  </w:rPr>
                  <w:t>)</w:t>
                </w:r>
              </w:p>
            </w:tc>
          </w:tr>
          <w:tr w:rsidR="00796AF9" w:rsidTr="00437E6E">
            <w:trPr>
              <w:gridAfter w:val="1"/>
              <w:wAfter w:w="12" w:type="dxa"/>
              <w:trHeight w:val="987"/>
            </w:trPr>
            <w:tc>
              <w:tcPr>
                <w:tcW w:w="11070" w:type="dxa"/>
                <w:gridSpan w:val="5"/>
                <w:tcBorders>
                  <w:top w:val="single" w:sz="12" w:space="0" w:color="auto"/>
                  <w:left w:val="single" w:sz="12" w:space="0" w:color="616365"/>
                  <w:right w:val="single" w:sz="12" w:space="0" w:color="616365"/>
                </w:tcBorders>
              </w:tcPr>
              <w:p w:rsidR="00796AF9" w:rsidRDefault="00796AF9" w:rsidP="00796AF9">
                <w:pPr>
                  <w:pStyle w:val="tabletext"/>
                  <w:numPr>
                    <w:ilvl w:val="0"/>
                    <w:numId w:val="16"/>
                  </w:numPr>
                  <w:ind w:left="393"/>
                </w:pPr>
                <w:r>
                  <w:rPr>
                    <w:b/>
                  </w:rPr>
                  <w:t xml:space="preserve">Recommendation for Development: </w:t>
                </w:r>
                <w:r w:rsidRPr="002D765D">
                  <w:t>(List specific recommendations to facilitate continued employee development for professional growth.)</w:t>
                </w:r>
              </w:p>
              <w:p w:rsidR="00796AF9" w:rsidRDefault="00796AF9" w:rsidP="006656C2">
                <w:pPr>
                  <w:pStyle w:val="tabletext"/>
                  <w:ind w:left="393"/>
                  <w:rPr>
                    <w:szCs w:val="20"/>
                  </w:rPr>
                </w:pPr>
                <w:r>
                  <w:t xml:space="preserve"> </w:t>
                </w:r>
                <w:sdt>
                  <w:sdtPr>
                    <w:id w:val="673848419"/>
                    <w:showingPlcHdr/>
                    <w:text/>
                  </w:sdtPr>
                  <w:sdtEndPr/>
                  <w:sdtContent>
                    <w:r w:rsidR="006656C2">
                      <w:rPr>
                        <w:rStyle w:val="PlaceholderText"/>
                      </w:rPr>
                      <w:t>Click here to enter recommendations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796AF9" w:rsidRPr="008417F6" w:rsidTr="00437E6E">
            <w:trPr>
              <w:gridAfter w:val="1"/>
              <w:wAfter w:w="12" w:type="dxa"/>
              <w:trHeight w:val="971"/>
            </w:trPr>
            <w:tc>
              <w:tcPr>
                <w:tcW w:w="11070" w:type="dxa"/>
                <w:gridSpan w:val="5"/>
                <w:tcBorders>
                  <w:left w:val="single" w:sz="12" w:space="0" w:color="616365"/>
                  <w:right w:val="single" w:sz="12" w:space="0" w:color="616365"/>
                </w:tcBorders>
              </w:tcPr>
              <w:p w:rsidR="00796AF9" w:rsidRDefault="00796AF9" w:rsidP="00796AF9">
                <w:pPr>
                  <w:pStyle w:val="TableBullet"/>
                  <w:numPr>
                    <w:ilvl w:val="0"/>
                    <w:numId w:val="16"/>
                  </w:numPr>
                  <w:ind w:left="393"/>
                </w:pPr>
                <w:r>
                  <w:rPr>
                    <w:b/>
                  </w:rPr>
                  <w:t xml:space="preserve">Performance Improvement Requirements: </w:t>
                </w:r>
                <w:r w:rsidRPr="002D765D">
                  <w:t>(</w:t>
                </w:r>
                <w:r>
                  <w:t>Lis</w:t>
                </w:r>
                <w:r w:rsidRPr="002D765D">
                  <w:t xml:space="preserve">t specific </w:t>
                </w:r>
                <w:r>
                  <w:t>areas in which performance did not meet expectations and improvement is necessary.)</w:t>
                </w:r>
              </w:p>
              <w:p w:rsidR="00796AF9" w:rsidRPr="008417F6" w:rsidRDefault="00796AF9" w:rsidP="006656C2">
                <w:pPr>
                  <w:pStyle w:val="TableBullet"/>
                  <w:numPr>
                    <w:ilvl w:val="0"/>
                    <w:numId w:val="0"/>
                  </w:numPr>
                  <w:ind w:left="393"/>
                </w:pPr>
                <w:r>
                  <w:t xml:space="preserve"> </w:t>
                </w:r>
                <w:sdt>
                  <w:sdtPr>
                    <w:id w:val="-517313229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 xml:space="preserve">Click here to enter </w:t>
                    </w:r>
                    <w:r w:rsidR="006656C2">
                      <w:rPr>
                        <w:rStyle w:val="PlaceholderText"/>
                      </w:rPr>
                      <w:t>performance improvement requirements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  <w:tr w:rsidR="00796AF9" w:rsidRPr="008417F6" w:rsidTr="00437E6E">
            <w:trPr>
              <w:gridAfter w:val="1"/>
              <w:wAfter w:w="12" w:type="dxa"/>
              <w:trHeight w:val="899"/>
            </w:trPr>
            <w:tc>
              <w:tcPr>
                <w:tcW w:w="11070" w:type="dxa"/>
                <w:gridSpan w:val="5"/>
                <w:tcBorders>
                  <w:left w:val="single" w:sz="12" w:space="0" w:color="616365"/>
                  <w:right w:val="single" w:sz="12" w:space="0" w:color="616365"/>
                </w:tcBorders>
              </w:tcPr>
              <w:p w:rsidR="00796AF9" w:rsidRPr="002D765D" w:rsidRDefault="00796AF9" w:rsidP="00796AF9">
                <w:pPr>
                  <w:pStyle w:val="TableBullet"/>
                  <w:numPr>
                    <w:ilvl w:val="0"/>
                    <w:numId w:val="16"/>
                  </w:numPr>
                  <w:ind w:left="393"/>
                </w:pPr>
                <w:r>
                  <w:rPr>
                    <w:b/>
                  </w:rPr>
                  <w:t xml:space="preserve">Actions to be taken by Employee/Supervisor: </w:t>
                </w:r>
                <w:r w:rsidRPr="002D765D">
                  <w:t xml:space="preserve">(i.e., related to specific recommendations and/or requirements in either A or B above.) </w:t>
                </w:r>
              </w:p>
              <w:p w:rsidR="00796AF9" w:rsidRPr="008417F6" w:rsidRDefault="00D53FED" w:rsidP="006656C2">
                <w:pPr>
                  <w:pStyle w:val="TableBullet"/>
                  <w:numPr>
                    <w:ilvl w:val="0"/>
                    <w:numId w:val="0"/>
                  </w:numPr>
                  <w:ind w:left="393"/>
                </w:pPr>
                <w:sdt>
                  <w:sdtPr>
                    <w:id w:val="-897517279"/>
                    <w:showingPlcHdr/>
                    <w:text/>
                  </w:sdtPr>
                  <w:sdtEndPr/>
                  <w:sdtContent>
                    <w:r w:rsidR="00796AF9" w:rsidRPr="00564C21">
                      <w:rPr>
                        <w:rStyle w:val="PlaceholderText"/>
                      </w:rPr>
                      <w:t xml:space="preserve">Click here to enter </w:t>
                    </w:r>
                    <w:r w:rsidR="006656C2">
                      <w:rPr>
                        <w:rStyle w:val="PlaceholderText"/>
                      </w:rPr>
                      <w:t>action to be taken</w:t>
                    </w:r>
                    <w:r w:rsidR="00796AF9" w:rsidRPr="00564C21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</w:tbl>
        <w:p w:rsidR="00796AF9" w:rsidRDefault="00796AF9" w:rsidP="00CD23EB">
          <w:pPr>
            <w:pStyle w:val="BodyText"/>
            <w:spacing w:before="0" w:line="240" w:lineRule="auto"/>
            <w:rPr>
              <w:rFonts w:ascii="Arial" w:hAnsi="Arial" w:cs="Arial"/>
              <w:sz w:val="20"/>
              <w:szCs w:val="20"/>
            </w:rPr>
          </w:pPr>
        </w:p>
        <w:tbl>
          <w:tblPr>
            <w:tblStyle w:val="TableGrid"/>
            <w:tblW w:w="11070" w:type="dxa"/>
            <w:tblInd w:w="-33" w:type="dxa"/>
            <w:tblLayout w:type="fixed"/>
            <w:tblCellMar>
              <w:left w:w="57" w:type="dxa"/>
              <w:right w:w="57" w:type="dxa"/>
            </w:tblCellMar>
            <w:tblLook w:val="01E0" w:firstRow="1" w:lastRow="1" w:firstColumn="1" w:lastColumn="1" w:noHBand="0" w:noVBand="0"/>
          </w:tblPr>
          <w:tblGrid>
            <w:gridCol w:w="2340"/>
            <w:gridCol w:w="2340"/>
            <w:gridCol w:w="1530"/>
            <w:gridCol w:w="1980"/>
            <w:gridCol w:w="2880"/>
          </w:tblGrid>
          <w:tr w:rsidR="00796AF9" w:rsidRPr="008417F6" w:rsidTr="00796AF9">
            <w:trPr>
              <w:trHeight w:val="431"/>
              <w:tblHeader/>
            </w:trPr>
            <w:tc>
              <w:tcPr>
                <w:tcW w:w="11070" w:type="dxa"/>
                <w:gridSpan w:val="5"/>
                <w:tcBorders>
                  <w:left w:val="single" w:sz="12" w:space="0" w:color="616365"/>
                  <w:right w:val="single" w:sz="12" w:space="0" w:color="616365"/>
                </w:tcBorders>
                <w:shd w:val="clear" w:color="auto" w:fill="00549F"/>
              </w:tcPr>
              <w:p w:rsidR="00796AF9" w:rsidRDefault="00796AF9" w:rsidP="00A71A74">
                <w:pPr>
                  <w:pStyle w:val="TableBullet"/>
                  <w:numPr>
                    <w:ilvl w:val="0"/>
                    <w:numId w:val="0"/>
                  </w:numPr>
                  <w:ind w:left="33"/>
                  <w:rPr>
                    <w:b/>
                  </w:rPr>
                </w:pPr>
                <w:r w:rsidRPr="002D765D">
                  <w:rPr>
                    <w:b/>
                    <w:color w:val="FFFFFF" w:themeColor="background1"/>
                  </w:rPr>
                  <w:t>V. O</w:t>
                </w:r>
                <w:r>
                  <w:rPr>
                    <w:b/>
                    <w:color w:val="FFFFFF" w:themeColor="background1"/>
                  </w:rPr>
                  <w:t>VERALL PERFORMANCE RATING</w:t>
                </w:r>
              </w:p>
            </w:tc>
          </w:tr>
          <w:tr w:rsidR="00796AF9" w:rsidRPr="008417F6" w:rsidTr="00796AF9">
            <w:trPr>
              <w:trHeight w:val="629"/>
            </w:trPr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96AF9" w:rsidRPr="002B1587" w:rsidRDefault="00D53FED" w:rsidP="00A71A74">
                <w:pPr>
                  <w:pStyle w:val="tabletext"/>
                  <w:ind w:left="341" w:hanging="341"/>
                  <w:jc w:val="center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194810983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6AF9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96AF9">
                  <w:rPr>
                    <w:rFonts w:ascii="Arial Narrow" w:hAnsi="Arial Narrow"/>
                  </w:rPr>
                  <w:t xml:space="preserve">  </w:t>
                </w:r>
                <w:r w:rsidR="00796AF9" w:rsidRPr="002B1587">
                  <w:rPr>
                    <w:rFonts w:ascii="Arial Narrow" w:hAnsi="Arial Narrow"/>
                  </w:rPr>
                  <w:t>Consistently Exceeds</w:t>
                </w:r>
              </w:p>
            </w:tc>
            <w:tc>
              <w:tcPr>
                <w:tcW w:w="234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796AF9" w:rsidRPr="002B1587" w:rsidRDefault="00D53FED" w:rsidP="00A71A74">
                <w:pPr>
                  <w:pStyle w:val="tabletext"/>
                  <w:ind w:left="341" w:hanging="341"/>
                  <w:jc w:val="center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24480350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6AF9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96AF9" w:rsidRPr="002B1587">
                  <w:rPr>
                    <w:rFonts w:ascii="Arial Narrow" w:hAnsi="Arial Narrow"/>
                  </w:rPr>
                  <w:tab/>
                  <w:t>Frequently Exceeds</w:t>
                </w:r>
              </w:p>
            </w:tc>
            <w:tc>
              <w:tcPr>
                <w:tcW w:w="153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796AF9" w:rsidRPr="002B1587" w:rsidRDefault="00D53FED" w:rsidP="00A71A74">
                <w:pPr>
                  <w:pStyle w:val="tabletext"/>
                  <w:ind w:left="341" w:hanging="341"/>
                  <w:jc w:val="center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61405413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6AF9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96AF9">
                  <w:rPr>
                    <w:rFonts w:ascii="Arial Narrow" w:hAnsi="Arial Narrow"/>
                  </w:rPr>
                  <w:tab/>
                  <w:t xml:space="preserve">Fully </w:t>
                </w:r>
                <w:r w:rsidR="00796AF9" w:rsidRPr="002B1587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19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796AF9" w:rsidRPr="002B1587" w:rsidRDefault="00D53FED" w:rsidP="00A71A74">
                <w:pPr>
                  <w:pStyle w:val="tabletext"/>
                  <w:ind w:left="341" w:hanging="341"/>
                  <w:jc w:val="center"/>
                  <w:rPr>
                    <w:rFonts w:ascii="Arial Narrow" w:hAnsi="Arial Narrow"/>
                    <w:bCs/>
                  </w:rPr>
                </w:pPr>
                <w:sdt>
                  <w:sdtPr>
                    <w:rPr>
                      <w:rFonts w:ascii="Arial Narrow" w:hAnsi="Arial Narrow"/>
                    </w:rPr>
                    <w:id w:val="-60851084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6AF9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96AF9" w:rsidRPr="002B1587">
                  <w:rPr>
                    <w:rFonts w:ascii="Arial Narrow" w:hAnsi="Arial Narrow"/>
                  </w:rPr>
                  <w:tab/>
                </w:r>
                <w:r w:rsidR="00796AF9">
                  <w:rPr>
                    <w:rFonts w:ascii="Arial Narrow" w:hAnsi="Arial Narrow"/>
                  </w:rPr>
                  <w:t xml:space="preserve">Partially </w:t>
                </w:r>
                <w:r w:rsidR="00796AF9" w:rsidRPr="002B1587">
                  <w:rPr>
                    <w:rFonts w:ascii="Arial Narrow" w:hAnsi="Arial Narrow"/>
                  </w:rPr>
                  <w:t>Meets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96AF9" w:rsidRPr="008417F6" w:rsidRDefault="00D53FED" w:rsidP="00A71A74">
                <w:pPr>
                  <w:pStyle w:val="tabletext"/>
                  <w:jc w:val="center"/>
                </w:pPr>
                <w:sdt>
                  <w:sdtPr>
                    <w:rPr>
                      <w:rFonts w:ascii="Arial Narrow" w:hAnsi="Arial Narrow"/>
                    </w:rPr>
                    <w:id w:val="-87823905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6AF9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796AF9">
                  <w:rPr>
                    <w:rFonts w:ascii="Arial Narrow" w:hAnsi="Arial Narrow"/>
                  </w:rPr>
                  <w:t xml:space="preserve"> </w:t>
                </w:r>
                <w:r w:rsidR="00796AF9" w:rsidRPr="002B1587">
                  <w:rPr>
                    <w:rFonts w:ascii="Arial Narrow" w:hAnsi="Arial Narrow"/>
                  </w:rPr>
                  <w:t>Does Not Meet</w:t>
                </w:r>
                <w:r w:rsidR="00796AF9">
                  <w:rPr>
                    <w:rFonts w:ascii="Arial Narrow" w:hAnsi="Arial Narrow"/>
                  </w:rPr>
                  <w:t>*</w:t>
                </w:r>
              </w:p>
            </w:tc>
          </w:tr>
          <w:tr w:rsidR="00796AF9" w:rsidRPr="008417F6" w:rsidTr="00796AF9">
            <w:trPr>
              <w:trHeight w:val="450"/>
            </w:trPr>
            <w:tc>
              <w:tcPr>
                <w:tcW w:w="11070" w:type="dxa"/>
                <w:gridSpan w:val="5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796AF9" w:rsidRDefault="00796AF9" w:rsidP="00A71A74">
                <w:pPr>
                  <w:pStyle w:val="TableBullet"/>
                  <w:numPr>
                    <w:ilvl w:val="0"/>
                    <w:numId w:val="0"/>
                  </w:numPr>
                  <w:ind w:left="216" w:hanging="216"/>
                </w:pPr>
                <w:r>
                  <w:t>* Strongly recommend consultation with Human Resources Management.</w:t>
                </w:r>
              </w:p>
            </w:tc>
          </w:tr>
        </w:tbl>
        <w:p w:rsidR="00796AF9" w:rsidRDefault="00796AF9" w:rsidP="00CD23EB">
          <w:pPr>
            <w:pStyle w:val="BodyText"/>
            <w:spacing w:before="0" w:line="240" w:lineRule="auto"/>
            <w:rPr>
              <w:rFonts w:ascii="Arial" w:hAnsi="Arial" w:cs="Arial"/>
              <w:sz w:val="20"/>
              <w:szCs w:val="20"/>
            </w:rPr>
          </w:pPr>
        </w:p>
        <w:tbl>
          <w:tblPr>
            <w:tblStyle w:val="TableGrid"/>
            <w:tblW w:w="11070" w:type="dxa"/>
            <w:tblInd w:w="-33" w:type="dxa"/>
            <w:tblLayout w:type="fixed"/>
            <w:tblCellMar>
              <w:left w:w="57" w:type="dxa"/>
              <w:right w:w="57" w:type="dxa"/>
            </w:tblCellMar>
            <w:tblLook w:val="01E0" w:firstRow="1" w:lastRow="1" w:firstColumn="1" w:lastColumn="1" w:noHBand="0" w:noVBand="0"/>
          </w:tblPr>
          <w:tblGrid>
            <w:gridCol w:w="11070"/>
          </w:tblGrid>
          <w:tr w:rsidR="00796AF9" w:rsidRPr="008417F6" w:rsidTr="00796AF9">
            <w:trPr>
              <w:trHeight w:val="420"/>
              <w:tblHeader/>
            </w:trPr>
            <w:tc>
              <w:tcPr>
                <w:tcW w:w="11070" w:type="dxa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00549F"/>
              </w:tcPr>
              <w:p w:rsidR="00796AF9" w:rsidRDefault="00796AF9" w:rsidP="00A71A74">
                <w:pPr>
                  <w:pStyle w:val="tabletext"/>
                  <w:ind w:left="360" w:hanging="360"/>
                  <w:rPr>
                    <w:b/>
                  </w:rPr>
                </w:pPr>
                <w:r w:rsidRPr="002D765D">
                  <w:rPr>
                    <w:b/>
                    <w:color w:val="FFFFFF" w:themeColor="background1"/>
                  </w:rPr>
                  <w:t>V</w:t>
                </w:r>
                <w:r>
                  <w:rPr>
                    <w:b/>
                    <w:color w:val="FFFFFF" w:themeColor="background1"/>
                  </w:rPr>
                  <w:t>I</w:t>
                </w:r>
                <w:r w:rsidRPr="002D765D">
                  <w:rPr>
                    <w:b/>
                    <w:color w:val="FFFFFF" w:themeColor="background1"/>
                  </w:rPr>
                  <w:t xml:space="preserve">. </w:t>
                </w:r>
                <w:r>
                  <w:rPr>
                    <w:b/>
                    <w:color w:val="FFFFFF" w:themeColor="background1"/>
                  </w:rPr>
                  <w:t xml:space="preserve">EMPLOYEE COMMENTS </w:t>
                </w:r>
                <w:r w:rsidRPr="00FF0A8C">
                  <w:rPr>
                    <w:rFonts w:ascii="Arial Narrow" w:hAnsi="Arial Narrow"/>
                    <w:color w:val="FFFFFF" w:themeColor="background1"/>
                    <w:szCs w:val="20"/>
                  </w:rPr>
                  <w:t>(Optional)</w:t>
                </w:r>
                <w:r w:rsidR="00FF0A8C" w:rsidRPr="00FF0A8C">
                  <w:rPr>
                    <w:rFonts w:ascii="Arial Narrow" w:hAnsi="Arial Narrow"/>
                    <w:color w:val="FFFFFF" w:themeColor="background1"/>
                    <w:szCs w:val="20"/>
                  </w:rPr>
                  <w:t xml:space="preserve"> (This section is set up to expand as you type.)</w:t>
                </w:r>
              </w:p>
            </w:tc>
          </w:tr>
          <w:tr w:rsidR="00796AF9" w:rsidRPr="008417F6" w:rsidTr="00FF0A8C">
            <w:trPr>
              <w:trHeight w:val="870"/>
            </w:trPr>
            <w:tc>
              <w:tcPr>
                <w:tcW w:w="11070" w:type="dxa"/>
                <w:tcBorders>
                  <w:top w:val="single" w:sz="12" w:space="0" w:color="616365"/>
                  <w:left w:val="single" w:sz="12" w:space="0" w:color="616365"/>
                  <w:bottom w:val="single" w:sz="12" w:space="0" w:color="616365"/>
                  <w:right w:val="single" w:sz="12" w:space="0" w:color="616365"/>
                </w:tcBorders>
                <w:shd w:val="clear" w:color="auto" w:fill="auto"/>
              </w:tcPr>
              <w:p w:rsidR="00796AF9" w:rsidRDefault="00796AF9" w:rsidP="006656C2">
                <w:pPr>
                  <w:pStyle w:val="tabletext"/>
                  <w:rPr>
                    <w:szCs w:val="20"/>
                  </w:rPr>
                </w:pPr>
                <w:r>
                  <w:t xml:space="preserve"> </w:t>
                </w:r>
                <w:sdt>
                  <w:sdtPr>
                    <w:id w:val="1001625662"/>
                    <w:showingPlcHdr/>
                    <w:text/>
                  </w:sdtPr>
                  <w:sdtEndPr/>
                  <w:sdtContent>
                    <w:r w:rsidRPr="00564C21">
                      <w:rPr>
                        <w:rStyle w:val="PlaceholderText"/>
                      </w:rPr>
                      <w:t xml:space="preserve">Click here to enter </w:t>
                    </w:r>
                    <w:r w:rsidR="006656C2">
                      <w:rPr>
                        <w:rStyle w:val="PlaceholderText"/>
                      </w:rPr>
                      <w:t>comments</w:t>
                    </w:r>
                    <w:r w:rsidRPr="00564C21">
                      <w:rPr>
                        <w:rStyle w:val="PlaceholderText"/>
                      </w:rPr>
                      <w:t>.</w:t>
                    </w:r>
                  </w:sdtContent>
                </w:sdt>
              </w:p>
            </w:tc>
          </w:tr>
        </w:tbl>
        <w:p w:rsidR="00796AF9" w:rsidRPr="00515C0E" w:rsidRDefault="00D53FED" w:rsidP="00C92B67">
          <w:pPr>
            <w:pStyle w:val="BodyText"/>
            <w:spacing w:before="0" w:line="240" w:lineRule="auto"/>
            <w:ind w:left="187" w:hanging="187"/>
            <w:rPr>
              <w:rFonts w:ascii="Arial" w:hAnsi="Arial" w:cs="Arial"/>
              <w:sz w:val="20"/>
              <w:szCs w:val="20"/>
            </w:rPr>
          </w:pPr>
        </w:p>
      </w:sdtContent>
    </w:sdt>
    <w:sectPr w:rsidR="00796AF9" w:rsidRPr="00515C0E" w:rsidSect="003110E8">
      <w:footerReference w:type="first" r:id="rId9"/>
      <w:footnotePr>
        <w:numRestart w:val="eachPage"/>
      </w:footnotePr>
      <w:pgSz w:w="12240" w:h="15840" w:code="1"/>
      <w:pgMar w:top="720" w:right="720" w:bottom="720" w:left="720" w:header="720" w:footer="36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3E7" w:rsidRDefault="00A343E7">
      <w:r>
        <w:separator/>
      </w:r>
    </w:p>
  </w:endnote>
  <w:endnote w:type="continuationSeparator" w:id="0">
    <w:p w:rsidR="00A343E7" w:rsidRDefault="00A3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DC5" w:rsidRDefault="00BB2DC5">
    <w:pPr>
      <w:pStyle w:val="Footer"/>
      <w:widowControl w:val="0"/>
      <w:ind w:left="-720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3E7" w:rsidRDefault="00A343E7" w:rsidP="00E92083">
      <w:pPr>
        <w:pBdr>
          <w:bottom w:val="single" w:sz="4" w:space="1" w:color="auto"/>
        </w:pBdr>
        <w:spacing w:after="60"/>
        <w:ind w:left="-360" w:right="8280"/>
      </w:pPr>
    </w:p>
  </w:footnote>
  <w:footnote w:type="continuationSeparator" w:id="0">
    <w:p w:rsidR="00A343E7" w:rsidRDefault="00A343E7"/>
  </w:footnote>
  <w:footnote w:type="continuationNotice" w:id="1">
    <w:p w:rsidR="00A343E7" w:rsidRDefault="00A343E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5F6"/>
    <w:multiLevelType w:val="multilevel"/>
    <w:tmpl w:val="D368F97A"/>
    <w:styleLink w:val="SegalBulletedList"/>
    <w:lvl w:ilvl="0">
      <w:start w:val="1"/>
      <w:numFmt w:val="bullet"/>
      <w:pStyle w:val="ListBullet"/>
      <w:lvlText w:val=""/>
      <w:lvlJc w:val="left"/>
      <w:pPr>
        <w:tabs>
          <w:tab w:val="num" w:pos="-31680"/>
        </w:tabs>
        <w:ind w:left="360" w:hanging="360"/>
      </w:pPr>
      <w:rPr>
        <w:rFonts w:ascii="Wingdings" w:hAnsi="Wingdings" w:hint="default"/>
        <w:color w:val="C4262E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262E"/>
      </w:rPr>
    </w:lvl>
    <w:lvl w:ilvl="2">
      <w:start w:val="1"/>
      <w:numFmt w:val="bullet"/>
      <w:pStyle w:val="ListBullet3"/>
      <w:lvlText w:val="–"/>
      <w:lvlJc w:val="left"/>
      <w:pPr>
        <w:tabs>
          <w:tab w:val="num" w:pos="-31680"/>
        </w:tabs>
        <w:ind w:left="1080" w:hanging="360"/>
      </w:pPr>
      <w:rPr>
        <w:rFonts w:ascii="Times New Roman" w:hAnsi="Times New Roman" w:cs="Times New Roman" w:hint="default"/>
        <w:color w:val="C4262E"/>
      </w:rPr>
    </w:lvl>
    <w:lvl w:ilvl="3">
      <w:start w:val="1"/>
      <w:numFmt w:val="bullet"/>
      <w:pStyle w:val="ListBullet4"/>
      <w:lvlText w:val="»"/>
      <w:lvlJc w:val="left"/>
      <w:pPr>
        <w:tabs>
          <w:tab w:val="num" w:pos="-31680"/>
        </w:tabs>
        <w:ind w:left="1440" w:hanging="360"/>
      </w:pPr>
      <w:rPr>
        <w:rFonts w:ascii="Times New Roman" w:hAnsi="Times New Roman" w:cs="Times New Roman" w:hint="default"/>
        <w:color w:val="C4262E"/>
      </w:rPr>
    </w:lvl>
    <w:lvl w:ilvl="4">
      <w:start w:val="1"/>
      <w:numFmt w:val="bullet"/>
      <w:pStyle w:val="ListBullet5"/>
      <w:lvlText w:val="›"/>
      <w:lvlJc w:val="left"/>
      <w:pPr>
        <w:tabs>
          <w:tab w:val="num" w:pos="-31680"/>
        </w:tabs>
        <w:ind w:left="1800" w:hanging="360"/>
      </w:pPr>
      <w:rPr>
        <w:rFonts w:ascii="Times New Roman" w:hAnsi="Times New Roman" w:hint="default"/>
        <w:color w:val="C4262E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974330E"/>
    <w:multiLevelType w:val="multilevel"/>
    <w:tmpl w:val="E738DFB0"/>
    <w:styleLink w:val="SegalBulletedList1"/>
    <w:lvl w:ilvl="0">
      <w:start w:val="1"/>
      <w:numFmt w:val="decimal"/>
      <w:pStyle w:val="ListNumber"/>
      <w:lvlText w:val="%1."/>
      <w:lvlJc w:val="left"/>
      <w:pPr>
        <w:tabs>
          <w:tab w:val="num" w:pos="547"/>
        </w:tabs>
        <w:ind w:left="547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094"/>
        </w:tabs>
        <w:ind w:left="1094" w:hanging="547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ListNumber3"/>
      <w:lvlText w:val="%3)"/>
      <w:lvlJc w:val="left"/>
      <w:pPr>
        <w:tabs>
          <w:tab w:val="num" w:pos="1642"/>
        </w:tabs>
        <w:ind w:left="1642" w:hanging="5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ListNumber4"/>
      <w:lvlText w:val="%4)"/>
      <w:lvlJc w:val="left"/>
      <w:pPr>
        <w:tabs>
          <w:tab w:val="num" w:pos="2189"/>
        </w:tabs>
        <w:ind w:left="2189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ListNumber5"/>
      <w:lvlText w:val="(%5)"/>
      <w:lvlJc w:val="left"/>
      <w:pPr>
        <w:tabs>
          <w:tab w:val="num" w:pos="2736"/>
        </w:tabs>
        <w:ind w:left="2736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lvlText w:val="(a)"/>
      <w:lvlJc w:val="left"/>
      <w:pPr>
        <w:tabs>
          <w:tab w:val="num" w:pos="9848"/>
        </w:tabs>
        <w:ind w:left="9848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13405"/>
        </w:tabs>
        <w:ind w:left="134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3765"/>
        </w:tabs>
        <w:ind w:left="1376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4125"/>
        </w:tabs>
        <w:ind w:left="14125" w:hanging="360"/>
      </w:pPr>
      <w:rPr>
        <w:rFonts w:hint="default"/>
      </w:rPr>
    </w:lvl>
  </w:abstractNum>
  <w:abstractNum w:abstractNumId="2">
    <w:nsid w:val="243D6E8C"/>
    <w:multiLevelType w:val="hybridMultilevel"/>
    <w:tmpl w:val="10A61918"/>
    <w:lvl w:ilvl="0" w:tplc="238ACB4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D5270"/>
    <w:multiLevelType w:val="hybridMultilevel"/>
    <w:tmpl w:val="B86ECC46"/>
    <w:lvl w:ilvl="0" w:tplc="B2F2901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A769A"/>
    <w:multiLevelType w:val="hybridMultilevel"/>
    <w:tmpl w:val="D24AF802"/>
    <w:lvl w:ilvl="0" w:tplc="FB080DC6">
      <w:start w:val="1"/>
      <w:numFmt w:val="bullet"/>
      <w:pStyle w:val="Checkbox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4262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C1250D"/>
    <w:multiLevelType w:val="hybridMultilevel"/>
    <w:tmpl w:val="930CAF40"/>
    <w:lvl w:ilvl="0" w:tplc="2C4E35C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E495B"/>
    <w:multiLevelType w:val="hybridMultilevel"/>
    <w:tmpl w:val="5818242A"/>
    <w:lvl w:ilvl="0" w:tplc="A9663828">
      <w:start w:val="1"/>
      <w:numFmt w:val="bullet"/>
      <w:pStyle w:val="TableBullet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262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0C4C84"/>
    <w:multiLevelType w:val="multilevel"/>
    <w:tmpl w:val="1F0420AC"/>
    <w:styleLink w:val="SegalTableNumber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pStyle w:val="List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List3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450B7262"/>
    <w:multiLevelType w:val="hybridMultilevel"/>
    <w:tmpl w:val="740C5F12"/>
    <w:lvl w:ilvl="0" w:tplc="46D6D4A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244FD"/>
    <w:multiLevelType w:val="hybridMultilevel"/>
    <w:tmpl w:val="10A61918"/>
    <w:lvl w:ilvl="0" w:tplc="238ACB4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F32010"/>
    <w:multiLevelType w:val="hybridMultilevel"/>
    <w:tmpl w:val="2AD6CCF6"/>
    <w:lvl w:ilvl="0" w:tplc="47F4AF2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BC0D40"/>
    <w:multiLevelType w:val="multilevel"/>
    <w:tmpl w:val="308E20D2"/>
    <w:styleLink w:val="SegalTableBullets"/>
    <w:lvl w:ilvl="0">
      <w:start w:val="1"/>
      <w:numFmt w:val="bullet"/>
      <w:pStyle w:val="TableBullet"/>
      <w:lvlText w:val=""/>
      <w:lvlJc w:val="left"/>
      <w:pPr>
        <w:tabs>
          <w:tab w:val="num" w:pos="-31680"/>
        </w:tabs>
        <w:ind w:left="216" w:hanging="216"/>
      </w:pPr>
      <w:rPr>
        <w:rFonts w:ascii="Symbol" w:hAnsi="Symbol" w:hint="default"/>
        <w:color w:val="C4262E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-31680"/>
        </w:tabs>
        <w:ind w:left="432" w:hanging="216"/>
      </w:pPr>
      <w:rPr>
        <w:rFonts w:ascii="Arial" w:hAnsi="Arial" w:hint="default"/>
        <w:color w:val="C4262E"/>
      </w:rPr>
    </w:lvl>
    <w:lvl w:ilvl="2">
      <w:start w:val="1"/>
      <w:numFmt w:val="bullet"/>
      <w:pStyle w:val="TableBullet3"/>
      <w:lvlText w:val="»"/>
      <w:lvlJc w:val="left"/>
      <w:pPr>
        <w:tabs>
          <w:tab w:val="num" w:pos="-31680"/>
        </w:tabs>
        <w:ind w:left="648" w:hanging="216"/>
      </w:pPr>
      <w:rPr>
        <w:rFonts w:ascii="Arial" w:hAnsi="Arial" w:hint="default"/>
        <w:color w:val="C4262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EB0BE6"/>
    <w:multiLevelType w:val="multilevel"/>
    <w:tmpl w:val="4AF655E0"/>
    <w:lvl w:ilvl="0">
      <w:start w:val="1"/>
      <w:numFmt w:val="bullet"/>
      <w:pStyle w:val="TableCheckBox"/>
      <w:lvlText w:val=""/>
      <w:lvlJc w:val="left"/>
      <w:pPr>
        <w:tabs>
          <w:tab w:val="num" w:pos="-31680"/>
        </w:tabs>
        <w:ind w:left="360" w:hanging="360"/>
      </w:pPr>
      <w:rPr>
        <w:rFonts w:ascii="Wingdings" w:hAnsi="Wingdings" w:hint="default"/>
        <w:color w:val="C4262E"/>
      </w:rPr>
    </w:lvl>
    <w:lvl w:ilvl="1">
      <w:start w:val="1"/>
      <w:numFmt w:val="bullet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  <w:color w:val="008ED6"/>
      </w:rPr>
    </w:lvl>
    <w:lvl w:ilvl="2">
      <w:start w:val="1"/>
      <w:numFmt w:val="bullet"/>
      <w:lvlText w:val="»"/>
      <w:lvlJc w:val="left"/>
      <w:pPr>
        <w:tabs>
          <w:tab w:val="num" w:pos="648"/>
        </w:tabs>
        <w:ind w:left="648" w:hanging="216"/>
      </w:pPr>
      <w:rPr>
        <w:rFonts w:ascii="Arial" w:hAnsi="Arial" w:cs="Times New Roman" w:hint="default"/>
        <w:color w:val="008ED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DD49B1"/>
    <w:multiLevelType w:val="hybridMultilevel"/>
    <w:tmpl w:val="653415BC"/>
    <w:lvl w:ilvl="0" w:tplc="13A86926">
      <w:numFmt w:val="bullet"/>
      <w:lvlText w:val="-"/>
      <w:lvlJc w:val="left"/>
      <w:pPr>
        <w:ind w:left="381" w:hanging="360"/>
      </w:pPr>
      <w:rPr>
        <w:rFonts w:ascii="Arial Narrow" w:eastAsia="Times New Roman" w:hAnsi="Arial Narrow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14">
    <w:nsid w:val="7EBA0AF0"/>
    <w:multiLevelType w:val="hybridMultilevel"/>
    <w:tmpl w:val="A364A7DC"/>
    <w:lvl w:ilvl="0" w:tplc="4D9829FA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11"/>
  </w:num>
  <w:num w:numId="8">
    <w:abstractNumId w:val="6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14"/>
  </w:num>
  <w:num w:numId="14">
    <w:abstractNumId w:val="3"/>
  </w:num>
  <w:num w:numId="15">
    <w:abstractNumId w:val="13"/>
  </w:num>
  <w:num w:numId="16">
    <w:abstractNumId w:val="2"/>
  </w:num>
  <w:num w:numId="1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SCoulter"/>
    <w:docVar w:name="DocType" w:val="MISC"/>
    <w:docVar w:name="PracticeGrp" w:val="GENERAL"/>
  </w:docVars>
  <w:rsids>
    <w:rsidRoot w:val="008049DF"/>
    <w:rsid w:val="000011B7"/>
    <w:rsid w:val="00010BF3"/>
    <w:rsid w:val="00012C21"/>
    <w:rsid w:val="0002041F"/>
    <w:rsid w:val="000318D8"/>
    <w:rsid w:val="00045E71"/>
    <w:rsid w:val="00054253"/>
    <w:rsid w:val="00074633"/>
    <w:rsid w:val="000754DC"/>
    <w:rsid w:val="000A1A33"/>
    <w:rsid w:val="000B3AE6"/>
    <w:rsid w:val="000B7497"/>
    <w:rsid w:val="000C35D1"/>
    <w:rsid w:val="000D4AD9"/>
    <w:rsid w:val="000D590A"/>
    <w:rsid w:val="000F68A4"/>
    <w:rsid w:val="00100A42"/>
    <w:rsid w:val="00105230"/>
    <w:rsid w:val="0011218E"/>
    <w:rsid w:val="00117978"/>
    <w:rsid w:val="0013510A"/>
    <w:rsid w:val="001376EB"/>
    <w:rsid w:val="00141348"/>
    <w:rsid w:val="0016146E"/>
    <w:rsid w:val="00162998"/>
    <w:rsid w:val="001637D2"/>
    <w:rsid w:val="00166AD5"/>
    <w:rsid w:val="00187313"/>
    <w:rsid w:val="00191432"/>
    <w:rsid w:val="001A2A8F"/>
    <w:rsid w:val="001A3479"/>
    <w:rsid w:val="001A796C"/>
    <w:rsid w:val="001D2295"/>
    <w:rsid w:val="001E5754"/>
    <w:rsid w:val="00200A33"/>
    <w:rsid w:val="00204B0E"/>
    <w:rsid w:val="00206DF4"/>
    <w:rsid w:val="00226FA9"/>
    <w:rsid w:val="002434B0"/>
    <w:rsid w:val="002451C0"/>
    <w:rsid w:val="00245FE4"/>
    <w:rsid w:val="002468F4"/>
    <w:rsid w:val="00262D15"/>
    <w:rsid w:val="00272F61"/>
    <w:rsid w:val="0029486B"/>
    <w:rsid w:val="002A3EFB"/>
    <w:rsid w:val="002B1587"/>
    <w:rsid w:val="002E0A21"/>
    <w:rsid w:val="00301258"/>
    <w:rsid w:val="0030482B"/>
    <w:rsid w:val="003110E8"/>
    <w:rsid w:val="00311839"/>
    <w:rsid w:val="003424BA"/>
    <w:rsid w:val="00353250"/>
    <w:rsid w:val="00370FCB"/>
    <w:rsid w:val="0037317A"/>
    <w:rsid w:val="003B4626"/>
    <w:rsid w:val="003C68DA"/>
    <w:rsid w:val="003F440B"/>
    <w:rsid w:val="004148F2"/>
    <w:rsid w:val="00424232"/>
    <w:rsid w:val="004245E5"/>
    <w:rsid w:val="00427C0E"/>
    <w:rsid w:val="00437E6E"/>
    <w:rsid w:val="00443F91"/>
    <w:rsid w:val="0045013B"/>
    <w:rsid w:val="00473149"/>
    <w:rsid w:val="00475AC1"/>
    <w:rsid w:val="004760BD"/>
    <w:rsid w:val="0048721A"/>
    <w:rsid w:val="00487E8A"/>
    <w:rsid w:val="0049759E"/>
    <w:rsid w:val="004C28D4"/>
    <w:rsid w:val="004C5D06"/>
    <w:rsid w:val="004E6038"/>
    <w:rsid w:val="00515C0E"/>
    <w:rsid w:val="005368D1"/>
    <w:rsid w:val="00565BC5"/>
    <w:rsid w:val="00577473"/>
    <w:rsid w:val="005A01B2"/>
    <w:rsid w:val="005B1484"/>
    <w:rsid w:val="005C1DF0"/>
    <w:rsid w:val="005C207B"/>
    <w:rsid w:val="005C47AE"/>
    <w:rsid w:val="005D1877"/>
    <w:rsid w:val="005D77E0"/>
    <w:rsid w:val="005F243F"/>
    <w:rsid w:val="00607668"/>
    <w:rsid w:val="00633158"/>
    <w:rsid w:val="00643ACE"/>
    <w:rsid w:val="00643E4E"/>
    <w:rsid w:val="0065055D"/>
    <w:rsid w:val="00651E39"/>
    <w:rsid w:val="00651F16"/>
    <w:rsid w:val="006656C2"/>
    <w:rsid w:val="00667EA3"/>
    <w:rsid w:val="00680ABD"/>
    <w:rsid w:val="00687961"/>
    <w:rsid w:val="00687F61"/>
    <w:rsid w:val="006959AA"/>
    <w:rsid w:val="006A7D4F"/>
    <w:rsid w:val="006B7B81"/>
    <w:rsid w:val="006C6E68"/>
    <w:rsid w:val="006F4E9D"/>
    <w:rsid w:val="00702DB3"/>
    <w:rsid w:val="007300DB"/>
    <w:rsid w:val="00731989"/>
    <w:rsid w:val="007532BE"/>
    <w:rsid w:val="0075565D"/>
    <w:rsid w:val="00765C76"/>
    <w:rsid w:val="00774F16"/>
    <w:rsid w:val="00796AF9"/>
    <w:rsid w:val="007C1E93"/>
    <w:rsid w:val="007C2039"/>
    <w:rsid w:val="007E4A13"/>
    <w:rsid w:val="007E5BFB"/>
    <w:rsid w:val="008049DF"/>
    <w:rsid w:val="008108B0"/>
    <w:rsid w:val="0082072F"/>
    <w:rsid w:val="00820EE8"/>
    <w:rsid w:val="008417F6"/>
    <w:rsid w:val="00846CF0"/>
    <w:rsid w:val="008542A8"/>
    <w:rsid w:val="008827CE"/>
    <w:rsid w:val="008871E4"/>
    <w:rsid w:val="008A06E9"/>
    <w:rsid w:val="008A40D5"/>
    <w:rsid w:val="008C3C62"/>
    <w:rsid w:val="008E13CE"/>
    <w:rsid w:val="00921C63"/>
    <w:rsid w:val="00924E9B"/>
    <w:rsid w:val="00927D14"/>
    <w:rsid w:val="00927E3F"/>
    <w:rsid w:val="009320D0"/>
    <w:rsid w:val="0099042F"/>
    <w:rsid w:val="0099527D"/>
    <w:rsid w:val="009B4CDA"/>
    <w:rsid w:val="009C649B"/>
    <w:rsid w:val="009D0244"/>
    <w:rsid w:val="009D6210"/>
    <w:rsid w:val="009F03DE"/>
    <w:rsid w:val="00A13277"/>
    <w:rsid w:val="00A14C80"/>
    <w:rsid w:val="00A343E7"/>
    <w:rsid w:val="00A41BFC"/>
    <w:rsid w:val="00A469CC"/>
    <w:rsid w:val="00A47D89"/>
    <w:rsid w:val="00A72CA0"/>
    <w:rsid w:val="00A87733"/>
    <w:rsid w:val="00AA3A94"/>
    <w:rsid w:val="00AA5521"/>
    <w:rsid w:val="00AA67D5"/>
    <w:rsid w:val="00AC5BB4"/>
    <w:rsid w:val="00AD1694"/>
    <w:rsid w:val="00AE2581"/>
    <w:rsid w:val="00B36868"/>
    <w:rsid w:val="00B641A8"/>
    <w:rsid w:val="00B653E8"/>
    <w:rsid w:val="00B82641"/>
    <w:rsid w:val="00B84E4A"/>
    <w:rsid w:val="00B955AD"/>
    <w:rsid w:val="00BA7824"/>
    <w:rsid w:val="00BB1023"/>
    <w:rsid w:val="00BB2DC5"/>
    <w:rsid w:val="00BD5E27"/>
    <w:rsid w:val="00BE42DA"/>
    <w:rsid w:val="00BE6227"/>
    <w:rsid w:val="00C15828"/>
    <w:rsid w:val="00C1761C"/>
    <w:rsid w:val="00C24B8C"/>
    <w:rsid w:val="00C31A65"/>
    <w:rsid w:val="00C33624"/>
    <w:rsid w:val="00C635A8"/>
    <w:rsid w:val="00C75FFF"/>
    <w:rsid w:val="00C87701"/>
    <w:rsid w:val="00C92B67"/>
    <w:rsid w:val="00CA0D1F"/>
    <w:rsid w:val="00CB4C79"/>
    <w:rsid w:val="00CB7EF9"/>
    <w:rsid w:val="00CC0C67"/>
    <w:rsid w:val="00CC244F"/>
    <w:rsid w:val="00CD23EB"/>
    <w:rsid w:val="00D07090"/>
    <w:rsid w:val="00D139BD"/>
    <w:rsid w:val="00D32E86"/>
    <w:rsid w:val="00D43F56"/>
    <w:rsid w:val="00D520F9"/>
    <w:rsid w:val="00D53FED"/>
    <w:rsid w:val="00D667A2"/>
    <w:rsid w:val="00D97450"/>
    <w:rsid w:val="00DA0BF4"/>
    <w:rsid w:val="00DA6650"/>
    <w:rsid w:val="00DB724B"/>
    <w:rsid w:val="00DD074C"/>
    <w:rsid w:val="00E30268"/>
    <w:rsid w:val="00E31740"/>
    <w:rsid w:val="00E338E3"/>
    <w:rsid w:val="00E33E8E"/>
    <w:rsid w:val="00E35771"/>
    <w:rsid w:val="00E402D5"/>
    <w:rsid w:val="00E50D76"/>
    <w:rsid w:val="00E62A1F"/>
    <w:rsid w:val="00E90324"/>
    <w:rsid w:val="00E91F9D"/>
    <w:rsid w:val="00E92083"/>
    <w:rsid w:val="00EB073C"/>
    <w:rsid w:val="00EB61B9"/>
    <w:rsid w:val="00EE50AF"/>
    <w:rsid w:val="00F154DD"/>
    <w:rsid w:val="00F35445"/>
    <w:rsid w:val="00F50025"/>
    <w:rsid w:val="00F50BB7"/>
    <w:rsid w:val="00F62D79"/>
    <w:rsid w:val="00F666D8"/>
    <w:rsid w:val="00F75005"/>
    <w:rsid w:val="00FA26BF"/>
    <w:rsid w:val="00FC7A6D"/>
    <w:rsid w:val="00FD0E07"/>
    <w:rsid w:val="00FE4883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1A3479"/>
    <w:rPr>
      <w:rFonts w:ascii="Arial" w:hAnsi="Arial"/>
      <w:szCs w:val="24"/>
    </w:rPr>
  </w:style>
  <w:style w:type="paragraph" w:styleId="Heading1">
    <w:name w:val="heading 1"/>
    <w:aliases w:val="h1"/>
    <w:basedOn w:val="Normal"/>
    <w:next w:val="BodyText"/>
    <w:qFormat/>
    <w:rsid w:val="001A3479"/>
    <w:pPr>
      <w:keepNext/>
      <w:pageBreakBefore/>
      <w:pBdr>
        <w:top w:val="single" w:sz="4" w:space="6" w:color="C0C0C0"/>
        <w:left w:val="single" w:sz="4" w:space="6" w:color="C0C0C0"/>
        <w:bottom w:val="single" w:sz="48" w:space="6" w:color="auto"/>
        <w:right w:val="single" w:sz="4" w:space="4" w:color="C0C0C0"/>
      </w:pBdr>
      <w:shd w:val="clear" w:color="auto" w:fill="B2B4B3"/>
      <w:spacing w:before="40"/>
      <w:outlineLvl w:val="0"/>
    </w:pPr>
    <w:rPr>
      <w:rFonts w:cs="Arial"/>
      <w:b/>
      <w:bCs/>
      <w:kern w:val="32"/>
      <w:sz w:val="40"/>
      <w:szCs w:val="40"/>
    </w:rPr>
  </w:style>
  <w:style w:type="paragraph" w:styleId="Heading2">
    <w:name w:val="heading 2"/>
    <w:aliases w:val="h2"/>
    <w:basedOn w:val="Normal"/>
    <w:next w:val="BodyText"/>
    <w:qFormat/>
    <w:rsid w:val="001A3479"/>
    <w:pPr>
      <w:keepNext/>
      <w:spacing w:before="480"/>
      <w:outlineLvl w:val="1"/>
    </w:pPr>
    <w:rPr>
      <w:rFonts w:ascii="Arial Black" w:hAnsi="Arial Black" w:cs="Arial"/>
      <w:bCs/>
      <w:iCs/>
      <w:color w:val="C4262E"/>
      <w:sz w:val="24"/>
    </w:rPr>
  </w:style>
  <w:style w:type="paragraph" w:styleId="Heading3">
    <w:name w:val="heading 3"/>
    <w:aliases w:val="h3"/>
    <w:basedOn w:val="Normal"/>
    <w:next w:val="BodyText"/>
    <w:qFormat/>
    <w:rsid w:val="001A3479"/>
    <w:pPr>
      <w:keepNext/>
      <w:spacing w:before="360"/>
      <w:outlineLvl w:val="2"/>
    </w:pPr>
    <w:rPr>
      <w:rFonts w:cs="Arial"/>
      <w:b/>
      <w:bCs/>
      <w:color w:val="00549F"/>
      <w:sz w:val="24"/>
      <w:szCs w:val="26"/>
    </w:rPr>
  </w:style>
  <w:style w:type="paragraph" w:styleId="Heading4">
    <w:name w:val="heading 4"/>
    <w:aliases w:val="h4"/>
    <w:basedOn w:val="Heading3"/>
    <w:next w:val="BodyText"/>
    <w:qFormat/>
    <w:rsid w:val="001A3479"/>
    <w:pPr>
      <w:outlineLvl w:val="3"/>
    </w:pPr>
    <w:rPr>
      <w:b w:val="0"/>
      <w:bCs w:val="0"/>
      <w:i/>
      <w:szCs w:val="24"/>
    </w:rPr>
  </w:style>
  <w:style w:type="paragraph" w:styleId="Heading5">
    <w:name w:val="heading 5"/>
    <w:basedOn w:val="Normal"/>
    <w:next w:val="Normal"/>
    <w:qFormat/>
    <w:rsid w:val="001A347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A3479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1A347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347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A347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rsid w:val="001A3479"/>
    <w:pPr>
      <w:spacing w:before="240" w:line="280" w:lineRule="atLeast"/>
    </w:pPr>
    <w:rPr>
      <w:rFonts w:ascii="Times New Roman" w:hAnsi="Times New Roman"/>
      <w:sz w:val="24"/>
    </w:rPr>
  </w:style>
  <w:style w:type="paragraph" w:customStyle="1" w:styleId="EmailAddress">
    <w:name w:val="Email Address"/>
    <w:basedOn w:val="LogoAddress"/>
    <w:semiHidden/>
    <w:rsid w:val="001A3479"/>
    <w:pPr>
      <w:spacing w:after="0"/>
      <w:ind w:left="0"/>
    </w:pPr>
  </w:style>
  <w:style w:type="paragraph" w:customStyle="1" w:styleId="LogoAddress">
    <w:name w:val="Logo Address"/>
    <w:aliases w:val="la"/>
    <w:basedOn w:val="Normal"/>
    <w:next w:val="Normal"/>
    <w:semiHidden/>
    <w:rsid w:val="001A3479"/>
    <w:pPr>
      <w:spacing w:after="600"/>
      <w:ind w:left="490"/>
    </w:pPr>
    <w:rPr>
      <w:sz w:val="16"/>
      <w:szCs w:val="16"/>
    </w:rPr>
  </w:style>
  <w:style w:type="paragraph" w:styleId="ListNumber">
    <w:name w:val="List Number"/>
    <w:aliases w:val="ln1"/>
    <w:basedOn w:val="BodyText"/>
    <w:rsid w:val="001A3479"/>
    <w:pPr>
      <w:numPr>
        <w:numId w:val="4"/>
      </w:numPr>
    </w:pPr>
  </w:style>
  <w:style w:type="paragraph" w:styleId="ListNumber2">
    <w:name w:val="List Number 2"/>
    <w:aliases w:val="ln2"/>
    <w:basedOn w:val="BodyText"/>
    <w:rsid w:val="001A3479"/>
    <w:pPr>
      <w:numPr>
        <w:ilvl w:val="1"/>
        <w:numId w:val="4"/>
      </w:numPr>
      <w:spacing w:before="120"/>
    </w:pPr>
  </w:style>
  <w:style w:type="paragraph" w:styleId="ListNumber3">
    <w:name w:val="List Number 3"/>
    <w:aliases w:val="ln3"/>
    <w:basedOn w:val="BodyText"/>
    <w:rsid w:val="001A3479"/>
    <w:pPr>
      <w:numPr>
        <w:ilvl w:val="2"/>
        <w:numId w:val="4"/>
      </w:numPr>
      <w:spacing w:before="60"/>
    </w:pPr>
  </w:style>
  <w:style w:type="paragraph" w:styleId="ListNumber4">
    <w:name w:val="List Number 4"/>
    <w:aliases w:val="ln4"/>
    <w:basedOn w:val="BodyText"/>
    <w:rsid w:val="001A3479"/>
    <w:pPr>
      <w:numPr>
        <w:ilvl w:val="3"/>
        <w:numId w:val="4"/>
      </w:numPr>
      <w:spacing w:before="60"/>
    </w:pPr>
  </w:style>
  <w:style w:type="paragraph" w:styleId="ListNumber5">
    <w:name w:val="List Number 5"/>
    <w:aliases w:val="ln5"/>
    <w:basedOn w:val="BodyText"/>
    <w:rsid w:val="001A3479"/>
    <w:pPr>
      <w:numPr>
        <w:ilvl w:val="4"/>
        <w:numId w:val="4"/>
      </w:numPr>
      <w:spacing w:before="60"/>
    </w:pPr>
  </w:style>
  <w:style w:type="paragraph" w:styleId="ListContinue">
    <w:name w:val="List Continue"/>
    <w:aliases w:val="lc1"/>
    <w:basedOn w:val="BodyText"/>
    <w:rsid w:val="001A3479"/>
    <w:pPr>
      <w:ind w:left="547"/>
    </w:pPr>
  </w:style>
  <w:style w:type="paragraph" w:styleId="ListContinue2">
    <w:name w:val="List Continue 2"/>
    <w:aliases w:val="lc2"/>
    <w:basedOn w:val="BodyText"/>
    <w:rsid w:val="001A3479"/>
    <w:pPr>
      <w:spacing w:before="120"/>
      <w:ind w:left="1094"/>
    </w:pPr>
  </w:style>
  <w:style w:type="paragraph" w:styleId="ListContinue3">
    <w:name w:val="List Continue 3"/>
    <w:aliases w:val="lc3"/>
    <w:basedOn w:val="BodyText"/>
    <w:rsid w:val="001A3479"/>
    <w:pPr>
      <w:spacing w:before="60"/>
      <w:ind w:left="1642"/>
    </w:pPr>
  </w:style>
  <w:style w:type="paragraph" w:styleId="ListContinue4">
    <w:name w:val="List Continue 4"/>
    <w:aliases w:val="lc4"/>
    <w:basedOn w:val="BodyText"/>
    <w:rsid w:val="001A3479"/>
    <w:pPr>
      <w:spacing w:before="60"/>
      <w:ind w:left="2189"/>
    </w:pPr>
  </w:style>
  <w:style w:type="paragraph" w:styleId="ListContinue5">
    <w:name w:val="List Continue 5"/>
    <w:aliases w:val="lc5"/>
    <w:basedOn w:val="BodyText"/>
    <w:rsid w:val="001A3479"/>
    <w:pPr>
      <w:spacing w:before="60"/>
      <w:ind w:left="2736"/>
    </w:pPr>
  </w:style>
  <w:style w:type="paragraph" w:customStyle="1" w:styleId="EmailName">
    <w:name w:val="Email Name"/>
    <w:basedOn w:val="logoname"/>
    <w:semiHidden/>
    <w:rsid w:val="001A3479"/>
    <w:pPr>
      <w:spacing w:before="460"/>
      <w:ind w:left="0"/>
    </w:pPr>
    <w:rPr>
      <w:b/>
    </w:rPr>
  </w:style>
  <w:style w:type="paragraph" w:customStyle="1" w:styleId="logoname">
    <w:name w:val="logo name"/>
    <w:aliases w:val="ln"/>
    <w:basedOn w:val="LogoAddress"/>
    <w:next w:val="LogoAddress"/>
    <w:semiHidden/>
    <w:rsid w:val="001A3479"/>
    <w:pPr>
      <w:spacing w:after="0"/>
    </w:pPr>
    <w:rPr>
      <w:caps/>
    </w:rPr>
  </w:style>
  <w:style w:type="paragraph" w:customStyle="1" w:styleId="TableBullet">
    <w:name w:val="Table Bullet"/>
    <w:aliases w:val="tb1"/>
    <w:basedOn w:val="Normal"/>
    <w:rsid w:val="001A3479"/>
    <w:pPr>
      <w:numPr>
        <w:numId w:val="7"/>
      </w:numPr>
      <w:spacing w:before="60" w:after="60"/>
    </w:pPr>
  </w:style>
  <w:style w:type="paragraph" w:styleId="ListBullet">
    <w:name w:val="List Bullet"/>
    <w:aliases w:val="b1"/>
    <w:basedOn w:val="Normal"/>
    <w:rsid w:val="001A3479"/>
    <w:pPr>
      <w:numPr>
        <w:numId w:val="3"/>
      </w:numPr>
      <w:spacing w:before="240" w:line="280" w:lineRule="atLeast"/>
    </w:pPr>
    <w:rPr>
      <w:rFonts w:ascii="Times New Roman" w:hAnsi="Times New Roman"/>
      <w:sz w:val="24"/>
    </w:rPr>
  </w:style>
  <w:style w:type="paragraph" w:styleId="ListBullet2">
    <w:name w:val="List Bullet 2"/>
    <w:aliases w:val="b2"/>
    <w:basedOn w:val="BodyText"/>
    <w:rsid w:val="001A3479"/>
    <w:pPr>
      <w:numPr>
        <w:ilvl w:val="1"/>
        <w:numId w:val="3"/>
      </w:numPr>
      <w:spacing w:before="120"/>
    </w:pPr>
  </w:style>
  <w:style w:type="paragraph" w:styleId="ListBullet3">
    <w:name w:val="List Bullet 3"/>
    <w:aliases w:val="b3"/>
    <w:basedOn w:val="BodyText"/>
    <w:rsid w:val="001A3479"/>
    <w:pPr>
      <w:numPr>
        <w:ilvl w:val="2"/>
        <w:numId w:val="3"/>
      </w:numPr>
      <w:spacing w:before="60"/>
    </w:pPr>
  </w:style>
  <w:style w:type="paragraph" w:styleId="ListBullet4">
    <w:name w:val="List Bullet 4"/>
    <w:aliases w:val="b4"/>
    <w:basedOn w:val="BodyText"/>
    <w:rsid w:val="001A3479"/>
    <w:pPr>
      <w:numPr>
        <w:ilvl w:val="3"/>
        <w:numId w:val="3"/>
      </w:numPr>
      <w:spacing w:before="60"/>
    </w:pPr>
  </w:style>
  <w:style w:type="paragraph" w:styleId="ListBullet5">
    <w:name w:val="List Bullet 5"/>
    <w:aliases w:val="b5"/>
    <w:basedOn w:val="BodyText"/>
    <w:rsid w:val="001A3479"/>
    <w:pPr>
      <w:numPr>
        <w:ilvl w:val="4"/>
        <w:numId w:val="3"/>
      </w:numPr>
      <w:spacing w:before="60"/>
    </w:pPr>
  </w:style>
  <w:style w:type="paragraph" w:customStyle="1" w:styleId="TableBullet2">
    <w:name w:val="Table Bullet 2"/>
    <w:aliases w:val="tb2"/>
    <w:basedOn w:val="TableBullet"/>
    <w:rsid w:val="001A3479"/>
    <w:pPr>
      <w:numPr>
        <w:ilvl w:val="1"/>
      </w:numPr>
      <w:spacing w:before="0"/>
    </w:pPr>
  </w:style>
  <w:style w:type="paragraph" w:customStyle="1" w:styleId="TableBullet3">
    <w:name w:val="Table Bullet 3"/>
    <w:aliases w:val="tb3"/>
    <w:basedOn w:val="TableBullet2"/>
    <w:rsid w:val="001A3479"/>
    <w:pPr>
      <w:numPr>
        <w:ilvl w:val="2"/>
      </w:numPr>
    </w:pPr>
  </w:style>
  <w:style w:type="paragraph" w:customStyle="1" w:styleId="ColumnHeadingBox">
    <w:name w:val="Column Heading Box"/>
    <w:aliases w:val="cb"/>
    <w:basedOn w:val="Normal"/>
    <w:rsid w:val="001A3479"/>
    <w:pPr>
      <w:spacing w:before="60" w:after="60"/>
      <w:jc w:val="center"/>
    </w:pPr>
    <w:rPr>
      <w:b/>
    </w:rPr>
  </w:style>
  <w:style w:type="paragraph" w:styleId="List">
    <w:name w:val="List"/>
    <w:aliases w:val="t1"/>
    <w:basedOn w:val="Normal"/>
    <w:rsid w:val="001A3479"/>
    <w:pPr>
      <w:numPr>
        <w:numId w:val="6"/>
      </w:numPr>
      <w:spacing w:before="60" w:after="60"/>
    </w:pPr>
    <w:rPr>
      <w:szCs w:val="20"/>
    </w:rPr>
  </w:style>
  <w:style w:type="paragraph" w:styleId="List2">
    <w:name w:val="List 2"/>
    <w:aliases w:val="ta."/>
    <w:basedOn w:val="Normal"/>
    <w:rsid w:val="001A3479"/>
    <w:pPr>
      <w:numPr>
        <w:ilvl w:val="1"/>
        <w:numId w:val="6"/>
      </w:numPr>
      <w:spacing w:after="60"/>
    </w:pPr>
  </w:style>
  <w:style w:type="paragraph" w:styleId="List3">
    <w:name w:val="List 3"/>
    <w:aliases w:val="t1)"/>
    <w:basedOn w:val="Normal"/>
    <w:rsid w:val="001A3479"/>
    <w:pPr>
      <w:numPr>
        <w:ilvl w:val="2"/>
        <w:numId w:val="6"/>
      </w:numPr>
      <w:spacing w:after="60"/>
    </w:pPr>
  </w:style>
  <w:style w:type="paragraph" w:customStyle="1" w:styleId="copyright">
    <w:name w:val="copyright"/>
    <w:aliases w:val="cr"/>
    <w:basedOn w:val="Normal"/>
    <w:rsid w:val="001A3479"/>
    <w:pPr>
      <w:spacing w:after="60"/>
      <w:ind w:left="778"/>
    </w:pPr>
    <w:rPr>
      <w:color w:val="616365"/>
      <w:sz w:val="16"/>
      <w:szCs w:val="16"/>
    </w:rPr>
  </w:style>
  <w:style w:type="paragraph" w:customStyle="1" w:styleId="Checkbox">
    <w:name w:val="Checkbox"/>
    <w:aliases w:val="ckb"/>
    <w:basedOn w:val="BodyText"/>
    <w:rsid w:val="001A3479"/>
    <w:pPr>
      <w:numPr>
        <w:numId w:val="2"/>
      </w:numPr>
    </w:pPr>
  </w:style>
  <w:style w:type="paragraph" w:customStyle="1" w:styleId="ColumnHeading">
    <w:name w:val="Column Heading"/>
    <w:aliases w:val="ch"/>
    <w:basedOn w:val="Normal"/>
    <w:rsid w:val="001A3479"/>
    <w:pPr>
      <w:pBdr>
        <w:bottom w:val="single" w:sz="4" w:space="1" w:color="C4262E"/>
      </w:pBdr>
      <w:spacing w:before="60" w:after="60"/>
      <w:jc w:val="center"/>
    </w:pPr>
    <w:rPr>
      <w:b/>
    </w:rPr>
  </w:style>
  <w:style w:type="paragraph" w:customStyle="1" w:styleId="KickoutBox">
    <w:name w:val="Kickout Box"/>
    <w:aliases w:val="kb"/>
    <w:basedOn w:val="Normal"/>
    <w:next w:val="BodyText"/>
    <w:rsid w:val="001A3479"/>
    <w:pPr>
      <w:pBdr>
        <w:top w:val="single" w:sz="4" w:space="4" w:color="C4262E"/>
        <w:left w:val="single" w:sz="4" w:space="4" w:color="C4262E"/>
        <w:bottom w:val="single" w:sz="4" w:space="4" w:color="C4262E"/>
        <w:right w:val="single" w:sz="4" w:space="4" w:color="C4262E"/>
      </w:pBdr>
      <w:shd w:val="clear" w:color="auto" w:fill="C4262E"/>
      <w:spacing w:before="240"/>
      <w:ind w:left="2160" w:right="2160"/>
      <w:jc w:val="center"/>
    </w:pPr>
    <w:rPr>
      <w:b/>
      <w:color w:val="FFFFFF"/>
      <w:sz w:val="24"/>
    </w:rPr>
  </w:style>
  <w:style w:type="paragraph" w:styleId="TOC1">
    <w:name w:val="toc 1"/>
    <w:basedOn w:val="Normal"/>
    <w:next w:val="Normal"/>
    <w:autoRedefine/>
    <w:rsid w:val="001A3479"/>
    <w:pPr>
      <w:tabs>
        <w:tab w:val="right" w:leader="dot" w:pos="7920"/>
      </w:tabs>
      <w:spacing w:before="240"/>
      <w:ind w:left="720"/>
    </w:pPr>
  </w:style>
  <w:style w:type="paragraph" w:styleId="TOC2">
    <w:name w:val="toc 2"/>
    <w:basedOn w:val="Normal"/>
    <w:next w:val="Normal"/>
    <w:autoRedefine/>
    <w:rsid w:val="001A3479"/>
    <w:pPr>
      <w:tabs>
        <w:tab w:val="right" w:leader="dot" w:pos="7920"/>
      </w:tabs>
      <w:spacing w:before="120"/>
      <w:ind w:left="1080"/>
    </w:pPr>
    <w:rPr>
      <w:szCs w:val="20"/>
    </w:rPr>
  </w:style>
  <w:style w:type="character" w:styleId="Hyperlink">
    <w:name w:val="Hyperlink"/>
    <w:basedOn w:val="DefaultParagraphFont"/>
    <w:semiHidden/>
    <w:rsid w:val="001A3479"/>
    <w:rPr>
      <w:color w:val="0000FF"/>
      <w:u w:val="single"/>
    </w:rPr>
  </w:style>
  <w:style w:type="paragraph" w:customStyle="1" w:styleId="ExhibitNumber">
    <w:name w:val="Exhibit Number"/>
    <w:aliases w:val="en"/>
    <w:basedOn w:val="Normal"/>
    <w:next w:val="Normal"/>
    <w:rsid w:val="001A3479"/>
    <w:pPr>
      <w:keepNext/>
      <w:pBdr>
        <w:top w:val="single" w:sz="12" w:space="1" w:color="C4262E"/>
      </w:pBdr>
      <w:spacing w:before="240"/>
      <w:ind w:left="7920" w:right="-720"/>
      <w:jc w:val="right"/>
    </w:pPr>
    <w:rPr>
      <w:i/>
    </w:rPr>
  </w:style>
  <w:style w:type="paragraph" w:customStyle="1" w:styleId="ExhibitTitle">
    <w:name w:val="Exhibit Title"/>
    <w:aliases w:val="ext"/>
    <w:basedOn w:val="Normal"/>
    <w:next w:val="Normal"/>
    <w:rsid w:val="001A3479"/>
    <w:pPr>
      <w:spacing w:before="360" w:after="240"/>
      <w:jc w:val="center"/>
    </w:pPr>
    <w:rPr>
      <w:b/>
      <w:caps/>
      <w:color w:val="C4262E"/>
      <w:sz w:val="24"/>
    </w:rPr>
  </w:style>
  <w:style w:type="paragraph" w:customStyle="1" w:styleId="ExtendedMargins">
    <w:name w:val="Extended Margins"/>
    <w:aliases w:val="exm"/>
    <w:basedOn w:val="Normal"/>
    <w:next w:val="Normal"/>
    <w:rsid w:val="001A3479"/>
    <w:pPr>
      <w:ind w:left="-720" w:right="-720"/>
      <w:jc w:val="center"/>
    </w:pPr>
  </w:style>
  <w:style w:type="paragraph" w:customStyle="1" w:styleId="Logo">
    <w:name w:val="Logo"/>
    <w:aliases w:val="l,logo"/>
    <w:basedOn w:val="Normal"/>
    <w:next w:val="LogoAddress"/>
    <w:semiHidden/>
    <w:rsid w:val="001A3479"/>
    <w:pPr>
      <w:spacing w:after="360"/>
    </w:pPr>
    <w:rPr>
      <w:sz w:val="16"/>
      <w:szCs w:val="16"/>
    </w:rPr>
  </w:style>
  <w:style w:type="paragraph" w:customStyle="1" w:styleId="Address">
    <w:name w:val="Address"/>
    <w:aliases w:val="add"/>
    <w:basedOn w:val="BodyText"/>
    <w:semiHidden/>
    <w:rsid w:val="001A3479"/>
    <w:pPr>
      <w:spacing w:before="0"/>
    </w:pPr>
  </w:style>
  <w:style w:type="paragraph" w:customStyle="1" w:styleId="tabletext">
    <w:name w:val="table text"/>
    <w:aliases w:val="tt"/>
    <w:basedOn w:val="Normal"/>
    <w:rsid w:val="001A3479"/>
    <w:pPr>
      <w:spacing w:before="60" w:after="60"/>
    </w:pPr>
  </w:style>
  <w:style w:type="paragraph" w:customStyle="1" w:styleId="TableBulletBold">
    <w:name w:val="Table Bullet Bold"/>
    <w:aliases w:val="tbb"/>
    <w:basedOn w:val="TableBullet"/>
    <w:rsid w:val="001A3479"/>
    <w:pPr>
      <w:numPr>
        <w:numId w:val="8"/>
      </w:numPr>
    </w:pPr>
    <w:rPr>
      <w:b/>
    </w:rPr>
  </w:style>
  <w:style w:type="paragraph" w:customStyle="1" w:styleId="TableCheckBox">
    <w:name w:val="Table Check Box"/>
    <w:aliases w:val="tcb"/>
    <w:basedOn w:val="TableBullet"/>
    <w:rsid w:val="001A3479"/>
    <w:pPr>
      <w:numPr>
        <w:numId w:val="9"/>
      </w:numPr>
    </w:pPr>
  </w:style>
  <w:style w:type="paragraph" w:customStyle="1" w:styleId="TOCHeading1">
    <w:name w:val="TOC Heading1"/>
    <w:aliases w:val="TOCH"/>
    <w:basedOn w:val="Heading1"/>
    <w:next w:val="BodyText"/>
    <w:rsid w:val="001A3479"/>
    <w:pPr>
      <w:outlineLvl w:val="9"/>
    </w:pPr>
    <w:rPr>
      <w:spacing w:val="80"/>
    </w:rPr>
  </w:style>
  <w:style w:type="paragraph" w:styleId="TOC3">
    <w:name w:val="toc 3"/>
    <w:basedOn w:val="Normal"/>
    <w:next w:val="Normal"/>
    <w:autoRedefine/>
    <w:rsid w:val="001A3479"/>
    <w:pPr>
      <w:tabs>
        <w:tab w:val="right" w:leader="dot" w:pos="7920"/>
      </w:tabs>
      <w:spacing w:before="60"/>
      <w:ind w:left="1440"/>
    </w:pPr>
  </w:style>
  <w:style w:type="paragraph" w:customStyle="1" w:styleId="footercities">
    <w:name w:val="footer cities"/>
    <w:aliases w:val="fc"/>
    <w:basedOn w:val="Normal"/>
    <w:semiHidden/>
    <w:rsid w:val="001A3479"/>
    <w:pPr>
      <w:spacing w:before="20"/>
    </w:pPr>
    <w:rPr>
      <w:caps/>
      <w:sz w:val="12"/>
      <w:szCs w:val="20"/>
    </w:rPr>
  </w:style>
  <w:style w:type="paragraph" w:customStyle="1" w:styleId="Paragraph">
    <w:name w:val="Paragraph"/>
    <w:aliases w:val="p"/>
    <w:basedOn w:val="Normal"/>
    <w:semiHidden/>
    <w:pPr>
      <w:spacing w:before="240" w:line="320" w:lineRule="atLeast"/>
      <w:jc w:val="both"/>
    </w:pPr>
    <w:rPr>
      <w:rFonts w:ascii="Times New Roman" w:hAnsi="Times New Roman"/>
      <w:sz w:val="24"/>
      <w:szCs w:val="20"/>
    </w:rPr>
  </w:style>
  <w:style w:type="paragraph" w:customStyle="1" w:styleId="footertagline">
    <w:name w:val="footer tagline"/>
    <w:aliases w:val="tag"/>
    <w:basedOn w:val="Normal"/>
    <w:next w:val="Normal"/>
    <w:semiHidden/>
    <w:rsid w:val="001A3479"/>
    <w:rPr>
      <w:b/>
      <w:sz w:val="14"/>
      <w:szCs w:val="20"/>
    </w:rPr>
  </w:style>
  <w:style w:type="paragraph" w:customStyle="1" w:styleId="Author">
    <w:name w:val="Author"/>
    <w:aliases w:val="au"/>
    <w:basedOn w:val="BodyText"/>
    <w:semiHidden/>
    <w:rsid w:val="001A3479"/>
    <w:pPr>
      <w:spacing w:after="480"/>
    </w:pPr>
  </w:style>
  <w:style w:type="paragraph" w:styleId="Header">
    <w:name w:val="header"/>
    <w:basedOn w:val="Normal"/>
    <w:semiHidden/>
    <w:rsid w:val="001A34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A3479"/>
    <w:pPr>
      <w:tabs>
        <w:tab w:val="center" w:pos="4320"/>
        <w:tab w:val="right" w:pos="8640"/>
      </w:tabs>
    </w:pPr>
  </w:style>
  <w:style w:type="paragraph" w:customStyle="1" w:styleId="logoaddresscolor">
    <w:name w:val="logo address color"/>
    <w:aliases w:val="lac"/>
    <w:basedOn w:val="LogoAddress"/>
    <w:semiHidden/>
    <w:rsid w:val="001A3479"/>
    <w:rPr>
      <w:color w:val="616365"/>
    </w:rPr>
  </w:style>
  <w:style w:type="paragraph" w:customStyle="1" w:styleId="logonamecolor">
    <w:name w:val="logo name color"/>
    <w:aliases w:val="lnc"/>
    <w:basedOn w:val="logoname"/>
    <w:next w:val="logoaddresscolor"/>
    <w:semiHidden/>
    <w:rsid w:val="001A3479"/>
    <w:rPr>
      <w:color w:val="616365"/>
    </w:rPr>
  </w:style>
  <w:style w:type="paragraph" w:customStyle="1" w:styleId="DirectDialNumber">
    <w:name w:val="DirectDial Number"/>
    <w:basedOn w:val="LogoAddress"/>
    <w:semiHidden/>
    <w:rsid w:val="001A3479"/>
    <w:pPr>
      <w:spacing w:after="0"/>
      <w:ind w:left="0"/>
    </w:pPr>
  </w:style>
  <w:style w:type="paragraph" w:customStyle="1" w:styleId="DirectDialName">
    <w:name w:val="DirectDial Name"/>
    <w:aliases w:val="ddn"/>
    <w:basedOn w:val="logoname"/>
    <w:semiHidden/>
    <w:rsid w:val="001A3479"/>
    <w:pPr>
      <w:spacing w:before="240"/>
      <w:ind w:left="0"/>
    </w:pPr>
    <w:rPr>
      <w:b/>
    </w:rPr>
  </w:style>
  <w:style w:type="paragraph" w:customStyle="1" w:styleId="HCCfooter">
    <w:name w:val="HCCfooter"/>
    <w:basedOn w:val="Normal"/>
    <w:semiHidden/>
    <w:rsid w:val="001A3479"/>
    <w:pPr>
      <w:jc w:val="center"/>
    </w:pPr>
    <w:rPr>
      <w:sz w:val="14"/>
      <w:szCs w:val="3276"/>
    </w:rPr>
  </w:style>
  <w:style w:type="paragraph" w:customStyle="1" w:styleId="DirectDialNamecolor">
    <w:name w:val="DirectDial Name color"/>
    <w:aliases w:val="ddnc"/>
    <w:basedOn w:val="logoname"/>
    <w:semiHidden/>
    <w:rsid w:val="001A3479"/>
    <w:pPr>
      <w:spacing w:before="240"/>
      <w:ind w:left="0"/>
    </w:pPr>
    <w:rPr>
      <w:b/>
      <w:color w:val="616365"/>
    </w:rPr>
  </w:style>
  <w:style w:type="paragraph" w:customStyle="1" w:styleId="DirectDialNumbercolor">
    <w:name w:val="DirectDial Number color"/>
    <w:basedOn w:val="LogoAddress"/>
    <w:semiHidden/>
    <w:rsid w:val="001A3479"/>
    <w:pPr>
      <w:spacing w:after="0"/>
      <w:ind w:left="0"/>
    </w:pPr>
    <w:rPr>
      <w:color w:val="616365"/>
    </w:rPr>
  </w:style>
  <w:style w:type="paragraph" w:customStyle="1" w:styleId="EmailAddresscolor">
    <w:name w:val="Email Address color"/>
    <w:basedOn w:val="LogoAddress"/>
    <w:semiHidden/>
    <w:rsid w:val="001A3479"/>
    <w:pPr>
      <w:spacing w:after="0"/>
      <w:ind w:left="0"/>
    </w:pPr>
    <w:rPr>
      <w:color w:val="616365"/>
    </w:rPr>
  </w:style>
  <w:style w:type="paragraph" w:customStyle="1" w:styleId="EmailNamecolor">
    <w:name w:val="Email Name color"/>
    <w:basedOn w:val="logoname"/>
    <w:semiHidden/>
    <w:rsid w:val="001A3479"/>
    <w:pPr>
      <w:spacing w:before="460"/>
      <w:ind w:left="0"/>
    </w:pPr>
    <w:rPr>
      <w:b/>
      <w:color w:val="616365"/>
    </w:rPr>
  </w:style>
  <w:style w:type="paragraph" w:styleId="FootnoteText">
    <w:name w:val="footnote text"/>
    <w:basedOn w:val="Normal"/>
    <w:rsid w:val="001A3479"/>
    <w:pPr>
      <w:ind w:left="-72" w:hanging="288"/>
    </w:pPr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rsid w:val="001A3479"/>
    <w:rPr>
      <w:vertAlign w:val="superscript"/>
    </w:rPr>
  </w:style>
  <w:style w:type="paragraph" w:customStyle="1" w:styleId="BodyText0">
    <w:name w:val="BodyText"/>
    <w:basedOn w:val="Normal"/>
    <w:semiHidden/>
    <w:rsid w:val="00D43F56"/>
    <w:pPr>
      <w:spacing w:after="200" w:line="280" w:lineRule="atLeast"/>
    </w:pPr>
    <w:rPr>
      <w:rFonts w:ascii="Garamond" w:hAnsi="Garamond"/>
      <w:szCs w:val="20"/>
    </w:rPr>
  </w:style>
  <w:style w:type="paragraph" w:customStyle="1" w:styleId="Draft">
    <w:name w:val="Draft"/>
    <w:aliases w:val="dr"/>
    <w:basedOn w:val="Normal"/>
    <w:next w:val="Normal"/>
    <w:rsid w:val="001A347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/>
      <w:spacing w:before="480"/>
      <w:ind w:left="1008" w:right="4968"/>
    </w:pPr>
    <w:rPr>
      <w:b/>
      <w:color w:val="FFFFFF"/>
      <w:sz w:val="32"/>
      <w:szCs w:val="32"/>
    </w:rPr>
  </w:style>
  <w:style w:type="paragraph" w:customStyle="1" w:styleId="BoxFooter">
    <w:name w:val="Box Footer"/>
    <w:aliases w:val="bf"/>
    <w:basedOn w:val="Normal"/>
    <w:next w:val="Normal"/>
    <w:semiHidden/>
    <w:rsid w:val="001A347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80" w:after="80"/>
    </w:pPr>
    <w:rPr>
      <w:rFonts w:ascii="Arial Narrow" w:hAnsi="Arial Narrow"/>
      <w:szCs w:val="20"/>
    </w:rPr>
  </w:style>
  <w:style w:type="paragraph" w:styleId="Closing">
    <w:name w:val="Closing"/>
    <w:basedOn w:val="Normal"/>
    <w:next w:val="BodyText"/>
    <w:semiHidden/>
    <w:rsid w:val="001A3479"/>
    <w:pPr>
      <w:spacing w:before="480" w:after="720" w:line="280" w:lineRule="atLeast"/>
    </w:pPr>
    <w:rPr>
      <w:rFonts w:ascii="Times New Roman" w:hAnsi="Times New Roman"/>
      <w:sz w:val="24"/>
    </w:rPr>
  </w:style>
  <w:style w:type="paragraph" w:customStyle="1" w:styleId="CompanyName">
    <w:name w:val="Company Name"/>
    <w:aliases w:val="cn"/>
    <w:basedOn w:val="Normal"/>
    <w:rsid w:val="001A3479"/>
    <w:pPr>
      <w:spacing w:before="2400"/>
      <w:ind w:left="850"/>
    </w:pPr>
    <w:rPr>
      <w:b/>
      <w:sz w:val="32"/>
      <w:szCs w:val="32"/>
    </w:rPr>
  </w:style>
  <w:style w:type="paragraph" w:styleId="Date">
    <w:name w:val="Date"/>
    <w:aliases w:val="d"/>
    <w:basedOn w:val="Normal"/>
    <w:next w:val="Normal"/>
    <w:rsid w:val="001A3479"/>
    <w:pPr>
      <w:spacing w:before="240"/>
      <w:ind w:left="805"/>
    </w:pPr>
    <w:rPr>
      <w:sz w:val="32"/>
      <w:szCs w:val="32"/>
    </w:rPr>
  </w:style>
  <w:style w:type="paragraph" w:customStyle="1" w:styleId="Initials">
    <w:name w:val="Initials"/>
    <w:aliases w:val="i"/>
    <w:basedOn w:val="BodyText"/>
    <w:semiHidden/>
    <w:rsid w:val="001A3479"/>
    <w:pPr>
      <w:spacing w:before="0"/>
    </w:pPr>
  </w:style>
  <w:style w:type="table" w:customStyle="1" w:styleId="TableStyle1">
    <w:name w:val="Table Style1"/>
    <w:basedOn w:val="TableNormal"/>
    <w:rsid w:val="001A3479"/>
    <w:rPr>
      <w:rFonts w:ascii="Arial" w:hAnsi="Arial"/>
    </w:rPr>
    <w:tblPr>
      <w:tblInd w:w="0" w:type="dxa"/>
      <w:tblBorders>
        <w:top w:val="single" w:sz="4" w:space="0" w:color="616365"/>
        <w:left w:val="single" w:sz="4" w:space="0" w:color="616365"/>
        <w:bottom w:val="single" w:sz="4" w:space="0" w:color="616365"/>
        <w:right w:val="single" w:sz="4" w:space="0" w:color="616365"/>
        <w:insideH w:val="single" w:sz="4" w:space="0" w:color="616365"/>
        <w:insideV w:val="single" w:sz="4" w:space="0" w:color="61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cPr>
        <w:tcBorders>
          <w:top w:val="single" w:sz="4" w:space="0" w:color="616365"/>
          <w:left w:val="single" w:sz="4" w:space="0" w:color="616365"/>
          <w:bottom w:val="single" w:sz="4" w:space="0" w:color="616365"/>
          <w:right w:val="single" w:sz="4" w:space="0" w:color="616365"/>
          <w:insideH w:val="single" w:sz="4" w:space="0" w:color="616365"/>
          <w:insideV w:val="single" w:sz="4" w:space="0" w:color="616365"/>
          <w:tl2br w:val="nil"/>
          <w:tr2bl w:val="nil"/>
        </w:tcBorders>
        <w:shd w:val="clear" w:color="auto" w:fill="A0CFEB"/>
      </w:tcPr>
    </w:tblStylePr>
  </w:style>
  <w:style w:type="table" w:customStyle="1" w:styleId="TableColumnHdg">
    <w:name w:val="Table_Column_Hdg"/>
    <w:basedOn w:val="TableNormal"/>
    <w:rsid w:val="001A3479"/>
    <w:rPr>
      <w:rFonts w:ascii="Arial" w:hAnsi="Arial"/>
    </w:rPr>
    <w:tblPr>
      <w:tblInd w:w="0" w:type="dxa"/>
      <w:tblBorders>
        <w:top w:val="single" w:sz="12" w:space="0" w:color="616365"/>
        <w:left w:val="single" w:sz="4" w:space="0" w:color="616365"/>
        <w:bottom w:val="single" w:sz="12" w:space="0" w:color="616365"/>
        <w:right w:val="single" w:sz="4" w:space="0" w:color="61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sz w:val="20"/>
      </w:rPr>
      <w:tblPr/>
      <w:tcPr>
        <w:tcBorders>
          <w:top w:val="single" w:sz="12" w:space="0" w:color="808080"/>
          <w:left w:val="single" w:sz="4" w:space="0" w:color="808080"/>
          <w:right w:val="single" w:sz="4" w:space="0" w:color="808080"/>
        </w:tcBorders>
      </w:tcPr>
    </w:tblStylePr>
    <w:tblStylePr w:type="lastRow">
      <w:rPr>
        <w:rFonts w:ascii="Arial" w:hAnsi="Arial"/>
        <w:sz w:val="20"/>
      </w:rPr>
      <w:tblPr/>
      <w:tcPr>
        <w:tcBorders>
          <w:left w:val="single" w:sz="4" w:space="0" w:color="808080"/>
          <w:bottom w:val="single" w:sz="12" w:space="0" w:color="808080"/>
          <w:right w:val="single" w:sz="4" w:space="0" w:color="808080"/>
        </w:tcBorders>
      </w:tcPr>
    </w:tblStylePr>
  </w:style>
  <w:style w:type="numbering" w:customStyle="1" w:styleId="SegalBulletedList">
    <w:name w:val="Segal Bulleted List"/>
    <w:rsid w:val="001A3479"/>
    <w:pPr>
      <w:numPr>
        <w:numId w:val="3"/>
      </w:numPr>
    </w:pPr>
  </w:style>
  <w:style w:type="numbering" w:customStyle="1" w:styleId="SegalNumberedList">
    <w:name w:val="Segal Numbered List"/>
    <w:rsid w:val="001A3479"/>
  </w:style>
  <w:style w:type="numbering" w:customStyle="1" w:styleId="SegalTableBullets">
    <w:name w:val="Segal Table Bullets"/>
    <w:rsid w:val="001A3479"/>
    <w:pPr>
      <w:numPr>
        <w:numId w:val="5"/>
      </w:numPr>
    </w:pPr>
  </w:style>
  <w:style w:type="numbering" w:customStyle="1" w:styleId="SegalTableNumber">
    <w:name w:val="Segal Table Number"/>
    <w:rsid w:val="001A3479"/>
    <w:pPr>
      <w:numPr>
        <w:numId w:val="6"/>
      </w:numPr>
    </w:pPr>
  </w:style>
  <w:style w:type="paragraph" w:customStyle="1" w:styleId="Memorandum">
    <w:name w:val="Memorandum"/>
    <w:aliases w:val="m"/>
    <w:basedOn w:val="Normal"/>
    <w:next w:val="Normal"/>
    <w:semiHidden/>
    <w:rsid w:val="001A3479"/>
    <w:pPr>
      <w:spacing w:after="240"/>
      <w:jc w:val="center"/>
    </w:pPr>
    <w:rPr>
      <w:b/>
      <w:caps/>
      <w:spacing w:val="40"/>
      <w:sz w:val="24"/>
    </w:rPr>
  </w:style>
  <w:style w:type="paragraph" w:styleId="MessageHeader">
    <w:name w:val="Message Header"/>
    <w:basedOn w:val="Normal"/>
    <w:semiHidden/>
    <w:rsid w:val="001A3479"/>
    <w:pPr>
      <w:pBdr>
        <w:bottom w:val="single" w:sz="4" w:space="1" w:color="auto"/>
      </w:pBdr>
      <w:spacing w:before="240"/>
    </w:pPr>
    <w:rPr>
      <w:spacing w:val="-5"/>
      <w:szCs w:val="20"/>
    </w:rPr>
  </w:style>
  <w:style w:type="paragraph" w:customStyle="1" w:styleId="MessageHeaderLabel">
    <w:name w:val="Message Header Label"/>
    <w:aliases w:val="mhl"/>
    <w:basedOn w:val="Normal"/>
    <w:semiHidden/>
    <w:rsid w:val="001A3479"/>
    <w:pPr>
      <w:spacing w:before="240"/>
    </w:pPr>
    <w:rPr>
      <w:b/>
      <w:szCs w:val="20"/>
    </w:rPr>
  </w:style>
  <w:style w:type="paragraph" w:customStyle="1" w:styleId="MessageHeaderMemo">
    <w:name w:val="Message Header Memo"/>
    <w:aliases w:val="mhm"/>
    <w:basedOn w:val="MessageHeader"/>
    <w:semiHidden/>
    <w:rsid w:val="001A3479"/>
    <w:pPr>
      <w:pBdr>
        <w:bottom w:val="none" w:sz="0" w:space="0" w:color="auto"/>
      </w:pBdr>
    </w:pPr>
  </w:style>
  <w:style w:type="character" w:styleId="PageNumber">
    <w:name w:val="page number"/>
    <w:basedOn w:val="DefaultParagraphFont"/>
    <w:rsid w:val="001A3479"/>
  </w:style>
  <w:style w:type="paragraph" w:customStyle="1" w:styleId="reporttitle">
    <w:name w:val="report title"/>
    <w:aliases w:val="rt"/>
    <w:basedOn w:val="Normal"/>
    <w:next w:val="reportsubtitle"/>
    <w:rsid w:val="001A3479"/>
    <w:pPr>
      <w:spacing w:before="480"/>
      <w:ind w:left="850"/>
    </w:pPr>
    <w:rPr>
      <w:b/>
      <w:bCs/>
      <w:caps/>
      <w:sz w:val="48"/>
      <w:szCs w:val="20"/>
    </w:rPr>
  </w:style>
  <w:style w:type="table" w:customStyle="1" w:styleId="TableStyle2">
    <w:name w:val="Table Style2"/>
    <w:basedOn w:val="TableNormal"/>
    <w:rsid w:val="001A3479"/>
    <w:rPr>
      <w:rFonts w:ascii="Arial" w:hAnsi="Arial"/>
    </w:rPr>
    <w:tblPr>
      <w:tblInd w:w="0" w:type="dxa"/>
      <w:tblBorders>
        <w:top w:val="single" w:sz="4" w:space="0" w:color="606365"/>
        <w:left w:val="single" w:sz="4" w:space="0" w:color="606365"/>
        <w:bottom w:val="single" w:sz="4" w:space="0" w:color="606365"/>
        <w:right w:val="single" w:sz="4" w:space="0" w:color="606365"/>
        <w:insideH w:val="single" w:sz="4" w:space="0" w:color="606365"/>
        <w:insideV w:val="single" w:sz="4" w:space="0" w:color="60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Arial" w:hAnsi="Arial"/>
        <w:b w:val="0"/>
        <w:color w:val="auto"/>
        <w:sz w:val="20"/>
      </w:rPr>
    </w:tblStylePr>
    <w:tblStylePr w:type="firstCol">
      <w:pPr>
        <w:jc w:val="left"/>
      </w:pPr>
      <w:rPr>
        <w:rFonts w:ascii="Arial" w:hAnsi="Arial"/>
        <w:b/>
        <w:sz w:val="20"/>
      </w:rPr>
      <w:tblPr/>
      <w:tcPr>
        <w:shd w:val="clear" w:color="auto" w:fill="A0CFEB"/>
      </w:tcPr>
    </w:tblStylePr>
    <w:tblStylePr w:type="nwCell">
      <w:pPr>
        <w:jc w:val="left"/>
      </w:pPr>
      <w:rPr>
        <w:rFonts w:ascii="Arial" w:hAnsi="Arial"/>
        <w:b/>
        <w:color w:val="auto"/>
        <w:sz w:val="20"/>
      </w:rPr>
      <w:tblPr/>
      <w:tcPr>
        <w:shd w:val="clear" w:color="auto" w:fill="A0CFEB"/>
      </w:tcPr>
    </w:tblStylePr>
  </w:style>
  <w:style w:type="paragraph" w:customStyle="1" w:styleId="reportsubtitle">
    <w:name w:val="report subtitle"/>
    <w:aliases w:val="rst"/>
    <w:basedOn w:val="Normal"/>
    <w:next w:val="Date"/>
    <w:rsid w:val="001A3479"/>
    <w:pPr>
      <w:spacing w:before="240"/>
      <w:ind w:left="850"/>
    </w:pPr>
    <w:rPr>
      <w:rFonts w:cs="Arial"/>
      <w:color w:val="000000"/>
      <w:sz w:val="44"/>
      <w:szCs w:val="20"/>
    </w:rPr>
  </w:style>
  <w:style w:type="numbering" w:customStyle="1" w:styleId="SegalBulletedList1">
    <w:name w:val="Segal Bulleted List1"/>
    <w:semiHidden/>
    <w:rsid w:val="00A72CA0"/>
    <w:pPr>
      <w:numPr>
        <w:numId w:val="1"/>
      </w:numPr>
    </w:pPr>
  </w:style>
  <w:style w:type="table" w:styleId="TableGrid">
    <w:name w:val="Table Grid"/>
    <w:basedOn w:val="TableNormal"/>
    <w:semiHidden/>
    <w:rsid w:val="001A3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aliases w:val="q"/>
    <w:basedOn w:val="BodyText"/>
    <w:rsid w:val="001A3479"/>
    <w:pPr>
      <w:spacing w:before="360"/>
    </w:pPr>
    <w:rPr>
      <w:i/>
      <w:noProof/>
      <w:color w:val="00549F"/>
    </w:rPr>
  </w:style>
  <w:style w:type="paragraph" w:styleId="MacroText">
    <w:name w:val="macro"/>
    <w:semiHidden/>
    <w:rsid w:val="001A34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Name">
    <w:name w:val="Name"/>
    <w:aliases w:val="name"/>
    <w:basedOn w:val="BodyText"/>
    <w:rsid w:val="001A3479"/>
    <w:pPr>
      <w:spacing w:before="0"/>
    </w:pPr>
  </w:style>
  <w:style w:type="paragraph" w:styleId="BalloonText">
    <w:name w:val="Balloon Text"/>
    <w:basedOn w:val="Normal"/>
    <w:link w:val="BalloonTextChar"/>
    <w:rsid w:val="005C2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20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4F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1A3479"/>
    <w:rPr>
      <w:rFonts w:ascii="Arial" w:hAnsi="Arial"/>
      <w:szCs w:val="24"/>
    </w:rPr>
  </w:style>
  <w:style w:type="paragraph" w:styleId="Heading1">
    <w:name w:val="heading 1"/>
    <w:aliases w:val="h1"/>
    <w:basedOn w:val="Normal"/>
    <w:next w:val="BodyText"/>
    <w:qFormat/>
    <w:rsid w:val="001A3479"/>
    <w:pPr>
      <w:keepNext/>
      <w:pageBreakBefore/>
      <w:pBdr>
        <w:top w:val="single" w:sz="4" w:space="6" w:color="C0C0C0"/>
        <w:left w:val="single" w:sz="4" w:space="6" w:color="C0C0C0"/>
        <w:bottom w:val="single" w:sz="48" w:space="6" w:color="auto"/>
        <w:right w:val="single" w:sz="4" w:space="4" w:color="C0C0C0"/>
      </w:pBdr>
      <w:shd w:val="clear" w:color="auto" w:fill="B2B4B3"/>
      <w:spacing w:before="40"/>
      <w:outlineLvl w:val="0"/>
    </w:pPr>
    <w:rPr>
      <w:rFonts w:cs="Arial"/>
      <w:b/>
      <w:bCs/>
      <w:kern w:val="32"/>
      <w:sz w:val="40"/>
      <w:szCs w:val="40"/>
    </w:rPr>
  </w:style>
  <w:style w:type="paragraph" w:styleId="Heading2">
    <w:name w:val="heading 2"/>
    <w:aliases w:val="h2"/>
    <w:basedOn w:val="Normal"/>
    <w:next w:val="BodyText"/>
    <w:qFormat/>
    <w:rsid w:val="001A3479"/>
    <w:pPr>
      <w:keepNext/>
      <w:spacing w:before="480"/>
      <w:outlineLvl w:val="1"/>
    </w:pPr>
    <w:rPr>
      <w:rFonts w:ascii="Arial Black" w:hAnsi="Arial Black" w:cs="Arial"/>
      <w:bCs/>
      <w:iCs/>
      <w:color w:val="C4262E"/>
      <w:sz w:val="24"/>
    </w:rPr>
  </w:style>
  <w:style w:type="paragraph" w:styleId="Heading3">
    <w:name w:val="heading 3"/>
    <w:aliases w:val="h3"/>
    <w:basedOn w:val="Normal"/>
    <w:next w:val="BodyText"/>
    <w:qFormat/>
    <w:rsid w:val="001A3479"/>
    <w:pPr>
      <w:keepNext/>
      <w:spacing w:before="360"/>
      <w:outlineLvl w:val="2"/>
    </w:pPr>
    <w:rPr>
      <w:rFonts w:cs="Arial"/>
      <w:b/>
      <w:bCs/>
      <w:color w:val="00549F"/>
      <w:sz w:val="24"/>
      <w:szCs w:val="26"/>
    </w:rPr>
  </w:style>
  <w:style w:type="paragraph" w:styleId="Heading4">
    <w:name w:val="heading 4"/>
    <w:aliases w:val="h4"/>
    <w:basedOn w:val="Heading3"/>
    <w:next w:val="BodyText"/>
    <w:qFormat/>
    <w:rsid w:val="001A3479"/>
    <w:pPr>
      <w:outlineLvl w:val="3"/>
    </w:pPr>
    <w:rPr>
      <w:b w:val="0"/>
      <w:bCs w:val="0"/>
      <w:i/>
      <w:szCs w:val="24"/>
    </w:rPr>
  </w:style>
  <w:style w:type="paragraph" w:styleId="Heading5">
    <w:name w:val="heading 5"/>
    <w:basedOn w:val="Normal"/>
    <w:next w:val="Normal"/>
    <w:qFormat/>
    <w:rsid w:val="001A347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A3479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1A347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3479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A3479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rsid w:val="001A3479"/>
    <w:pPr>
      <w:spacing w:before="240" w:line="280" w:lineRule="atLeast"/>
    </w:pPr>
    <w:rPr>
      <w:rFonts w:ascii="Times New Roman" w:hAnsi="Times New Roman"/>
      <w:sz w:val="24"/>
    </w:rPr>
  </w:style>
  <w:style w:type="paragraph" w:customStyle="1" w:styleId="EmailAddress">
    <w:name w:val="Email Address"/>
    <w:basedOn w:val="LogoAddress"/>
    <w:semiHidden/>
    <w:rsid w:val="001A3479"/>
    <w:pPr>
      <w:spacing w:after="0"/>
      <w:ind w:left="0"/>
    </w:pPr>
  </w:style>
  <w:style w:type="paragraph" w:customStyle="1" w:styleId="LogoAddress">
    <w:name w:val="Logo Address"/>
    <w:aliases w:val="la"/>
    <w:basedOn w:val="Normal"/>
    <w:next w:val="Normal"/>
    <w:semiHidden/>
    <w:rsid w:val="001A3479"/>
    <w:pPr>
      <w:spacing w:after="600"/>
      <w:ind w:left="490"/>
    </w:pPr>
    <w:rPr>
      <w:sz w:val="16"/>
      <w:szCs w:val="16"/>
    </w:rPr>
  </w:style>
  <w:style w:type="paragraph" w:styleId="ListNumber">
    <w:name w:val="List Number"/>
    <w:aliases w:val="ln1"/>
    <w:basedOn w:val="BodyText"/>
    <w:rsid w:val="001A3479"/>
    <w:pPr>
      <w:numPr>
        <w:numId w:val="4"/>
      </w:numPr>
    </w:pPr>
  </w:style>
  <w:style w:type="paragraph" w:styleId="ListNumber2">
    <w:name w:val="List Number 2"/>
    <w:aliases w:val="ln2"/>
    <w:basedOn w:val="BodyText"/>
    <w:rsid w:val="001A3479"/>
    <w:pPr>
      <w:numPr>
        <w:ilvl w:val="1"/>
        <w:numId w:val="4"/>
      </w:numPr>
      <w:spacing w:before="120"/>
    </w:pPr>
  </w:style>
  <w:style w:type="paragraph" w:styleId="ListNumber3">
    <w:name w:val="List Number 3"/>
    <w:aliases w:val="ln3"/>
    <w:basedOn w:val="BodyText"/>
    <w:rsid w:val="001A3479"/>
    <w:pPr>
      <w:numPr>
        <w:ilvl w:val="2"/>
        <w:numId w:val="4"/>
      </w:numPr>
      <w:spacing w:before="60"/>
    </w:pPr>
  </w:style>
  <w:style w:type="paragraph" w:styleId="ListNumber4">
    <w:name w:val="List Number 4"/>
    <w:aliases w:val="ln4"/>
    <w:basedOn w:val="BodyText"/>
    <w:rsid w:val="001A3479"/>
    <w:pPr>
      <w:numPr>
        <w:ilvl w:val="3"/>
        <w:numId w:val="4"/>
      </w:numPr>
      <w:spacing w:before="60"/>
    </w:pPr>
  </w:style>
  <w:style w:type="paragraph" w:styleId="ListNumber5">
    <w:name w:val="List Number 5"/>
    <w:aliases w:val="ln5"/>
    <w:basedOn w:val="BodyText"/>
    <w:rsid w:val="001A3479"/>
    <w:pPr>
      <w:numPr>
        <w:ilvl w:val="4"/>
        <w:numId w:val="4"/>
      </w:numPr>
      <w:spacing w:before="60"/>
    </w:pPr>
  </w:style>
  <w:style w:type="paragraph" w:styleId="ListContinue">
    <w:name w:val="List Continue"/>
    <w:aliases w:val="lc1"/>
    <w:basedOn w:val="BodyText"/>
    <w:rsid w:val="001A3479"/>
    <w:pPr>
      <w:ind w:left="547"/>
    </w:pPr>
  </w:style>
  <w:style w:type="paragraph" w:styleId="ListContinue2">
    <w:name w:val="List Continue 2"/>
    <w:aliases w:val="lc2"/>
    <w:basedOn w:val="BodyText"/>
    <w:rsid w:val="001A3479"/>
    <w:pPr>
      <w:spacing w:before="120"/>
      <w:ind w:left="1094"/>
    </w:pPr>
  </w:style>
  <w:style w:type="paragraph" w:styleId="ListContinue3">
    <w:name w:val="List Continue 3"/>
    <w:aliases w:val="lc3"/>
    <w:basedOn w:val="BodyText"/>
    <w:rsid w:val="001A3479"/>
    <w:pPr>
      <w:spacing w:before="60"/>
      <w:ind w:left="1642"/>
    </w:pPr>
  </w:style>
  <w:style w:type="paragraph" w:styleId="ListContinue4">
    <w:name w:val="List Continue 4"/>
    <w:aliases w:val="lc4"/>
    <w:basedOn w:val="BodyText"/>
    <w:rsid w:val="001A3479"/>
    <w:pPr>
      <w:spacing w:before="60"/>
      <w:ind w:left="2189"/>
    </w:pPr>
  </w:style>
  <w:style w:type="paragraph" w:styleId="ListContinue5">
    <w:name w:val="List Continue 5"/>
    <w:aliases w:val="lc5"/>
    <w:basedOn w:val="BodyText"/>
    <w:rsid w:val="001A3479"/>
    <w:pPr>
      <w:spacing w:before="60"/>
      <w:ind w:left="2736"/>
    </w:pPr>
  </w:style>
  <w:style w:type="paragraph" w:customStyle="1" w:styleId="EmailName">
    <w:name w:val="Email Name"/>
    <w:basedOn w:val="logoname"/>
    <w:semiHidden/>
    <w:rsid w:val="001A3479"/>
    <w:pPr>
      <w:spacing w:before="460"/>
      <w:ind w:left="0"/>
    </w:pPr>
    <w:rPr>
      <w:b/>
    </w:rPr>
  </w:style>
  <w:style w:type="paragraph" w:customStyle="1" w:styleId="logoname">
    <w:name w:val="logo name"/>
    <w:aliases w:val="ln"/>
    <w:basedOn w:val="LogoAddress"/>
    <w:next w:val="LogoAddress"/>
    <w:semiHidden/>
    <w:rsid w:val="001A3479"/>
    <w:pPr>
      <w:spacing w:after="0"/>
    </w:pPr>
    <w:rPr>
      <w:caps/>
    </w:rPr>
  </w:style>
  <w:style w:type="paragraph" w:customStyle="1" w:styleId="TableBullet">
    <w:name w:val="Table Bullet"/>
    <w:aliases w:val="tb1"/>
    <w:basedOn w:val="Normal"/>
    <w:rsid w:val="001A3479"/>
    <w:pPr>
      <w:numPr>
        <w:numId w:val="7"/>
      </w:numPr>
      <w:spacing w:before="60" w:after="60"/>
    </w:pPr>
  </w:style>
  <w:style w:type="paragraph" w:styleId="ListBullet">
    <w:name w:val="List Bullet"/>
    <w:aliases w:val="b1"/>
    <w:basedOn w:val="Normal"/>
    <w:rsid w:val="001A3479"/>
    <w:pPr>
      <w:numPr>
        <w:numId w:val="3"/>
      </w:numPr>
      <w:spacing w:before="240" w:line="280" w:lineRule="atLeast"/>
    </w:pPr>
    <w:rPr>
      <w:rFonts w:ascii="Times New Roman" w:hAnsi="Times New Roman"/>
      <w:sz w:val="24"/>
    </w:rPr>
  </w:style>
  <w:style w:type="paragraph" w:styleId="ListBullet2">
    <w:name w:val="List Bullet 2"/>
    <w:aliases w:val="b2"/>
    <w:basedOn w:val="BodyText"/>
    <w:rsid w:val="001A3479"/>
    <w:pPr>
      <w:numPr>
        <w:ilvl w:val="1"/>
        <w:numId w:val="3"/>
      </w:numPr>
      <w:spacing w:before="120"/>
    </w:pPr>
  </w:style>
  <w:style w:type="paragraph" w:styleId="ListBullet3">
    <w:name w:val="List Bullet 3"/>
    <w:aliases w:val="b3"/>
    <w:basedOn w:val="BodyText"/>
    <w:rsid w:val="001A3479"/>
    <w:pPr>
      <w:numPr>
        <w:ilvl w:val="2"/>
        <w:numId w:val="3"/>
      </w:numPr>
      <w:spacing w:before="60"/>
    </w:pPr>
  </w:style>
  <w:style w:type="paragraph" w:styleId="ListBullet4">
    <w:name w:val="List Bullet 4"/>
    <w:aliases w:val="b4"/>
    <w:basedOn w:val="BodyText"/>
    <w:rsid w:val="001A3479"/>
    <w:pPr>
      <w:numPr>
        <w:ilvl w:val="3"/>
        <w:numId w:val="3"/>
      </w:numPr>
      <w:spacing w:before="60"/>
    </w:pPr>
  </w:style>
  <w:style w:type="paragraph" w:styleId="ListBullet5">
    <w:name w:val="List Bullet 5"/>
    <w:aliases w:val="b5"/>
    <w:basedOn w:val="BodyText"/>
    <w:rsid w:val="001A3479"/>
    <w:pPr>
      <w:numPr>
        <w:ilvl w:val="4"/>
        <w:numId w:val="3"/>
      </w:numPr>
      <w:spacing w:before="60"/>
    </w:pPr>
  </w:style>
  <w:style w:type="paragraph" w:customStyle="1" w:styleId="TableBullet2">
    <w:name w:val="Table Bullet 2"/>
    <w:aliases w:val="tb2"/>
    <w:basedOn w:val="TableBullet"/>
    <w:rsid w:val="001A3479"/>
    <w:pPr>
      <w:numPr>
        <w:ilvl w:val="1"/>
      </w:numPr>
      <w:spacing w:before="0"/>
    </w:pPr>
  </w:style>
  <w:style w:type="paragraph" w:customStyle="1" w:styleId="TableBullet3">
    <w:name w:val="Table Bullet 3"/>
    <w:aliases w:val="tb3"/>
    <w:basedOn w:val="TableBullet2"/>
    <w:rsid w:val="001A3479"/>
    <w:pPr>
      <w:numPr>
        <w:ilvl w:val="2"/>
      </w:numPr>
    </w:pPr>
  </w:style>
  <w:style w:type="paragraph" w:customStyle="1" w:styleId="ColumnHeadingBox">
    <w:name w:val="Column Heading Box"/>
    <w:aliases w:val="cb"/>
    <w:basedOn w:val="Normal"/>
    <w:rsid w:val="001A3479"/>
    <w:pPr>
      <w:spacing w:before="60" w:after="60"/>
      <w:jc w:val="center"/>
    </w:pPr>
    <w:rPr>
      <w:b/>
    </w:rPr>
  </w:style>
  <w:style w:type="paragraph" w:styleId="List">
    <w:name w:val="List"/>
    <w:aliases w:val="t1"/>
    <w:basedOn w:val="Normal"/>
    <w:rsid w:val="001A3479"/>
    <w:pPr>
      <w:numPr>
        <w:numId w:val="6"/>
      </w:numPr>
      <w:spacing w:before="60" w:after="60"/>
    </w:pPr>
    <w:rPr>
      <w:szCs w:val="20"/>
    </w:rPr>
  </w:style>
  <w:style w:type="paragraph" w:styleId="List2">
    <w:name w:val="List 2"/>
    <w:aliases w:val="ta."/>
    <w:basedOn w:val="Normal"/>
    <w:rsid w:val="001A3479"/>
    <w:pPr>
      <w:numPr>
        <w:ilvl w:val="1"/>
        <w:numId w:val="6"/>
      </w:numPr>
      <w:spacing w:after="60"/>
    </w:pPr>
  </w:style>
  <w:style w:type="paragraph" w:styleId="List3">
    <w:name w:val="List 3"/>
    <w:aliases w:val="t1)"/>
    <w:basedOn w:val="Normal"/>
    <w:rsid w:val="001A3479"/>
    <w:pPr>
      <w:numPr>
        <w:ilvl w:val="2"/>
        <w:numId w:val="6"/>
      </w:numPr>
      <w:spacing w:after="60"/>
    </w:pPr>
  </w:style>
  <w:style w:type="paragraph" w:customStyle="1" w:styleId="copyright">
    <w:name w:val="copyright"/>
    <w:aliases w:val="cr"/>
    <w:basedOn w:val="Normal"/>
    <w:rsid w:val="001A3479"/>
    <w:pPr>
      <w:spacing w:after="60"/>
      <w:ind w:left="778"/>
    </w:pPr>
    <w:rPr>
      <w:color w:val="616365"/>
      <w:sz w:val="16"/>
      <w:szCs w:val="16"/>
    </w:rPr>
  </w:style>
  <w:style w:type="paragraph" w:customStyle="1" w:styleId="Checkbox">
    <w:name w:val="Checkbox"/>
    <w:aliases w:val="ckb"/>
    <w:basedOn w:val="BodyText"/>
    <w:rsid w:val="001A3479"/>
    <w:pPr>
      <w:numPr>
        <w:numId w:val="2"/>
      </w:numPr>
    </w:pPr>
  </w:style>
  <w:style w:type="paragraph" w:customStyle="1" w:styleId="ColumnHeading">
    <w:name w:val="Column Heading"/>
    <w:aliases w:val="ch"/>
    <w:basedOn w:val="Normal"/>
    <w:rsid w:val="001A3479"/>
    <w:pPr>
      <w:pBdr>
        <w:bottom w:val="single" w:sz="4" w:space="1" w:color="C4262E"/>
      </w:pBdr>
      <w:spacing w:before="60" w:after="60"/>
      <w:jc w:val="center"/>
    </w:pPr>
    <w:rPr>
      <w:b/>
    </w:rPr>
  </w:style>
  <w:style w:type="paragraph" w:customStyle="1" w:styleId="KickoutBox">
    <w:name w:val="Kickout Box"/>
    <w:aliases w:val="kb"/>
    <w:basedOn w:val="Normal"/>
    <w:next w:val="BodyText"/>
    <w:rsid w:val="001A3479"/>
    <w:pPr>
      <w:pBdr>
        <w:top w:val="single" w:sz="4" w:space="4" w:color="C4262E"/>
        <w:left w:val="single" w:sz="4" w:space="4" w:color="C4262E"/>
        <w:bottom w:val="single" w:sz="4" w:space="4" w:color="C4262E"/>
        <w:right w:val="single" w:sz="4" w:space="4" w:color="C4262E"/>
      </w:pBdr>
      <w:shd w:val="clear" w:color="auto" w:fill="C4262E"/>
      <w:spacing w:before="240"/>
      <w:ind w:left="2160" w:right="2160"/>
      <w:jc w:val="center"/>
    </w:pPr>
    <w:rPr>
      <w:b/>
      <w:color w:val="FFFFFF"/>
      <w:sz w:val="24"/>
    </w:rPr>
  </w:style>
  <w:style w:type="paragraph" w:styleId="TOC1">
    <w:name w:val="toc 1"/>
    <w:basedOn w:val="Normal"/>
    <w:next w:val="Normal"/>
    <w:autoRedefine/>
    <w:rsid w:val="001A3479"/>
    <w:pPr>
      <w:tabs>
        <w:tab w:val="right" w:leader="dot" w:pos="7920"/>
      </w:tabs>
      <w:spacing w:before="240"/>
      <w:ind w:left="720"/>
    </w:pPr>
  </w:style>
  <w:style w:type="paragraph" w:styleId="TOC2">
    <w:name w:val="toc 2"/>
    <w:basedOn w:val="Normal"/>
    <w:next w:val="Normal"/>
    <w:autoRedefine/>
    <w:rsid w:val="001A3479"/>
    <w:pPr>
      <w:tabs>
        <w:tab w:val="right" w:leader="dot" w:pos="7920"/>
      </w:tabs>
      <w:spacing w:before="120"/>
      <w:ind w:left="1080"/>
    </w:pPr>
    <w:rPr>
      <w:szCs w:val="20"/>
    </w:rPr>
  </w:style>
  <w:style w:type="character" w:styleId="Hyperlink">
    <w:name w:val="Hyperlink"/>
    <w:basedOn w:val="DefaultParagraphFont"/>
    <w:semiHidden/>
    <w:rsid w:val="001A3479"/>
    <w:rPr>
      <w:color w:val="0000FF"/>
      <w:u w:val="single"/>
    </w:rPr>
  </w:style>
  <w:style w:type="paragraph" w:customStyle="1" w:styleId="ExhibitNumber">
    <w:name w:val="Exhibit Number"/>
    <w:aliases w:val="en"/>
    <w:basedOn w:val="Normal"/>
    <w:next w:val="Normal"/>
    <w:rsid w:val="001A3479"/>
    <w:pPr>
      <w:keepNext/>
      <w:pBdr>
        <w:top w:val="single" w:sz="12" w:space="1" w:color="C4262E"/>
      </w:pBdr>
      <w:spacing w:before="240"/>
      <w:ind w:left="7920" w:right="-720"/>
      <w:jc w:val="right"/>
    </w:pPr>
    <w:rPr>
      <w:i/>
    </w:rPr>
  </w:style>
  <w:style w:type="paragraph" w:customStyle="1" w:styleId="ExhibitTitle">
    <w:name w:val="Exhibit Title"/>
    <w:aliases w:val="ext"/>
    <w:basedOn w:val="Normal"/>
    <w:next w:val="Normal"/>
    <w:rsid w:val="001A3479"/>
    <w:pPr>
      <w:spacing w:before="360" w:after="240"/>
      <w:jc w:val="center"/>
    </w:pPr>
    <w:rPr>
      <w:b/>
      <w:caps/>
      <w:color w:val="C4262E"/>
      <w:sz w:val="24"/>
    </w:rPr>
  </w:style>
  <w:style w:type="paragraph" w:customStyle="1" w:styleId="ExtendedMargins">
    <w:name w:val="Extended Margins"/>
    <w:aliases w:val="exm"/>
    <w:basedOn w:val="Normal"/>
    <w:next w:val="Normal"/>
    <w:rsid w:val="001A3479"/>
    <w:pPr>
      <w:ind w:left="-720" w:right="-720"/>
      <w:jc w:val="center"/>
    </w:pPr>
  </w:style>
  <w:style w:type="paragraph" w:customStyle="1" w:styleId="Logo">
    <w:name w:val="Logo"/>
    <w:aliases w:val="l,logo"/>
    <w:basedOn w:val="Normal"/>
    <w:next w:val="LogoAddress"/>
    <w:semiHidden/>
    <w:rsid w:val="001A3479"/>
    <w:pPr>
      <w:spacing w:after="360"/>
    </w:pPr>
    <w:rPr>
      <w:sz w:val="16"/>
      <w:szCs w:val="16"/>
    </w:rPr>
  </w:style>
  <w:style w:type="paragraph" w:customStyle="1" w:styleId="Address">
    <w:name w:val="Address"/>
    <w:aliases w:val="add"/>
    <w:basedOn w:val="BodyText"/>
    <w:semiHidden/>
    <w:rsid w:val="001A3479"/>
    <w:pPr>
      <w:spacing w:before="0"/>
    </w:pPr>
  </w:style>
  <w:style w:type="paragraph" w:customStyle="1" w:styleId="tabletext">
    <w:name w:val="table text"/>
    <w:aliases w:val="tt"/>
    <w:basedOn w:val="Normal"/>
    <w:rsid w:val="001A3479"/>
    <w:pPr>
      <w:spacing w:before="60" w:after="60"/>
    </w:pPr>
  </w:style>
  <w:style w:type="paragraph" w:customStyle="1" w:styleId="TableBulletBold">
    <w:name w:val="Table Bullet Bold"/>
    <w:aliases w:val="tbb"/>
    <w:basedOn w:val="TableBullet"/>
    <w:rsid w:val="001A3479"/>
    <w:pPr>
      <w:numPr>
        <w:numId w:val="8"/>
      </w:numPr>
    </w:pPr>
    <w:rPr>
      <w:b/>
    </w:rPr>
  </w:style>
  <w:style w:type="paragraph" w:customStyle="1" w:styleId="TableCheckBox">
    <w:name w:val="Table Check Box"/>
    <w:aliases w:val="tcb"/>
    <w:basedOn w:val="TableBullet"/>
    <w:rsid w:val="001A3479"/>
    <w:pPr>
      <w:numPr>
        <w:numId w:val="9"/>
      </w:numPr>
    </w:pPr>
  </w:style>
  <w:style w:type="paragraph" w:customStyle="1" w:styleId="TOCHeading1">
    <w:name w:val="TOC Heading1"/>
    <w:aliases w:val="TOCH"/>
    <w:basedOn w:val="Heading1"/>
    <w:next w:val="BodyText"/>
    <w:rsid w:val="001A3479"/>
    <w:pPr>
      <w:outlineLvl w:val="9"/>
    </w:pPr>
    <w:rPr>
      <w:spacing w:val="80"/>
    </w:rPr>
  </w:style>
  <w:style w:type="paragraph" w:styleId="TOC3">
    <w:name w:val="toc 3"/>
    <w:basedOn w:val="Normal"/>
    <w:next w:val="Normal"/>
    <w:autoRedefine/>
    <w:rsid w:val="001A3479"/>
    <w:pPr>
      <w:tabs>
        <w:tab w:val="right" w:leader="dot" w:pos="7920"/>
      </w:tabs>
      <w:spacing w:before="60"/>
      <w:ind w:left="1440"/>
    </w:pPr>
  </w:style>
  <w:style w:type="paragraph" w:customStyle="1" w:styleId="footercities">
    <w:name w:val="footer cities"/>
    <w:aliases w:val="fc"/>
    <w:basedOn w:val="Normal"/>
    <w:semiHidden/>
    <w:rsid w:val="001A3479"/>
    <w:pPr>
      <w:spacing w:before="20"/>
    </w:pPr>
    <w:rPr>
      <w:caps/>
      <w:sz w:val="12"/>
      <w:szCs w:val="20"/>
    </w:rPr>
  </w:style>
  <w:style w:type="paragraph" w:customStyle="1" w:styleId="Paragraph">
    <w:name w:val="Paragraph"/>
    <w:aliases w:val="p"/>
    <w:basedOn w:val="Normal"/>
    <w:semiHidden/>
    <w:pPr>
      <w:spacing w:before="240" w:line="320" w:lineRule="atLeast"/>
      <w:jc w:val="both"/>
    </w:pPr>
    <w:rPr>
      <w:rFonts w:ascii="Times New Roman" w:hAnsi="Times New Roman"/>
      <w:sz w:val="24"/>
      <w:szCs w:val="20"/>
    </w:rPr>
  </w:style>
  <w:style w:type="paragraph" w:customStyle="1" w:styleId="footertagline">
    <w:name w:val="footer tagline"/>
    <w:aliases w:val="tag"/>
    <w:basedOn w:val="Normal"/>
    <w:next w:val="Normal"/>
    <w:semiHidden/>
    <w:rsid w:val="001A3479"/>
    <w:rPr>
      <w:b/>
      <w:sz w:val="14"/>
      <w:szCs w:val="20"/>
    </w:rPr>
  </w:style>
  <w:style w:type="paragraph" w:customStyle="1" w:styleId="Author">
    <w:name w:val="Author"/>
    <w:aliases w:val="au"/>
    <w:basedOn w:val="BodyText"/>
    <w:semiHidden/>
    <w:rsid w:val="001A3479"/>
    <w:pPr>
      <w:spacing w:after="480"/>
    </w:pPr>
  </w:style>
  <w:style w:type="paragraph" w:styleId="Header">
    <w:name w:val="header"/>
    <w:basedOn w:val="Normal"/>
    <w:semiHidden/>
    <w:rsid w:val="001A34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A3479"/>
    <w:pPr>
      <w:tabs>
        <w:tab w:val="center" w:pos="4320"/>
        <w:tab w:val="right" w:pos="8640"/>
      </w:tabs>
    </w:pPr>
  </w:style>
  <w:style w:type="paragraph" w:customStyle="1" w:styleId="logoaddresscolor">
    <w:name w:val="logo address color"/>
    <w:aliases w:val="lac"/>
    <w:basedOn w:val="LogoAddress"/>
    <w:semiHidden/>
    <w:rsid w:val="001A3479"/>
    <w:rPr>
      <w:color w:val="616365"/>
    </w:rPr>
  </w:style>
  <w:style w:type="paragraph" w:customStyle="1" w:styleId="logonamecolor">
    <w:name w:val="logo name color"/>
    <w:aliases w:val="lnc"/>
    <w:basedOn w:val="logoname"/>
    <w:next w:val="logoaddresscolor"/>
    <w:semiHidden/>
    <w:rsid w:val="001A3479"/>
    <w:rPr>
      <w:color w:val="616365"/>
    </w:rPr>
  </w:style>
  <w:style w:type="paragraph" w:customStyle="1" w:styleId="DirectDialNumber">
    <w:name w:val="DirectDial Number"/>
    <w:basedOn w:val="LogoAddress"/>
    <w:semiHidden/>
    <w:rsid w:val="001A3479"/>
    <w:pPr>
      <w:spacing w:after="0"/>
      <w:ind w:left="0"/>
    </w:pPr>
  </w:style>
  <w:style w:type="paragraph" w:customStyle="1" w:styleId="DirectDialName">
    <w:name w:val="DirectDial Name"/>
    <w:aliases w:val="ddn"/>
    <w:basedOn w:val="logoname"/>
    <w:semiHidden/>
    <w:rsid w:val="001A3479"/>
    <w:pPr>
      <w:spacing w:before="240"/>
      <w:ind w:left="0"/>
    </w:pPr>
    <w:rPr>
      <w:b/>
    </w:rPr>
  </w:style>
  <w:style w:type="paragraph" w:customStyle="1" w:styleId="HCCfooter">
    <w:name w:val="HCCfooter"/>
    <w:basedOn w:val="Normal"/>
    <w:semiHidden/>
    <w:rsid w:val="001A3479"/>
    <w:pPr>
      <w:jc w:val="center"/>
    </w:pPr>
    <w:rPr>
      <w:sz w:val="14"/>
      <w:szCs w:val="3276"/>
    </w:rPr>
  </w:style>
  <w:style w:type="paragraph" w:customStyle="1" w:styleId="DirectDialNamecolor">
    <w:name w:val="DirectDial Name color"/>
    <w:aliases w:val="ddnc"/>
    <w:basedOn w:val="logoname"/>
    <w:semiHidden/>
    <w:rsid w:val="001A3479"/>
    <w:pPr>
      <w:spacing w:before="240"/>
      <w:ind w:left="0"/>
    </w:pPr>
    <w:rPr>
      <w:b/>
      <w:color w:val="616365"/>
    </w:rPr>
  </w:style>
  <w:style w:type="paragraph" w:customStyle="1" w:styleId="DirectDialNumbercolor">
    <w:name w:val="DirectDial Number color"/>
    <w:basedOn w:val="LogoAddress"/>
    <w:semiHidden/>
    <w:rsid w:val="001A3479"/>
    <w:pPr>
      <w:spacing w:after="0"/>
      <w:ind w:left="0"/>
    </w:pPr>
    <w:rPr>
      <w:color w:val="616365"/>
    </w:rPr>
  </w:style>
  <w:style w:type="paragraph" w:customStyle="1" w:styleId="EmailAddresscolor">
    <w:name w:val="Email Address color"/>
    <w:basedOn w:val="LogoAddress"/>
    <w:semiHidden/>
    <w:rsid w:val="001A3479"/>
    <w:pPr>
      <w:spacing w:after="0"/>
      <w:ind w:left="0"/>
    </w:pPr>
    <w:rPr>
      <w:color w:val="616365"/>
    </w:rPr>
  </w:style>
  <w:style w:type="paragraph" w:customStyle="1" w:styleId="EmailNamecolor">
    <w:name w:val="Email Name color"/>
    <w:basedOn w:val="logoname"/>
    <w:semiHidden/>
    <w:rsid w:val="001A3479"/>
    <w:pPr>
      <w:spacing w:before="460"/>
      <w:ind w:left="0"/>
    </w:pPr>
    <w:rPr>
      <w:b/>
      <w:color w:val="616365"/>
    </w:rPr>
  </w:style>
  <w:style w:type="paragraph" w:styleId="FootnoteText">
    <w:name w:val="footnote text"/>
    <w:basedOn w:val="Normal"/>
    <w:rsid w:val="001A3479"/>
    <w:pPr>
      <w:ind w:left="-72" w:hanging="288"/>
    </w:pPr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rsid w:val="001A3479"/>
    <w:rPr>
      <w:vertAlign w:val="superscript"/>
    </w:rPr>
  </w:style>
  <w:style w:type="paragraph" w:customStyle="1" w:styleId="BodyText0">
    <w:name w:val="BodyText"/>
    <w:basedOn w:val="Normal"/>
    <w:semiHidden/>
    <w:rsid w:val="00D43F56"/>
    <w:pPr>
      <w:spacing w:after="200" w:line="280" w:lineRule="atLeast"/>
    </w:pPr>
    <w:rPr>
      <w:rFonts w:ascii="Garamond" w:hAnsi="Garamond"/>
      <w:szCs w:val="20"/>
    </w:rPr>
  </w:style>
  <w:style w:type="paragraph" w:customStyle="1" w:styleId="Draft">
    <w:name w:val="Draft"/>
    <w:aliases w:val="dr"/>
    <w:basedOn w:val="Normal"/>
    <w:next w:val="Normal"/>
    <w:rsid w:val="001A347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/>
      <w:spacing w:before="480"/>
      <w:ind w:left="1008" w:right="4968"/>
    </w:pPr>
    <w:rPr>
      <w:b/>
      <w:color w:val="FFFFFF"/>
      <w:sz w:val="32"/>
      <w:szCs w:val="32"/>
    </w:rPr>
  </w:style>
  <w:style w:type="paragraph" w:customStyle="1" w:styleId="BoxFooter">
    <w:name w:val="Box Footer"/>
    <w:aliases w:val="bf"/>
    <w:basedOn w:val="Normal"/>
    <w:next w:val="Normal"/>
    <w:semiHidden/>
    <w:rsid w:val="001A347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80" w:after="80"/>
    </w:pPr>
    <w:rPr>
      <w:rFonts w:ascii="Arial Narrow" w:hAnsi="Arial Narrow"/>
      <w:szCs w:val="20"/>
    </w:rPr>
  </w:style>
  <w:style w:type="paragraph" w:styleId="Closing">
    <w:name w:val="Closing"/>
    <w:basedOn w:val="Normal"/>
    <w:next w:val="BodyText"/>
    <w:semiHidden/>
    <w:rsid w:val="001A3479"/>
    <w:pPr>
      <w:spacing w:before="480" w:after="720" w:line="280" w:lineRule="atLeast"/>
    </w:pPr>
    <w:rPr>
      <w:rFonts w:ascii="Times New Roman" w:hAnsi="Times New Roman"/>
      <w:sz w:val="24"/>
    </w:rPr>
  </w:style>
  <w:style w:type="paragraph" w:customStyle="1" w:styleId="CompanyName">
    <w:name w:val="Company Name"/>
    <w:aliases w:val="cn"/>
    <w:basedOn w:val="Normal"/>
    <w:rsid w:val="001A3479"/>
    <w:pPr>
      <w:spacing w:before="2400"/>
      <w:ind w:left="850"/>
    </w:pPr>
    <w:rPr>
      <w:b/>
      <w:sz w:val="32"/>
      <w:szCs w:val="32"/>
    </w:rPr>
  </w:style>
  <w:style w:type="paragraph" w:styleId="Date">
    <w:name w:val="Date"/>
    <w:aliases w:val="d"/>
    <w:basedOn w:val="Normal"/>
    <w:next w:val="Normal"/>
    <w:rsid w:val="001A3479"/>
    <w:pPr>
      <w:spacing w:before="240"/>
      <w:ind w:left="805"/>
    </w:pPr>
    <w:rPr>
      <w:sz w:val="32"/>
      <w:szCs w:val="32"/>
    </w:rPr>
  </w:style>
  <w:style w:type="paragraph" w:customStyle="1" w:styleId="Initials">
    <w:name w:val="Initials"/>
    <w:aliases w:val="i"/>
    <w:basedOn w:val="BodyText"/>
    <w:semiHidden/>
    <w:rsid w:val="001A3479"/>
    <w:pPr>
      <w:spacing w:before="0"/>
    </w:pPr>
  </w:style>
  <w:style w:type="table" w:customStyle="1" w:styleId="TableStyle1">
    <w:name w:val="Table Style1"/>
    <w:basedOn w:val="TableNormal"/>
    <w:rsid w:val="001A3479"/>
    <w:rPr>
      <w:rFonts w:ascii="Arial" w:hAnsi="Arial"/>
    </w:rPr>
    <w:tblPr>
      <w:tblInd w:w="0" w:type="dxa"/>
      <w:tblBorders>
        <w:top w:val="single" w:sz="4" w:space="0" w:color="616365"/>
        <w:left w:val="single" w:sz="4" w:space="0" w:color="616365"/>
        <w:bottom w:val="single" w:sz="4" w:space="0" w:color="616365"/>
        <w:right w:val="single" w:sz="4" w:space="0" w:color="616365"/>
        <w:insideH w:val="single" w:sz="4" w:space="0" w:color="616365"/>
        <w:insideV w:val="single" w:sz="4" w:space="0" w:color="61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cPr>
        <w:tcBorders>
          <w:top w:val="single" w:sz="4" w:space="0" w:color="616365"/>
          <w:left w:val="single" w:sz="4" w:space="0" w:color="616365"/>
          <w:bottom w:val="single" w:sz="4" w:space="0" w:color="616365"/>
          <w:right w:val="single" w:sz="4" w:space="0" w:color="616365"/>
          <w:insideH w:val="single" w:sz="4" w:space="0" w:color="616365"/>
          <w:insideV w:val="single" w:sz="4" w:space="0" w:color="616365"/>
          <w:tl2br w:val="nil"/>
          <w:tr2bl w:val="nil"/>
        </w:tcBorders>
        <w:shd w:val="clear" w:color="auto" w:fill="A0CFEB"/>
      </w:tcPr>
    </w:tblStylePr>
  </w:style>
  <w:style w:type="table" w:customStyle="1" w:styleId="TableColumnHdg">
    <w:name w:val="Table_Column_Hdg"/>
    <w:basedOn w:val="TableNormal"/>
    <w:rsid w:val="001A3479"/>
    <w:rPr>
      <w:rFonts w:ascii="Arial" w:hAnsi="Arial"/>
    </w:rPr>
    <w:tblPr>
      <w:tblInd w:w="0" w:type="dxa"/>
      <w:tblBorders>
        <w:top w:val="single" w:sz="12" w:space="0" w:color="616365"/>
        <w:left w:val="single" w:sz="4" w:space="0" w:color="616365"/>
        <w:bottom w:val="single" w:sz="12" w:space="0" w:color="616365"/>
        <w:right w:val="single" w:sz="4" w:space="0" w:color="61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sz w:val="20"/>
      </w:rPr>
      <w:tblPr/>
      <w:tcPr>
        <w:tcBorders>
          <w:top w:val="single" w:sz="12" w:space="0" w:color="808080"/>
          <w:left w:val="single" w:sz="4" w:space="0" w:color="808080"/>
          <w:right w:val="single" w:sz="4" w:space="0" w:color="808080"/>
        </w:tcBorders>
      </w:tcPr>
    </w:tblStylePr>
    <w:tblStylePr w:type="lastRow">
      <w:rPr>
        <w:rFonts w:ascii="Arial" w:hAnsi="Arial"/>
        <w:sz w:val="20"/>
      </w:rPr>
      <w:tblPr/>
      <w:tcPr>
        <w:tcBorders>
          <w:left w:val="single" w:sz="4" w:space="0" w:color="808080"/>
          <w:bottom w:val="single" w:sz="12" w:space="0" w:color="808080"/>
          <w:right w:val="single" w:sz="4" w:space="0" w:color="808080"/>
        </w:tcBorders>
      </w:tcPr>
    </w:tblStylePr>
  </w:style>
  <w:style w:type="numbering" w:customStyle="1" w:styleId="SegalBulletedList">
    <w:name w:val="Segal Bulleted List"/>
    <w:rsid w:val="001A3479"/>
    <w:pPr>
      <w:numPr>
        <w:numId w:val="3"/>
      </w:numPr>
    </w:pPr>
  </w:style>
  <w:style w:type="numbering" w:customStyle="1" w:styleId="SegalNumberedList">
    <w:name w:val="Segal Numbered List"/>
    <w:rsid w:val="001A3479"/>
  </w:style>
  <w:style w:type="numbering" w:customStyle="1" w:styleId="SegalTableBullets">
    <w:name w:val="Segal Table Bullets"/>
    <w:rsid w:val="001A3479"/>
    <w:pPr>
      <w:numPr>
        <w:numId w:val="5"/>
      </w:numPr>
    </w:pPr>
  </w:style>
  <w:style w:type="numbering" w:customStyle="1" w:styleId="SegalTableNumber">
    <w:name w:val="Segal Table Number"/>
    <w:rsid w:val="001A3479"/>
    <w:pPr>
      <w:numPr>
        <w:numId w:val="6"/>
      </w:numPr>
    </w:pPr>
  </w:style>
  <w:style w:type="paragraph" w:customStyle="1" w:styleId="Memorandum">
    <w:name w:val="Memorandum"/>
    <w:aliases w:val="m"/>
    <w:basedOn w:val="Normal"/>
    <w:next w:val="Normal"/>
    <w:semiHidden/>
    <w:rsid w:val="001A3479"/>
    <w:pPr>
      <w:spacing w:after="240"/>
      <w:jc w:val="center"/>
    </w:pPr>
    <w:rPr>
      <w:b/>
      <w:caps/>
      <w:spacing w:val="40"/>
      <w:sz w:val="24"/>
    </w:rPr>
  </w:style>
  <w:style w:type="paragraph" w:styleId="MessageHeader">
    <w:name w:val="Message Header"/>
    <w:basedOn w:val="Normal"/>
    <w:semiHidden/>
    <w:rsid w:val="001A3479"/>
    <w:pPr>
      <w:pBdr>
        <w:bottom w:val="single" w:sz="4" w:space="1" w:color="auto"/>
      </w:pBdr>
      <w:spacing w:before="240"/>
    </w:pPr>
    <w:rPr>
      <w:spacing w:val="-5"/>
      <w:szCs w:val="20"/>
    </w:rPr>
  </w:style>
  <w:style w:type="paragraph" w:customStyle="1" w:styleId="MessageHeaderLabel">
    <w:name w:val="Message Header Label"/>
    <w:aliases w:val="mhl"/>
    <w:basedOn w:val="Normal"/>
    <w:semiHidden/>
    <w:rsid w:val="001A3479"/>
    <w:pPr>
      <w:spacing w:before="240"/>
    </w:pPr>
    <w:rPr>
      <w:b/>
      <w:szCs w:val="20"/>
    </w:rPr>
  </w:style>
  <w:style w:type="paragraph" w:customStyle="1" w:styleId="MessageHeaderMemo">
    <w:name w:val="Message Header Memo"/>
    <w:aliases w:val="mhm"/>
    <w:basedOn w:val="MessageHeader"/>
    <w:semiHidden/>
    <w:rsid w:val="001A3479"/>
    <w:pPr>
      <w:pBdr>
        <w:bottom w:val="none" w:sz="0" w:space="0" w:color="auto"/>
      </w:pBdr>
    </w:pPr>
  </w:style>
  <w:style w:type="character" w:styleId="PageNumber">
    <w:name w:val="page number"/>
    <w:basedOn w:val="DefaultParagraphFont"/>
    <w:rsid w:val="001A3479"/>
  </w:style>
  <w:style w:type="paragraph" w:customStyle="1" w:styleId="reporttitle">
    <w:name w:val="report title"/>
    <w:aliases w:val="rt"/>
    <w:basedOn w:val="Normal"/>
    <w:next w:val="reportsubtitle"/>
    <w:rsid w:val="001A3479"/>
    <w:pPr>
      <w:spacing w:before="480"/>
      <w:ind w:left="850"/>
    </w:pPr>
    <w:rPr>
      <w:b/>
      <w:bCs/>
      <w:caps/>
      <w:sz w:val="48"/>
      <w:szCs w:val="20"/>
    </w:rPr>
  </w:style>
  <w:style w:type="table" w:customStyle="1" w:styleId="TableStyle2">
    <w:name w:val="Table Style2"/>
    <w:basedOn w:val="TableNormal"/>
    <w:rsid w:val="001A3479"/>
    <w:rPr>
      <w:rFonts w:ascii="Arial" w:hAnsi="Arial"/>
    </w:rPr>
    <w:tblPr>
      <w:tblInd w:w="0" w:type="dxa"/>
      <w:tblBorders>
        <w:top w:val="single" w:sz="4" w:space="0" w:color="606365"/>
        <w:left w:val="single" w:sz="4" w:space="0" w:color="606365"/>
        <w:bottom w:val="single" w:sz="4" w:space="0" w:color="606365"/>
        <w:right w:val="single" w:sz="4" w:space="0" w:color="606365"/>
        <w:insideH w:val="single" w:sz="4" w:space="0" w:color="606365"/>
        <w:insideV w:val="single" w:sz="4" w:space="0" w:color="60636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Arial" w:hAnsi="Arial"/>
        <w:b w:val="0"/>
        <w:color w:val="auto"/>
        <w:sz w:val="20"/>
      </w:rPr>
    </w:tblStylePr>
    <w:tblStylePr w:type="firstCol">
      <w:pPr>
        <w:jc w:val="left"/>
      </w:pPr>
      <w:rPr>
        <w:rFonts w:ascii="Arial" w:hAnsi="Arial"/>
        <w:b/>
        <w:sz w:val="20"/>
      </w:rPr>
      <w:tblPr/>
      <w:tcPr>
        <w:shd w:val="clear" w:color="auto" w:fill="A0CFEB"/>
      </w:tcPr>
    </w:tblStylePr>
    <w:tblStylePr w:type="nwCell">
      <w:pPr>
        <w:jc w:val="left"/>
      </w:pPr>
      <w:rPr>
        <w:rFonts w:ascii="Arial" w:hAnsi="Arial"/>
        <w:b/>
        <w:color w:val="auto"/>
        <w:sz w:val="20"/>
      </w:rPr>
      <w:tblPr/>
      <w:tcPr>
        <w:shd w:val="clear" w:color="auto" w:fill="A0CFEB"/>
      </w:tcPr>
    </w:tblStylePr>
  </w:style>
  <w:style w:type="paragraph" w:customStyle="1" w:styleId="reportsubtitle">
    <w:name w:val="report subtitle"/>
    <w:aliases w:val="rst"/>
    <w:basedOn w:val="Normal"/>
    <w:next w:val="Date"/>
    <w:rsid w:val="001A3479"/>
    <w:pPr>
      <w:spacing w:before="240"/>
      <w:ind w:left="850"/>
    </w:pPr>
    <w:rPr>
      <w:rFonts w:cs="Arial"/>
      <w:color w:val="000000"/>
      <w:sz w:val="44"/>
      <w:szCs w:val="20"/>
    </w:rPr>
  </w:style>
  <w:style w:type="numbering" w:customStyle="1" w:styleId="SegalBulletedList1">
    <w:name w:val="Segal Bulleted List1"/>
    <w:semiHidden/>
    <w:rsid w:val="00A72CA0"/>
    <w:pPr>
      <w:numPr>
        <w:numId w:val="1"/>
      </w:numPr>
    </w:pPr>
  </w:style>
  <w:style w:type="table" w:styleId="TableGrid">
    <w:name w:val="Table Grid"/>
    <w:basedOn w:val="TableNormal"/>
    <w:semiHidden/>
    <w:rsid w:val="001A3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aliases w:val="q"/>
    <w:basedOn w:val="BodyText"/>
    <w:rsid w:val="001A3479"/>
    <w:pPr>
      <w:spacing w:before="360"/>
    </w:pPr>
    <w:rPr>
      <w:i/>
      <w:noProof/>
      <w:color w:val="00549F"/>
    </w:rPr>
  </w:style>
  <w:style w:type="paragraph" w:styleId="MacroText">
    <w:name w:val="macro"/>
    <w:semiHidden/>
    <w:rsid w:val="001A34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Name">
    <w:name w:val="Name"/>
    <w:aliases w:val="name"/>
    <w:basedOn w:val="BodyText"/>
    <w:rsid w:val="001A3479"/>
    <w:pPr>
      <w:spacing w:before="0"/>
    </w:pPr>
  </w:style>
  <w:style w:type="paragraph" w:styleId="BalloonText">
    <w:name w:val="Balloon Text"/>
    <w:basedOn w:val="Normal"/>
    <w:link w:val="BalloonTextChar"/>
    <w:rsid w:val="005C2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20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4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SoftWise\Innova\Templates\Document%20Templates\Sibson%20Vertical%20Repor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3D05BE1D9A40BD98CBCF864D802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6AE9B-2948-4AE3-A2C1-1830B596B750}"/>
      </w:docPartPr>
      <w:docPartBody>
        <w:p w:rsidR="00465927" w:rsidRDefault="006A1E6B" w:rsidP="006A1E6B">
          <w:pPr>
            <w:pStyle w:val="353D05BE1D9A40BD98CBCF864D802F3729"/>
          </w:pPr>
          <w:r>
            <w:rPr>
              <w:rStyle w:val="PlaceholderText"/>
            </w:rPr>
            <w:t>Click here to enter name</w:t>
          </w:r>
          <w:r w:rsidRPr="00564C21">
            <w:rPr>
              <w:rStyle w:val="PlaceholderText"/>
            </w:rPr>
            <w:t>.</w:t>
          </w:r>
        </w:p>
      </w:docPartBody>
    </w:docPart>
    <w:docPart>
      <w:docPartPr>
        <w:name w:val="D1886E7744BD42A8962DC1199F8D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5A1D1-DA1C-448F-82F4-5E0A9674B2BF}"/>
      </w:docPartPr>
      <w:docPartBody>
        <w:p w:rsidR="00465927" w:rsidRDefault="006A1E6B" w:rsidP="006A1E6B">
          <w:pPr>
            <w:pStyle w:val="D1886E7744BD42A8962DC1199F8DC46929"/>
          </w:pPr>
          <w:r w:rsidRPr="00564C21">
            <w:rPr>
              <w:rStyle w:val="PlaceholderText"/>
            </w:rPr>
            <w:t>Click here to</w:t>
          </w:r>
          <w:r>
            <w:rPr>
              <w:rStyle w:val="PlaceholderText"/>
            </w:rPr>
            <w:t xml:space="preserve"> enter hire da</w:t>
          </w:r>
          <w:r w:rsidRPr="00564C21">
            <w:rPr>
              <w:rStyle w:val="PlaceholderText"/>
            </w:rPr>
            <w:t>t</w:t>
          </w:r>
          <w:r>
            <w:rPr>
              <w:rStyle w:val="PlaceholderText"/>
            </w:rPr>
            <w:t>e</w:t>
          </w:r>
          <w:r w:rsidRPr="00564C21">
            <w:rPr>
              <w:rStyle w:val="PlaceholderText"/>
            </w:rPr>
            <w:t>.</w:t>
          </w:r>
        </w:p>
      </w:docPartBody>
    </w:docPart>
    <w:docPart>
      <w:docPartPr>
        <w:name w:val="858954487C3E4F18932D285611AE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2F63-1118-4060-A67F-286D34382E0C}"/>
      </w:docPartPr>
      <w:docPartBody>
        <w:p w:rsidR="00465927" w:rsidRDefault="006A1E6B" w:rsidP="006A1E6B">
          <w:pPr>
            <w:pStyle w:val="858954487C3E4F18932D285611AED57029"/>
          </w:pPr>
          <w:r w:rsidRPr="00564C21">
            <w:rPr>
              <w:rStyle w:val="PlaceholderText"/>
            </w:rPr>
            <w:t>Click here to enter text.</w:t>
          </w:r>
        </w:p>
      </w:docPartBody>
    </w:docPart>
    <w:docPart>
      <w:docPartPr>
        <w:name w:val="1F90C8AF85554664B61AFB9CAFB4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B34F3-C6FC-485F-971C-A3AB4A155372}"/>
      </w:docPartPr>
      <w:docPartBody>
        <w:p w:rsidR="00465927" w:rsidRDefault="006A1E6B" w:rsidP="006A1E6B">
          <w:pPr>
            <w:pStyle w:val="1F90C8AF85554664B61AFB9CAFB41CD029"/>
          </w:pPr>
          <w:r w:rsidRPr="00564C21">
            <w:rPr>
              <w:rStyle w:val="PlaceholderText"/>
            </w:rPr>
            <w:t>Click here to enter text.</w:t>
          </w:r>
        </w:p>
      </w:docPartBody>
    </w:docPart>
    <w:docPart>
      <w:docPartPr>
        <w:name w:val="D71ECAC8B2C44443AE0DE91B5F38A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AB021-1951-4C4C-B1C4-DFB72D55A1B3}"/>
      </w:docPartPr>
      <w:docPartBody>
        <w:p w:rsidR="00465927" w:rsidRDefault="006A1E6B" w:rsidP="006A1E6B">
          <w:pPr>
            <w:pStyle w:val="D71ECAC8B2C44443AE0DE91B5F38A4F029"/>
          </w:pPr>
          <w:r w:rsidRPr="00564C21">
            <w:rPr>
              <w:rStyle w:val="PlaceholderText"/>
            </w:rPr>
            <w:t>Click here to enter text.</w:t>
          </w:r>
        </w:p>
      </w:docPartBody>
    </w:docPart>
    <w:docPart>
      <w:docPartPr>
        <w:name w:val="332AA2F8B8204B95B5C8362DD600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ED8B3-B4B6-4F21-B903-E8AA052BEE5D}"/>
      </w:docPartPr>
      <w:docPartBody>
        <w:p w:rsidR="00465927" w:rsidRDefault="006A1E6B" w:rsidP="006A1E6B">
          <w:pPr>
            <w:pStyle w:val="332AA2F8B8204B95B5C8362DD60062BF29"/>
          </w:pPr>
          <w:r w:rsidRPr="00564C21">
            <w:rPr>
              <w:rStyle w:val="PlaceholderText"/>
            </w:rPr>
            <w:t>Click here to enter text.</w:t>
          </w:r>
        </w:p>
      </w:docPartBody>
    </w:docPart>
    <w:docPart>
      <w:docPartPr>
        <w:name w:val="81527496F7A34CE2B3B55A395B39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E0C14-230B-440E-BECD-1BF41D510261}"/>
      </w:docPartPr>
      <w:docPartBody>
        <w:p w:rsidR="00465927" w:rsidRDefault="006A1E6B" w:rsidP="006A1E6B">
          <w:pPr>
            <w:pStyle w:val="81527496F7A34CE2B3B55A395B39443C16"/>
          </w:pPr>
          <w:r>
            <w:rPr>
              <w:rStyle w:val="PlaceholderText"/>
            </w:rPr>
            <w:t>Click here to enter VP/College</w:t>
          </w:r>
          <w:r w:rsidRPr="00564C21">
            <w:rPr>
              <w:rStyle w:val="PlaceholderText"/>
            </w:rPr>
            <w:t>.</w:t>
          </w:r>
        </w:p>
      </w:docPartBody>
    </w:docPart>
    <w:docPart>
      <w:docPartPr>
        <w:name w:val="705BC30088ED4E89857C1CC942F71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B3C0F-90DE-46CF-95E3-019BC1E4488E}"/>
      </w:docPartPr>
      <w:docPartBody>
        <w:p w:rsidR="00465927" w:rsidRDefault="006A1E6B" w:rsidP="006A1E6B">
          <w:pPr>
            <w:pStyle w:val="705BC30088ED4E89857C1CC942F7177216"/>
          </w:pPr>
          <w:r>
            <w:rPr>
              <w:rStyle w:val="PlaceholderText"/>
            </w:rPr>
            <w:t>Click here to enter dept</w:t>
          </w:r>
          <w:r w:rsidRPr="00564C21">
            <w:rPr>
              <w:rStyle w:val="PlaceholderText"/>
            </w:rPr>
            <w:t>.</w:t>
          </w:r>
        </w:p>
      </w:docPartBody>
    </w:docPart>
    <w:docPart>
      <w:docPartPr>
        <w:name w:val="ABEA81FC3AFC4C1AB9FAED9E61687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68923-8A0F-466F-8003-E915E7BAA625}"/>
      </w:docPartPr>
      <w:docPartBody>
        <w:p w:rsidR="00465927" w:rsidRDefault="006A1E6B" w:rsidP="006A1E6B">
          <w:pPr>
            <w:pStyle w:val="ABEA81FC3AFC4C1AB9FAED9E6168763916"/>
          </w:pPr>
          <w:r w:rsidRPr="00564C21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time in position</w:t>
          </w:r>
          <w:r w:rsidRPr="00564C21">
            <w:rPr>
              <w:rStyle w:val="PlaceholderText"/>
            </w:rPr>
            <w:t>.</w:t>
          </w:r>
        </w:p>
      </w:docPartBody>
    </w:docPart>
    <w:docPart>
      <w:docPartPr>
        <w:name w:val="20DC52EE30FA4799B2D30ACE1DFB3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D816-36DD-48B9-B824-EB75BECEB674}"/>
      </w:docPartPr>
      <w:docPartBody>
        <w:p w:rsidR="00811690" w:rsidRDefault="006A1E6B" w:rsidP="006A1E6B">
          <w:pPr>
            <w:pStyle w:val="20DC52EE30FA4799B2D30ACE1DFB3DCF3"/>
          </w:pPr>
          <w:r w:rsidRPr="003A0709">
            <w:rPr>
              <w:rStyle w:val="PlaceholderText"/>
            </w:rPr>
            <w:t>Click here to enter a date.</w:t>
          </w:r>
        </w:p>
      </w:docPartBody>
    </w:docPart>
    <w:docPart>
      <w:docPartPr>
        <w:name w:val="863C2AB88C5F4942A862AA115AD5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6267-B210-48FF-AD31-B57AF537D7B9}"/>
      </w:docPartPr>
      <w:docPartBody>
        <w:p w:rsidR="006A1E6B" w:rsidRDefault="006A1E6B" w:rsidP="006A1E6B">
          <w:pPr>
            <w:pStyle w:val="863C2AB88C5F4942A862AA115AD54D471"/>
          </w:pPr>
          <w:r>
            <w:rPr>
              <w:rStyle w:val="PlaceholderText"/>
            </w:rPr>
            <w:t>Click here to enter position title</w:t>
          </w:r>
          <w:r w:rsidRPr="00564C21">
            <w:rPr>
              <w:rStyle w:val="PlaceholderText"/>
            </w:rPr>
            <w:t>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B513B-24A9-494F-8B2F-95350873BB95}"/>
      </w:docPartPr>
      <w:docPartBody>
        <w:p w:rsidR="00C02202" w:rsidRDefault="006A1E6B">
          <w:r w:rsidRPr="003A070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6F"/>
    <w:rsid w:val="000149D9"/>
    <w:rsid w:val="00090B8D"/>
    <w:rsid w:val="001B4E0B"/>
    <w:rsid w:val="00206C27"/>
    <w:rsid w:val="003B3AA2"/>
    <w:rsid w:val="00465927"/>
    <w:rsid w:val="005215C4"/>
    <w:rsid w:val="00545910"/>
    <w:rsid w:val="006607DB"/>
    <w:rsid w:val="006941BB"/>
    <w:rsid w:val="006A1E6B"/>
    <w:rsid w:val="006D6FC4"/>
    <w:rsid w:val="00811690"/>
    <w:rsid w:val="0086486F"/>
    <w:rsid w:val="00A00FC8"/>
    <w:rsid w:val="00AD7AD7"/>
    <w:rsid w:val="00C02202"/>
    <w:rsid w:val="00D229F7"/>
    <w:rsid w:val="00D4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1E6B"/>
    <w:rPr>
      <w:color w:val="808080"/>
    </w:rPr>
  </w:style>
  <w:style w:type="paragraph" w:customStyle="1" w:styleId="353D05BE1D9A40BD98CBCF864D802F37">
    <w:name w:val="353D05BE1D9A40BD98CBCF864D802F3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">
    <w:name w:val="1DED6966D81348CF88D6360F995770E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">
    <w:name w:val="D1886E7744BD42A8962DC1199F8DC46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">
    <w:name w:val="858954487C3E4F18932D285611AED57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">
    <w:name w:val="1F90C8AF85554664B61AFB9CAFB41CD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">
    <w:name w:val="D71ECAC8B2C44443AE0DE91B5F38A4F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">
    <w:name w:val="332AA2F8B8204B95B5C8362DD60062BF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">
    <w:name w:val="C95791CB1D2E46E38244CBCAFC90091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">
    <w:name w:val="90EE8C39F4B540E7A271A32D8EC5227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">
    <w:name w:val="28D18543E07B4A079CE9FCFE15615D0D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">
    <w:name w:val="999AFBFCE4B04E8E90F443739C17626D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">
    <w:name w:val="7CE8585A7EDC4603BFBF5F2A50CCD7C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">
    <w:name w:val="C979B7F6CD9C4BCE81D742EE7BB94DFE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">
    <w:name w:val="659C9E3F82694656B6F1953B9456A0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">
    <w:name w:val="49BC51FB21654C8D9DED60C9D081837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">
    <w:name w:val="CF83AA337FA44E90A7BE7D6FA53AFD6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">
    <w:name w:val="5503F8BC231B4CD19B268CC255F16BC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">
    <w:name w:val="121AB785FF0248F7829E42EC6CD1BB4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">
    <w:name w:val="1D741E763D6F4C3C89D049EE532A899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">
    <w:name w:val="4D96EA3B34E147A1AE11D1063041847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">
    <w:name w:val="BEF07E7E66C04273BD8B94DB5BD05EA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">
    <w:name w:val="25D109746D044CBE86E308CFDBC296E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">
    <w:name w:val="8CDCAB91FAAA4E9B94523420C65CB26B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">
    <w:name w:val="EEF39EAEDAA141E29AAB578D2D62E4D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">
    <w:name w:val="A9DED117F4D740D8A518694268EA1BE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">
    <w:name w:val="0CEC3D3DACA844DD888AB33B6AE2E6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">
    <w:name w:val="A91611680C3E45E2A15335CCA44AF4BC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">
    <w:name w:val="3A2460C8727546DA9F064606118C1B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">
    <w:name w:val="F025A01A080C43CDB2ADC7FBDD33879F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">
    <w:name w:val="180D53D4A14B4D3591C1A9A67A062FAE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">
    <w:name w:val="E7D717AD61B94E2B8BA52472ECFA2A2B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">
    <w:name w:val="DAE260435F5A44828B54C891CA4CF59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">
    <w:name w:val="8883059CF1CA440CB5BF374D387299E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">
    <w:name w:val="FE3E4BD0EA6F422BBCFDBB9C2833415B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">
    <w:name w:val="A68077A6A4BE4103A1CFB0A444CE926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">
    <w:name w:val="43C01557293E4E05A0BB829212BCB9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">
    <w:name w:val="D6FACB0B15F9406286256610FA4F7BD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">
    <w:name w:val="353D05BE1D9A40BD98CBCF864D802F37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">
    <w:name w:val="1DED6966D81348CF88D6360F995770E0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">
    <w:name w:val="D1886E7744BD42A8962DC1199F8DC469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">
    <w:name w:val="858954487C3E4F18932D285611AED570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">
    <w:name w:val="1F90C8AF85554664B61AFB9CAFB41CD0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">
    <w:name w:val="D71ECAC8B2C44443AE0DE91B5F38A4F0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">
    <w:name w:val="332AA2F8B8204B95B5C8362DD60062BF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">
    <w:name w:val="30BA3442078C4F5C87721304078021C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">
    <w:name w:val="C95791CB1D2E46E38244CBCAFC900919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">
    <w:name w:val="90EE8C39F4B540E7A271A32D8EC52278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">
    <w:name w:val="28D18543E07B4A079CE9FCFE15615D0D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">
    <w:name w:val="999AFBFCE4B04E8E90F443739C17626D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">
    <w:name w:val="7CE8585A7EDC4603BFBF5F2A50CCD7C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">
    <w:name w:val="C979B7F6CD9C4BCE81D742EE7BB94DFE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">
    <w:name w:val="659C9E3F82694656B6F1953B9456A083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">
    <w:name w:val="49BC51FB21654C8D9DED60C9D0818376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">
    <w:name w:val="CF83AA337FA44E90A7BE7D6FA53AFD6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">
    <w:name w:val="5503F8BC231B4CD19B268CC255F16BC3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">
    <w:name w:val="121AB785FF0248F7829E42EC6CD1BB44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">
    <w:name w:val="1D741E763D6F4C3C89D049EE532A8990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">
    <w:name w:val="4D96EA3B34E147A1AE11D10630418478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">
    <w:name w:val="BEF07E7E66C04273BD8B94DB5BD05EA8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">
    <w:name w:val="25D109746D044CBE86E308CFDBC296E9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">
    <w:name w:val="8CDCAB91FAAA4E9B94523420C65CB26B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">
    <w:name w:val="EEF39EAEDAA141E29AAB578D2D62E4D2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">
    <w:name w:val="A9DED117F4D740D8A518694268EA1BE3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">
    <w:name w:val="0CEC3D3DACA844DD888AB33B6AE2E683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">
    <w:name w:val="A91611680C3E45E2A15335CCA44AF4BC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">
    <w:name w:val="3A2460C8727546DA9F064606118C1B13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">
    <w:name w:val="F025A01A080C43CDB2ADC7FBDD33879F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">
    <w:name w:val="180D53D4A14B4D3591C1A9A67A062FAE1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">
    <w:name w:val="E7D717AD61B94E2B8BA52472ECFA2A2B1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">
    <w:name w:val="DAE260435F5A44828B54C891CA4CF598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">
    <w:name w:val="8883059CF1CA440CB5BF374D387299E6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">
    <w:name w:val="FE3E4BD0EA6F422BBCFDBB9C2833415B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">
    <w:name w:val="A68077A6A4BE4103A1CFB0A444CE9266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">
    <w:name w:val="43C01557293E4E05A0BB829212BCB992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">
    <w:name w:val="D6FACB0B15F9406286256610FA4F7BD8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">
    <w:name w:val="353D05BE1D9A40BD98CBCF864D802F37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">
    <w:name w:val="1DED6966D81348CF88D6360F995770E0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">
    <w:name w:val="D1886E7744BD42A8962DC1199F8DC46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">
    <w:name w:val="858954487C3E4F18932D285611AED570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">
    <w:name w:val="1F90C8AF85554664B61AFB9CAFB41CD0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">
    <w:name w:val="D71ECAC8B2C44443AE0DE91B5F38A4F0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">
    <w:name w:val="332AA2F8B8204B95B5C8362DD60062BF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">
    <w:name w:val="30BA3442078C4F5C87721304078021C0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2">
    <w:name w:val="C95791CB1D2E46E38244CBCAFC90091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2">
    <w:name w:val="90EE8C39F4B540E7A271A32D8EC52278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2">
    <w:name w:val="28D18543E07B4A079CE9FCFE15615D0D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2">
    <w:name w:val="999AFBFCE4B04E8E90F443739C17626D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2">
    <w:name w:val="7CE8585A7EDC4603BFBF5F2A50CCD7C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2">
    <w:name w:val="C979B7F6CD9C4BCE81D742EE7BB94DFE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2">
    <w:name w:val="659C9E3F82694656B6F1953B9456A083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2">
    <w:name w:val="49BC51FB21654C8D9DED60C9D0818376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2">
    <w:name w:val="CF83AA337FA44E90A7BE7D6FA53AFD6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2">
    <w:name w:val="5503F8BC231B4CD19B268CC255F16BC3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2">
    <w:name w:val="121AB785FF0248F7829E42EC6CD1BB44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2">
    <w:name w:val="1D741E763D6F4C3C89D049EE532A8990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2">
    <w:name w:val="4D96EA3B34E147A1AE11D10630418478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2">
    <w:name w:val="BEF07E7E66C04273BD8B94DB5BD05EA8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2">
    <w:name w:val="25D109746D044CBE86E308CFDBC296E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2">
    <w:name w:val="8CDCAB91FAAA4E9B94523420C65CB26B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2">
    <w:name w:val="EEF39EAEDAA141E29AAB578D2D62E4D2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2">
    <w:name w:val="A9DED117F4D740D8A518694268EA1BE3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2">
    <w:name w:val="0CEC3D3DACA844DD888AB33B6AE2E683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2">
    <w:name w:val="A91611680C3E45E2A15335CCA44AF4BC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2">
    <w:name w:val="3A2460C8727546DA9F064606118C1B13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2">
    <w:name w:val="F025A01A080C43CDB2ADC7FBDD33879F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2">
    <w:name w:val="180D53D4A14B4D3591C1A9A67A062FAE2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2">
    <w:name w:val="E7D717AD61B94E2B8BA52472ECFA2A2B2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2">
    <w:name w:val="DAE260435F5A44828B54C891CA4CF598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2">
    <w:name w:val="8883059CF1CA440CB5BF374D387299E6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2">
    <w:name w:val="FE3E4BD0EA6F422BBCFDBB9C2833415B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2">
    <w:name w:val="A68077A6A4BE4103A1CFB0A444CE9266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2">
    <w:name w:val="43C01557293E4E05A0BB829212BCB992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2">
    <w:name w:val="D6FACB0B15F9406286256610FA4F7BD8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3">
    <w:name w:val="353D05BE1D9A40BD98CBCF864D802F37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3">
    <w:name w:val="1DED6966D81348CF88D6360F995770E0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3">
    <w:name w:val="D1886E7744BD42A8962DC1199F8DC469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3">
    <w:name w:val="858954487C3E4F18932D285611AED570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3">
    <w:name w:val="1F90C8AF85554664B61AFB9CAFB41CD0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3">
    <w:name w:val="D71ECAC8B2C44443AE0DE91B5F38A4F0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3">
    <w:name w:val="332AA2F8B8204B95B5C8362DD60062BF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">
    <w:name w:val="30BA3442078C4F5C87721304078021C0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3">
    <w:name w:val="C95791CB1D2E46E38244CBCAFC900919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3">
    <w:name w:val="90EE8C39F4B540E7A271A32D8EC5227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3">
    <w:name w:val="28D18543E07B4A079CE9FCFE15615D0D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3">
    <w:name w:val="999AFBFCE4B04E8E90F443739C17626D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3">
    <w:name w:val="7CE8585A7EDC4603BFBF5F2A50CCD7C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3">
    <w:name w:val="C979B7F6CD9C4BCE81D742EE7BB94DFE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3">
    <w:name w:val="659C9E3F82694656B6F1953B9456A083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3">
    <w:name w:val="49BC51FB21654C8D9DED60C9D0818376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3">
    <w:name w:val="CF83AA337FA44E90A7BE7D6FA53AFD6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3">
    <w:name w:val="5503F8BC231B4CD19B268CC255F16BC3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3">
    <w:name w:val="121AB785FF0248F7829E42EC6CD1BB44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3">
    <w:name w:val="1D741E763D6F4C3C89D049EE532A8990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3">
    <w:name w:val="4D96EA3B34E147A1AE11D1063041847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3">
    <w:name w:val="BEF07E7E66C04273BD8B94DB5BD05EA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3">
    <w:name w:val="25D109746D044CBE86E308CFDBC296E9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3">
    <w:name w:val="8CDCAB91FAAA4E9B94523420C65CB26B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3">
    <w:name w:val="EEF39EAEDAA141E29AAB578D2D62E4D2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3">
    <w:name w:val="A9DED117F4D740D8A518694268EA1BE3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3">
    <w:name w:val="0CEC3D3DACA844DD888AB33B6AE2E683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3">
    <w:name w:val="A91611680C3E45E2A15335CCA44AF4BC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3">
    <w:name w:val="3A2460C8727546DA9F064606118C1B13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3">
    <w:name w:val="F025A01A080C43CDB2ADC7FBDD33879F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3">
    <w:name w:val="180D53D4A14B4D3591C1A9A67A062FAE3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3">
    <w:name w:val="E7D717AD61B94E2B8BA52472ECFA2A2B3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3">
    <w:name w:val="DAE260435F5A44828B54C891CA4CF598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3">
    <w:name w:val="8883059CF1CA440CB5BF374D387299E6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3">
    <w:name w:val="FE3E4BD0EA6F422BBCFDBB9C2833415B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3">
    <w:name w:val="A68077A6A4BE4103A1CFB0A444CE9266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3">
    <w:name w:val="43C01557293E4E05A0BB829212BCB992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3">
    <w:name w:val="D6FACB0B15F9406286256610FA4F7BD8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4">
    <w:name w:val="353D05BE1D9A40BD98CBCF864D802F37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4">
    <w:name w:val="1DED6966D81348CF88D6360F995770E0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4">
    <w:name w:val="D1886E7744BD42A8962DC1199F8DC469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4">
    <w:name w:val="858954487C3E4F18932D285611AED570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4">
    <w:name w:val="1F90C8AF85554664B61AFB9CAFB41CD0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4">
    <w:name w:val="D71ECAC8B2C44443AE0DE91B5F38A4F0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4">
    <w:name w:val="332AA2F8B8204B95B5C8362DD60062BF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3">
    <w:name w:val="30BA3442078C4F5C87721304078021C0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4">
    <w:name w:val="C95791CB1D2E46E38244CBCAFC900919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4">
    <w:name w:val="90EE8C39F4B540E7A271A32D8EC52278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4">
    <w:name w:val="28D18543E07B4A079CE9FCFE15615D0D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4">
    <w:name w:val="999AFBFCE4B04E8E90F443739C17626D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4">
    <w:name w:val="7CE8585A7EDC4603BFBF5F2A50CCD7C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4">
    <w:name w:val="C979B7F6CD9C4BCE81D742EE7BB94DFE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4">
    <w:name w:val="659C9E3F82694656B6F1953B9456A083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4">
    <w:name w:val="49BC51FB21654C8D9DED60C9D0818376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4">
    <w:name w:val="CF83AA337FA44E90A7BE7D6FA53AFD6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4">
    <w:name w:val="5503F8BC231B4CD19B268CC255F16BC3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4">
    <w:name w:val="121AB785FF0248F7829E42EC6CD1BB44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4">
    <w:name w:val="1D741E763D6F4C3C89D049EE532A8990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4">
    <w:name w:val="4D96EA3B34E147A1AE11D10630418478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4">
    <w:name w:val="BEF07E7E66C04273BD8B94DB5BD05EA8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4">
    <w:name w:val="25D109746D044CBE86E308CFDBC296E9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4">
    <w:name w:val="8CDCAB91FAAA4E9B94523420C65CB26B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4">
    <w:name w:val="EEF39EAEDAA141E29AAB578D2D62E4D2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4">
    <w:name w:val="A9DED117F4D740D8A518694268EA1BE3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4">
    <w:name w:val="0CEC3D3DACA844DD888AB33B6AE2E683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4">
    <w:name w:val="A91611680C3E45E2A15335CCA44AF4BC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4">
    <w:name w:val="3A2460C8727546DA9F064606118C1B13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4">
    <w:name w:val="F025A01A080C43CDB2ADC7FBDD33879F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4">
    <w:name w:val="180D53D4A14B4D3591C1A9A67A062FAE4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4">
    <w:name w:val="E7D717AD61B94E2B8BA52472ECFA2A2B4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4">
    <w:name w:val="DAE260435F5A44828B54C891CA4CF598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4">
    <w:name w:val="8883059CF1CA440CB5BF374D387299E6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4">
    <w:name w:val="FE3E4BD0EA6F422BBCFDBB9C2833415B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4">
    <w:name w:val="A68077A6A4BE4103A1CFB0A444CE9266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4">
    <w:name w:val="43C01557293E4E05A0BB829212BCB992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4">
    <w:name w:val="D6FACB0B15F9406286256610FA4F7BD8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5">
    <w:name w:val="353D05BE1D9A40BD98CBCF864D802F37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5">
    <w:name w:val="1DED6966D81348CF88D6360F995770E0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5">
    <w:name w:val="D1886E7744BD42A8962DC1199F8DC469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5">
    <w:name w:val="858954487C3E4F18932D285611AED570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5">
    <w:name w:val="1F90C8AF85554664B61AFB9CAFB41CD0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5">
    <w:name w:val="D71ECAC8B2C44443AE0DE91B5F38A4F0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5">
    <w:name w:val="332AA2F8B8204B95B5C8362DD60062BF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4">
    <w:name w:val="30BA3442078C4F5C87721304078021C0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5">
    <w:name w:val="C95791CB1D2E46E38244CBCAFC900919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5">
    <w:name w:val="90EE8C39F4B540E7A271A32D8EC52278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5">
    <w:name w:val="28D18543E07B4A079CE9FCFE15615D0D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5">
    <w:name w:val="999AFBFCE4B04E8E90F443739C17626D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5">
    <w:name w:val="7CE8585A7EDC4603BFBF5F2A50CCD7C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5">
    <w:name w:val="C979B7F6CD9C4BCE81D742EE7BB94DFE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5">
    <w:name w:val="659C9E3F82694656B6F1953B9456A083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5">
    <w:name w:val="49BC51FB21654C8D9DED60C9D0818376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5">
    <w:name w:val="CF83AA337FA44E90A7BE7D6FA53AFD6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5">
    <w:name w:val="5503F8BC231B4CD19B268CC255F16BC3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5">
    <w:name w:val="121AB785FF0248F7829E42EC6CD1BB44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5">
    <w:name w:val="1D741E763D6F4C3C89D049EE532A8990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5">
    <w:name w:val="4D96EA3B34E147A1AE11D10630418478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5">
    <w:name w:val="BEF07E7E66C04273BD8B94DB5BD05EA8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5">
    <w:name w:val="25D109746D044CBE86E308CFDBC296E9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5">
    <w:name w:val="8CDCAB91FAAA4E9B94523420C65CB26B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5">
    <w:name w:val="EEF39EAEDAA141E29AAB578D2D62E4D2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5">
    <w:name w:val="A9DED117F4D740D8A518694268EA1BE3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5">
    <w:name w:val="0CEC3D3DACA844DD888AB33B6AE2E683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5">
    <w:name w:val="A91611680C3E45E2A15335CCA44AF4BC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5">
    <w:name w:val="3A2460C8727546DA9F064606118C1B13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5">
    <w:name w:val="F025A01A080C43CDB2ADC7FBDD33879F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5">
    <w:name w:val="180D53D4A14B4D3591C1A9A67A062FAE5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5">
    <w:name w:val="E7D717AD61B94E2B8BA52472ECFA2A2B5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5">
    <w:name w:val="DAE260435F5A44828B54C891CA4CF598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5">
    <w:name w:val="8883059CF1CA440CB5BF374D387299E6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5">
    <w:name w:val="FE3E4BD0EA6F422BBCFDBB9C2833415B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5">
    <w:name w:val="A68077A6A4BE4103A1CFB0A444CE9266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5">
    <w:name w:val="43C01557293E4E05A0BB829212BCB992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5">
    <w:name w:val="D6FACB0B15F9406286256610FA4F7BD8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6">
    <w:name w:val="353D05BE1D9A40BD98CBCF864D802F37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6">
    <w:name w:val="1DED6966D81348CF88D6360F995770E0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6">
    <w:name w:val="D1886E7744BD42A8962DC1199F8DC469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6">
    <w:name w:val="858954487C3E4F18932D285611AED570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6">
    <w:name w:val="1F90C8AF85554664B61AFB9CAFB41CD0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6">
    <w:name w:val="D71ECAC8B2C44443AE0DE91B5F38A4F0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6">
    <w:name w:val="332AA2F8B8204B95B5C8362DD60062BF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5">
    <w:name w:val="30BA3442078C4F5C87721304078021C0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6">
    <w:name w:val="C95791CB1D2E46E38244CBCAFC900919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6">
    <w:name w:val="90EE8C39F4B540E7A271A32D8EC52278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6">
    <w:name w:val="28D18543E07B4A079CE9FCFE15615D0D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6">
    <w:name w:val="999AFBFCE4B04E8E90F443739C17626D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6">
    <w:name w:val="7CE8585A7EDC4603BFBF5F2A50CCD7C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6">
    <w:name w:val="C979B7F6CD9C4BCE81D742EE7BB94DFE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6">
    <w:name w:val="659C9E3F82694656B6F1953B9456A083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6">
    <w:name w:val="49BC51FB21654C8D9DED60C9D0818376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6">
    <w:name w:val="CF83AA337FA44E90A7BE7D6FA53AFD6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6">
    <w:name w:val="5503F8BC231B4CD19B268CC255F16BC3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6">
    <w:name w:val="121AB785FF0248F7829E42EC6CD1BB44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6">
    <w:name w:val="1D741E763D6F4C3C89D049EE532A8990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6">
    <w:name w:val="4D96EA3B34E147A1AE11D10630418478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6">
    <w:name w:val="BEF07E7E66C04273BD8B94DB5BD05EA8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6">
    <w:name w:val="25D109746D044CBE86E308CFDBC296E9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6">
    <w:name w:val="8CDCAB91FAAA4E9B94523420C65CB26B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6">
    <w:name w:val="EEF39EAEDAA141E29AAB578D2D62E4D2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6">
    <w:name w:val="A9DED117F4D740D8A518694268EA1BE3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6">
    <w:name w:val="0CEC3D3DACA844DD888AB33B6AE2E683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6">
    <w:name w:val="A91611680C3E45E2A15335CCA44AF4BC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6">
    <w:name w:val="3A2460C8727546DA9F064606118C1B13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6">
    <w:name w:val="F025A01A080C43CDB2ADC7FBDD33879F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6">
    <w:name w:val="180D53D4A14B4D3591C1A9A67A062FAE6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6">
    <w:name w:val="E7D717AD61B94E2B8BA52472ECFA2A2B6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6">
    <w:name w:val="DAE260435F5A44828B54C891CA4CF598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6">
    <w:name w:val="8883059CF1CA440CB5BF374D387299E6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6">
    <w:name w:val="FE3E4BD0EA6F422BBCFDBB9C2833415B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6">
    <w:name w:val="A68077A6A4BE4103A1CFB0A444CE9266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6">
    <w:name w:val="43C01557293E4E05A0BB829212BCB992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6">
    <w:name w:val="D6FACB0B15F9406286256610FA4F7BD8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7">
    <w:name w:val="353D05BE1D9A40BD98CBCF864D802F37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7">
    <w:name w:val="1DED6966D81348CF88D6360F995770E0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7">
    <w:name w:val="D1886E7744BD42A8962DC1199F8DC469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7">
    <w:name w:val="858954487C3E4F18932D285611AED570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7">
    <w:name w:val="1F90C8AF85554664B61AFB9CAFB41CD0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7">
    <w:name w:val="D71ECAC8B2C44443AE0DE91B5F38A4F0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7">
    <w:name w:val="332AA2F8B8204B95B5C8362DD60062BF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6">
    <w:name w:val="30BA3442078C4F5C87721304078021C0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7">
    <w:name w:val="C95791CB1D2E46E38244CBCAFC900919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7">
    <w:name w:val="90EE8C39F4B540E7A271A32D8EC52278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7">
    <w:name w:val="28D18543E07B4A079CE9FCFE15615D0D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7">
    <w:name w:val="999AFBFCE4B04E8E90F443739C17626D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7">
    <w:name w:val="7CE8585A7EDC4603BFBF5F2A50CCD7C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7">
    <w:name w:val="C979B7F6CD9C4BCE81D742EE7BB94DFE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7">
    <w:name w:val="659C9E3F82694656B6F1953B9456A083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7">
    <w:name w:val="49BC51FB21654C8D9DED60C9D0818376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7">
    <w:name w:val="CF83AA337FA44E90A7BE7D6FA53AFD6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7">
    <w:name w:val="5503F8BC231B4CD19B268CC255F16BC3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7">
    <w:name w:val="121AB785FF0248F7829E42EC6CD1BB44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7">
    <w:name w:val="1D741E763D6F4C3C89D049EE532A8990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7">
    <w:name w:val="4D96EA3B34E147A1AE11D10630418478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7">
    <w:name w:val="BEF07E7E66C04273BD8B94DB5BD05EA8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7">
    <w:name w:val="25D109746D044CBE86E308CFDBC296E9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7">
    <w:name w:val="8CDCAB91FAAA4E9B94523420C65CB26B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7">
    <w:name w:val="EEF39EAEDAA141E29AAB578D2D62E4D2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7">
    <w:name w:val="A9DED117F4D740D8A518694268EA1BE3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7">
    <w:name w:val="0CEC3D3DACA844DD888AB33B6AE2E683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7">
    <w:name w:val="A91611680C3E45E2A15335CCA44AF4BC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7">
    <w:name w:val="3A2460C8727546DA9F064606118C1B13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7">
    <w:name w:val="F025A01A080C43CDB2ADC7FBDD33879F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7">
    <w:name w:val="180D53D4A14B4D3591C1A9A67A062FAE7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7">
    <w:name w:val="E7D717AD61B94E2B8BA52472ECFA2A2B7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7">
    <w:name w:val="DAE260435F5A44828B54C891CA4CF598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7">
    <w:name w:val="8883059CF1CA440CB5BF374D387299E6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7">
    <w:name w:val="FE3E4BD0EA6F422BBCFDBB9C2833415B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7">
    <w:name w:val="A68077A6A4BE4103A1CFB0A444CE9266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7">
    <w:name w:val="43C01557293E4E05A0BB829212BCB992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7">
    <w:name w:val="D6FACB0B15F9406286256610FA4F7BD8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8">
    <w:name w:val="353D05BE1D9A40BD98CBCF864D802F37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8">
    <w:name w:val="1DED6966D81348CF88D6360F995770E0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8">
    <w:name w:val="D1886E7744BD42A8962DC1199F8DC469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8">
    <w:name w:val="858954487C3E4F18932D285611AED570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8">
    <w:name w:val="1F90C8AF85554664B61AFB9CAFB41CD0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8">
    <w:name w:val="D71ECAC8B2C44443AE0DE91B5F38A4F0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8">
    <w:name w:val="332AA2F8B8204B95B5C8362DD60062BF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7">
    <w:name w:val="30BA3442078C4F5C87721304078021C0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8">
    <w:name w:val="C95791CB1D2E46E38244CBCAFC900919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8">
    <w:name w:val="90EE8C39F4B540E7A271A32D8EC52278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8">
    <w:name w:val="28D18543E07B4A079CE9FCFE15615D0D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8">
    <w:name w:val="999AFBFCE4B04E8E90F443739C17626D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8">
    <w:name w:val="7CE8585A7EDC4603BFBF5F2A50CCD7C1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8">
    <w:name w:val="C979B7F6CD9C4BCE81D742EE7BB94DFE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8">
    <w:name w:val="659C9E3F82694656B6F1953B9456A083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8">
    <w:name w:val="49BC51FB21654C8D9DED60C9D0818376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8">
    <w:name w:val="CF83AA337FA44E90A7BE7D6FA53AFD61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8">
    <w:name w:val="5503F8BC231B4CD19B268CC255F16BC3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8">
    <w:name w:val="121AB785FF0248F7829E42EC6CD1BB44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8">
    <w:name w:val="1D741E763D6F4C3C89D049EE532A8990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8">
    <w:name w:val="4D96EA3B34E147A1AE11D10630418478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8">
    <w:name w:val="BEF07E7E66C04273BD8B94DB5BD05EA8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8">
    <w:name w:val="25D109746D044CBE86E308CFDBC296E9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8">
    <w:name w:val="8CDCAB91FAAA4E9B94523420C65CB26B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8">
    <w:name w:val="EEF39EAEDAA141E29AAB578D2D62E4D2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8">
    <w:name w:val="A9DED117F4D740D8A518694268EA1BE3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8">
    <w:name w:val="0CEC3D3DACA844DD888AB33B6AE2E683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8">
    <w:name w:val="A91611680C3E45E2A15335CCA44AF4BC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8">
    <w:name w:val="3A2460C8727546DA9F064606118C1B13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8">
    <w:name w:val="F025A01A080C43CDB2ADC7FBDD33879F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8">
    <w:name w:val="180D53D4A14B4D3591C1A9A67A062FAE8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8">
    <w:name w:val="E7D717AD61B94E2B8BA52472ECFA2A2B8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8">
    <w:name w:val="DAE260435F5A44828B54C891CA4CF598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8">
    <w:name w:val="8883059CF1CA440CB5BF374D387299E6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8">
    <w:name w:val="FE3E4BD0EA6F422BBCFDBB9C2833415B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8">
    <w:name w:val="A68077A6A4BE4103A1CFB0A444CE9266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8">
    <w:name w:val="43C01557293E4E05A0BB829212BCB992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8">
    <w:name w:val="D6FACB0B15F9406286256610FA4F7BD8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9">
    <w:name w:val="353D05BE1D9A40BD98CBCF864D802F37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9">
    <w:name w:val="1DED6966D81348CF88D6360F995770E0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9">
    <w:name w:val="D1886E7744BD42A8962DC1199F8DC469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9">
    <w:name w:val="858954487C3E4F18932D285611AED570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9">
    <w:name w:val="1F90C8AF85554664B61AFB9CAFB41CD0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9">
    <w:name w:val="D71ECAC8B2C44443AE0DE91B5F38A4F0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9">
    <w:name w:val="332AA2F8B8204B95B5C8362DD60062BF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8">
    <w:name w:val="30BA3442078C4F5C87721304078021C0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9">
    <w:name w:val="C95791CB1D2E46E38244CBCAFC900919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9">
    <w:name w:val="90EE8C39F4B540E7A271A32D8EC52278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9">
    <w:name w:val="28D18543E07B4A079CE9FCFE15615D0D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9">
    <w:name w:val="999AFBFCE4B04E8E90F443739C17626D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9">
    <w:name w:val="7CE8585A7EDC4603BFBF5F2A50CCD7C1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9">
    <w:name w:val="C979B7F6CD9C4BCE81D742EE7BB94DFE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9">
    <w:name w:val="659C9E3F82694656B6F1953B9456A083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9">
    <w:name w:val="49BC51FB21654C8D9DED60C9D0818376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9">
    <w:name w:val="CF83AA337FA44E90A7BE7D6FA53AFD61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9">
    <w:name w:val="5503F8BC231B4CD19B268CC255F16BC3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9">
    <w:name w:val="121AB785FF0248F7829E42EC6CD1BB44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9">
    <w:name w:val="1D741E763D6F4C3C89D049EE532A8990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9">
    <w:name w:val="4D96EA3B34E147A1AE11D10630418478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9">
    <w:name w:val="BEF07E7E66C04273BD8B94DB5BD05EA8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9">
    <w:name w:val="25D109746D044CBE86E308CFDBC296E9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9">
    <w:name w:val="8CDCAB91FAAA4E9B94523420C65CB26B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9">
    <w:name w:val="EEF39EAEDAA141E29AAB578D2D62E4D2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9">
    <w:name w:val="A9DED117F4D740D8A518694268EA1BE3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9">
    <w:name w:val="0CEC3D3DACA844DD888AB33B6AE2E683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9">
    <w:name w:val="A91611680C3E45E2A15335CCA44AF4BC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9">
    <w:name w:val="3A2460C8727546DA9F064606118C1B13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9">
    <w:name w:val="F025A01A080C43CDB2ADC7FBDD33879F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9">
    <w:name w:val="180D53D4A14B4D3591C1A9A67A062FAE9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9">
    <w:name w:val="E7D717AD61B94E2B8BA52472ECFA2A2B9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9">
    <w:name w:val="DAE260435F5A44828B54C891CA4CF598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9">
    <w:name w:val="8883059CF1CA440CB5BF374D387299E6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9">
    <w:name w:val="FE3E4BD0EA6F422BBCFDBB9C2833415B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9">
    <w:name w:val="A68077A6A4BE4103A1CFB0A444CE9266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9">
    <w:name w:val="43C01557293E4E05A0BB829212BCB992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9">
    <w:name w:val="D6FACB0B15F9406286256610FA4F7BD8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0">
    <w:name w:val="353D05BE1D9A40BD98CBCF864D802F37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0">
    <w:name w:val="1DED6966D81348CF88D6360F995770E0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0">
    <w:name w:val="D1886E7744BD42A8962DC1199F8DC469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0">
    <w:name w:val="858954487C3E4F18932D285611AED570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0">
    <w:name w:val="1F90C8AF85554664B61AFB9CAFB41CD0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0">
    <w:name w:val="D71ECAC8B2C44443AE0DE91B5F38A4F0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0">
    <w:name w:val="332AA2F8B8204B95B5C8362DD60062BF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9">
    <w:name w:val="30BA3442078C4F5C87721304078021C0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0">
    <w:name w:val="C95791CB1D2E46E38244CBCAFC900919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0">
    <w:name w:val="90EE8C39F4B540E7A271A32D8EC52278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0">
    <w:name w:val="28D18543E07B4A079CE9FCFE15615D0D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0">
    <w:name w:val="999AFBFCE4B04E8E90F443739C17626D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0">
    <w:name w:val="7CE8585A7EDC4603BFBF5F2A50CCD7C1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0">
    <w:name w:val="C979B7F6CD9C4BCE81D742EE7BB94DFE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0">
    <w:name w:val="659C9E3F82694656B6F1953B9456A083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0">
    <w:name w:val="49BC51FB21654C8D9DED60C9D0818376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0">
    <w:name w:val="CF83AA337FA44E90A7BE7D6FA53AFD61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0">
    <w:name w:val="5503F8BC231B4CD19B268CC255F16BC3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0">
    <w:name w:val="121AB785FF0248F7829E42EC6CD1BB44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0">
    <w:name w:val="1D741E763D6F4C3C89D049EE532A8990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0">
    <w:name w:val="4D96EA3B34E147A1AE11D10630418478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0">
    <w:name w:val="BEF07E7E66C04273BD8B94DB5BD05EA8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0">
    <w:name w:val="25D109746D044CBE86E308CFDBC296E9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0">
    <w:name w:val="8CDCAB91FAAA4E9B94523420C65CB26B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0">
    <w:name w:val="EEF39EAEDAA141E29AAB578D2D62E4D2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0">
    <w:name w:val="A9DED117F4D740D8A518694268EA1BE3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0">
    <w:name w:val="0CEC3D3DACA844DD888AB33B6AE2E683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0">
    <w:name w:val="A91611680C3E45E2A15335CCA44AF4BC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0">
    <w:name w:val="3A2460C8727546DA9F064606118C1B13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0">
    <w:name w:val="F025A01A080C43CDB2ADC7FBDD33879F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0">
    <w:name w:val="180D53D4A14B4D3591C1A9A67A062FAE10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0">
    <w:name w:val="E7D717AD61B94E2B8BA52472ECFA2A2B10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0">
    <w:name w:val="DAE260435F5A44828B54C891CA4CF598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0">
    <w:name w:val="8883059CF1CA440CB5BF374D387299E6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0">
    <w:name w:val="FE3E4BD0EA6F422BBCFDBB9C2833415B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0">
    <w:name w:val="A68077A6A4BE4103A1CFB0A444CE9266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0">
    <w:name w:val="43C01557293E4E05A0BB829212BCB992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0">
    <w:name w:val="D6FACB0B15F9406286256610FA4F7BD8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1">
    <w:name w:val="353D05BE1D9A40BD98CBCF864D802F37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1">
    <w:name w:val="1DED6966D81348CF88D6360F995770E0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1">
    <w:name w:val="D1886E7744BD42A8962DC1199F8DC469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1">
    <w:name w:val="858954487C3E4F18932D285611AED570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1">
    <w:name w:val="1F90C8AF85554664B61AFB9CAFB41CD0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1">
    <w:name w:val="D71ECAC8B2C44443AE0DE91B5F38A4F0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1">
    <w:name w:val="332AA2F8B8204B95B5C8362DD60062BF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0">
    <w:name w:val="30BA3442078C4F5C87721304078021C0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1">
    <w:name w:val="C95791CB1D2E46E38244CBCAFC900919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1">
    <w:name w:val="90EE8C39F4B540E7A271A32D8EC52278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1">
    <w:name w:val="28D18543E07B4A079CE9FCFE15615D0D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1">
    <w:name w:val="999AFBFCE4B04E8E90F443739C17626D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1">
    <w:name w:val="7CE8585A7EDC4603BFBF5F2A50CCD7C1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1">
    <w:name w:val="C979B7F6CD9C4BCE81D742EE7BB94DFE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1">
    <w:name w:val="659C9E3F82694656B6F1953B9456A083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1">
    <w:name w:val="49BC51FB21654C8D9DED60C9D0818376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1">
    <w:name w:val="CF83AA337FA44E90A7BE7D6FA53AFD61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1">
    <w:name w:val="5503F8BC231B4CD19B268CC255F16BC3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1">
    <w:name w:val="121AB785FF0248F7829E42EC6CD1BB44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1">
    <w:name w:val="1D741E763D6F4C3C89D049EE532A8990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1">
    <w:name w:val="4D96EA3B34E147A1AE11D10630418478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1">
    <w:name w:val="BEF07E7E66C04273BD8B94DB5BD05EA8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1">
    <w:name w:val="25D109746D044CBE86E308CFDBC296E9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1">
    <w:name w:val="8CDCAB91FAAA4E9B94523420C65CB26B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1">
    <w:name w:val="EEF39EAEDAA141E29AAB578D2D62E4D2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1">
    <w:name w:val="A9DED117F4D740D8A518694268EA1BE3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1">
    <w:name w:val="0CEC3D3DACA844DD888AB33B6AE2E683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1">
    <w:name w:val="A91611680C3E45E2A15335CCA44AF4BC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1">
    <w:name w:val="3A2460C8727546DA9F064606118C1B13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1">
    <w:name w:val="F025A01A080C43CDB2ADC7FBDD33879F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1">
    <w:name w:val="180D53D4A14B4D3591C1A9A67A062FAE11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1">
    <w:name w:val="E7D717AD61B94E2B8BA52472ECFA2A2B11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1">
    <w:name w:val="DAE260435F5A44828B54C891CA4CF598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1">
    <w:name w:val="8883059CF1CA440CB5BF374D387299E6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1">
    <w:name w:val="FE3E4BD0EA6F422BBCFDBB9C2833415B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1">
    <w:name w:val="A68077A6A4BE4103A1CFB0A444CE9266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1">
    <w:name w:val="43C01557293E4E05A0BB829212BCB992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1">
    <w:name w:val="D6FACB0B15F9406286256610FA4F7BD8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2">
    <w:name w:val="353D05BE1D9A40BD98CBCF864D802F37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2">
    <w:name w:val="1DED6966D81348CF88D6360F995770E0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2">
    <w:name w:val="D1886E7744BD42A8962DC1199F8DC469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2">
    <w:name w:val="858954487C3E4F18932D285611AED570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2">
    <w:name w:val="1F90C8AF85554664B61AFB9CAFB41CD0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2">
    <w:name w:val="D71ECAC8B2C44443AE0DE91B5F38A4F0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2">
    <w:name w:val="332AA2F8B8204B95B5C8362DD60062BF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1">
    <w:name w:val="30BA3442078C4F5C87721304078021C0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2">
    <w:name w:val="C95791CB1D2E46E38244CBCAFC900919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2">
    <w:name w:val="90EE8C39F4B540E7A271A32D8EC52278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2">
    <w:name w:val="28D18543E07B4A079CE9FCFE15615D0D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2">
    <w:name w:val="999AFBFCE4B04E8E90F443739C17626D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2">
    <w:name w:val="7CE8585A7EDC4603BFBF5F2A50CCD7C1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2">
    <w:name w:val="C979B7F6CD9C4BCE81D742EE7BB94DFE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2">
    <w:name w:val="659C9E3F82694656B6F1953B9456A083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2">
    <w:name w:val="49BC51FB21654C8D9DED60C9D0818376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2">
    <w:name w:val="CF83AA337FA44E90A7BE7D6FA53AFD61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2">
    <w:name w:val="5503F8BC231B4CD19B268CC255F16BC3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2">
    <w:name w:val="121AB785FF0248F7829E42EC6CD1BB44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2">
    <w:name w:val="1D741E763D6F4C3C89D049EE532A8990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2">
    <w:name w:val="4D96EA3B34E147A1AE11D10630418478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2">
    <w:name w:val="BEF07E7E66C04273BD8B94DB5BD05EA8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2">
    <w:name w:val="25D109746D044CBE86E308CFDBC296E9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2">
    <w:name w:val="8CDCAB91FAAA4E9B94523420C65CB26B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2">
    <w:name w:val="EEF39EAEDAA141E29AAB578D2D62E4D2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2">
    <w:name w:val="A9DED117F4D740D8A518694268EA1BE3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2">
    <w:name w:val="0CEC3D3DACA844DD888AB33B6AE2E683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2">
    <w:name w:val="A91611680C3E45E2A15335CCA44AF4BC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2">
    <w:name w:val="3A2460C8727546DA9F064606118C1B13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2">
    <w:name w:val="F025A01A080C43CDB2ADC7FBDD33879F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2">
    <w:name w:val="180D53D4A14B4D3591C1A9A67A062FAE12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2">
    <w:name w:val="E7D717AD61B94E2B8BA52472ECFA2A2B12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2">
    <w:name w:val="DAE260435F5A44828B54C891CA4CF598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2">
    <w:name w:val="8883059CF1CA440CB5BF374D387299E6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2">
    <w:name w:val="FE3E4BD0EA6F422BBCFDBB9C2833415B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2">
    <w:name w:val="A68077A6A4BE4103A1CFB0A444CE9266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2">
    <w:name w:val="43C01557293E4E05A0BB829212BCB992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2">
    <w:name w:val="D6FACB0B15F9406286256610FA4F7BD8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3">
    <w:name w:val="353D05BE1D9A40BD98CBCF864D802F37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3">
    <w:name w:val="1DED6966D81348CF88D6360F995770E0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3">
    <w:name w:val="D1886E7744BD42A8962DC1199F8DC469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3">
    <w:name w:val="858954487C3E4F18932D285611AED570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3">
    <w:name w:val="1F90C8AF85554664B61AFB9CAFB41CD0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3">
    <w:name w:val="D71ECAC8B2C44443AE0DE91B5F38A4F0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3">
    <w:name w:val="332AA2F8B8204B95B5C8362DD60062BF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2">
    <w:name w:val="30BA3442078C4F5C87721304078021C0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3">
    <w:name w:val="C95791CB1D2E46E38244CBCAFC900919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3">
    <w:name w:val="90EE8C39F4B540E7A271A32D8EC52278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3">
    <w:name w:val="28D18543E07B4A079CE9FCFE15615D0D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3">
    <w:name w:val="999AFBFCE4B04E8E90F443739C17626D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3">
    <w:name w:val="7CE8585A7EDC4603BFBF5F2A50CCD7C1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3">
    <w:name w:val="C979B7F6CD9C4BCE81D742EE7BB94DFE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3">
    <w:name w:val="659C9E3F82694656B6F1953B9456A083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3">
    <w:name w:val="49BC51FB21654C8D9DED60C9D0818376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3">
    <w:name w:val="CF83AA337FA44E90A7BE7D6FA53AFD61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3">
    <w:name w:val="5503F8BC231B4CD19B268CC255F16BC3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3">
    <w:name w:val="121AB785FF0248F7829E42EC6CD1BB44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3">
    <w:name w:val="1D741E763D6F4C3C89D049EE532A8990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3">
    <w:name w:val="4D96EA3B34E147A1AE11D10630418478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3">
    <w:name w:val="BEF07E7E66C04273BD8B94DB5BD05EA8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3">
    <w:name w:val="25D109746D044CBE86E308CFDBC296E9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3">
    <w:name w:val="8CDCAB91FAAA4E9B94523420C65CB26B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3">
    <w:name w:val="EEF39EAEDAA141E29AAB578D2D62E4D2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3">
    <w:name w:val="A9DED117F4D740D8A518694268EA1BE3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3">
    <w:name w:val="0CEC3D3DACA844DD888AB33B6AE2E683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3">
    <w:name w:val="A91611680C3E45E2A15335CCA44AF4BC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3">
    <w:name w:val="3A2460C8727546DA9F064606118C1B13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3">
    <w:name w:val="F025A01A080C43CDB2ADC7FBDD33879F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3">
    <w:name w:val="180D53D4A14B4D3591C1A9A67A062FAE13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3">
    <w:name w:val="E7D717AD61B94E2B8BA52472ECFA2A2B13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3">
    <w:name w:val="DAE260435F5A44828B54C891CA4CF598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3">
    <w:name w:val="8883059CF1CA440CB5BF374D387299E6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3">
    <w:name w:val="FE3E4BD0EA6F422BBCFDBB9C2833415B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3">
    <w:name w:val="A68077A6A4BE4103A1CFB0A444CE9266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3">
    <w:name w:val="43C01557293E4E05A0BB829212BCB992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3">
    <w:name w:val="D6FACB0B15F9406286256610FA4F7BD8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">
    <w:name w:val="81527496F7A34CE2B3B55A395B39443C"/>
    <w:rsid w:val="0086486F"/>
  </w:style>
  <w:style w:type="paragraph" w:customStyle="1" w:styleId="705BC30088ED4E89857C1CC942F71772">
    <w:name w:val="705BC30088ED4E89857C1CC942F71772"/>
    <w:rsid w:val="0086486F"/>
  </w:style>
  <w:style w:type="paragraph" w:customStyle="1" w:styleId="ABEA81FC3AFC4C1AB9FAED9E61687639">
    <w:name w:val="ABEA81FC3AFC4C1AB9FAED9E61687639"/>
    <w:rsid w:val="0086486F"/>
  </w:style>
  <w:style w:type="paragraph" w:customStyle="1" w:styleId="DDE4AD1181F647EF969BE19B47EEE565">
    <w:name w:val="DDE4AD1181F647EF969BE19B47EEE565"/>
    <w:rsid w:val="0086486F"/>
  </w:style>
  <w:style w:type="paragraph" w:customStyle="1" w:styleId="B8D16D493FB9422995B86824376543E8">
    <w:name w:val="B8D16D493FB9422995B86824376543E8"/>
    <w:rsid w:val="0086486F"/>
  </w:style>
  <w:style w:type="paragraph" w:customStyle="1" w:styleId="CFB6A6E947A84C70AF1F9473FA5B1A7F">
    <w:name w:val="CFB6A6E947A84C70AF1F9473FA5B1A7F"/>
    <w:rsid w:val="0086486F"/>
  </w:style>
  <w:style w:type="paragraph" w:customStyle="1" w:styleId="116A84E1E33F4A0580CE8B040DD4E831">
    <w:name w:val="116A84E1E33F4A0580CE8B040DD4E831"/>
    <w:rsid w:val="0086486F"/>
  </w:style>
  <w:style w:type="paragraph" w:customStyle="1" w:styleId="353D05BE1D9A40BD98CBCF864D802F3714">
    <w:name w:val="353D05BE1D9A40BD98CBCF864D802F37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4">
    <w:name w:val="1DED6966D81348CF88D6360F995770E0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4">
    <w:name w:val="D1886E7744BD42A8962DC1199F8DC469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">
    <w:name w:val="81527496F7A34CE2B3B55A395B39443C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">
    <w:name w:val="705BC30088ED4E89857C1CC942F71772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">
    <w:name w:val="ABEA81FC3AFC4C1AB9FAED9E61687639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">
    <w:name w:val="116A84E1E33F4A0580CE8B040DD4E83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4">
    <w:name w:val="858954487C3E4F18932D285611AED570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4">
    <w:name w:val="1F90C8AF85554664B61AFB9CAFB41CD0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4">
    <w:name w:val="D71ECAC8B2C44443AE0DE91B5F38A4F0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4">
    <w:name w:val="332AA2F8B8204B95B5C8362DD60062BF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3">
    <w:name w:val="30BA3442078C4F5C87721304078021C0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4">
    <w:name w:val="C95791CB1D2E46E38244CBCAFC900919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4">
    <w:name w:val="90EE8C39F4B540E7A271A32D8EC52278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4">
    <w:name w:val="28D18543E07B4A079CE9FCFE15615D0D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4">
    <w:name w:val="999AFBFCE4B04E8E90F443739C17626D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4">
    <w:name w:val="7CE8585A7EDC4603BFBF5F2A50CCD7C1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4">
    <w:name w:val="C979B7F6CD9C4BCE81D742EE7BB94DFE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4">
    <w:name w:val="659C9E3F82694656B6F1953B9456A083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4">
    <w:name w:val="49BC51FB21654C8D9DED60C9D0818376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4">
    <w:name w:val="CF83AA337FA44E90A7BE7D6FA53AFD61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4">
    <w:name w:val="5503F8BC231B4CD19B268CC255F16BC3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4">
    <w:name w:val="121AB785FF0248F7829E42EC6CD1BB44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4">
    <w:name w:val="1D741E763D6F4C3C89D049EE532A8990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4">
    <w:name w:val="4D96EA3B34E147A1AE11D10630418478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4">
    <w:name w:val="BEF07E7E66C04273BD8B94DB5BD05EA8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4">
    <w:name w:val="25D109746D044CBE86E308CFDBC296E9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4">
    <w:name w:val="8CDCAB91FAAA4E9B94523420C65CB26B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4">
    <w:name w:val="EEF39EAEDAA141E29AAB578D2D62E4D2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4">
    <w:name w:val="A9DED117F4D740D8A518694268EA1BE3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4">
    <w:name w:val="0CEC3D3DACA844DD888AB33B6AE2E683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4">
    <w:name w:val="A91611680C3E45E2A15335CCA44AF4BC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4">
    <w:name w:val="3A2460C8727546DA9F064606118C1B13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4">
    <w:name w:val="F025A01A080C43CDB2ADC7FBDD33879F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4">
    <w:name w:val="180D53D4A14B4D3591C1A9A67A062FAE14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4">
    <w:name w:val="E7D717AD61B94E2B8BA52472ECFA2A2B14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4">
    <w:name w:val="DAE260435F5A44828B54C891CA4CF598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4">
    <w:name w:val="8883059CF1CA440CB5BF374D387299E6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4">
    <w:name w:val="FE3E4BD0EA6F422BBCFDBB9C2833415B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4">
    <w:name w:val="A68077A6A4BE4103A1CFB0A444CE9266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4">
    <w:name w:val="43C01557293E4E05A0BB829212BCB992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4">
    <w:name w:val="D6FACB0B15F9406286256610FA4F7BD8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968FF5257F34D1296AA1EDBD636303E">
    <w:name w:val="8968FF5257F34D1296AA1EDBD636303E"/>
    <w:rsid w:val="0086486F"/>
  </w:style>
  <w:style w:type="paragraph" w:customStyle="1" w:styleId="8A2D488533A3484D92373BAAC8F277C6">
    <w:name w:val="8A2D488533A3484D92373BAAC8F277C6"/>
    <w:rsid w:val="0086486F"/>
  </w:style>
  <w:style w:type="paragraph" w:customStyle="1" w:styleId="D1209FAC5EB34DD0AC298124790FE86C">
    <w:name w:val="D1209FAC5EB34DD0AC298124790FE86C"/>
    <w:rsid w:val="0086486F"/>
  </w:style>
  <w:style w:type="paragraph" w:customStyle="1" w:styleId="85499D80FF7A4029974016B102DF66D8">
    <w:name w:val="85499D80FF7A4029974016B102DF66D8"/>
    <w:rsid w:val="0086486F"/>
  </w:style>
  <w:style w:type="paragraph" w:customStyle="1" w:styleId="B0DDBC4959B645ADA48D702E2C81908E">
    <w:name w:val="B0DDBC4959B645ADA48D702E2C81908E"/>
    <w:rsid w:val="0086486F"/>
  </w:style>
  <w:style w:type="paragraph" w:customStyle="1" w:styleId="D4230E1FC8FA49769863EC58DF72699B">
    <w:name w:val="D4230E1FC8FA49769863EC58DF72699B"/>
    <w:rsid w:val="0086486F"/>
  </w:style>
  <w:style w:type="paragraph" w:customStyle="1" w:styleId="D026D77D581A4F6195FC03BE3FADC8DF">
    <w:name w:val="D026D77D581A4F6195FC03BE3FADC8DF"/>
    <w:rsid w:val="0086486F"/>
  </w:style>
  <w:style w:type="paragraph" w:customStyle="1" w:styleId="E8FCB2F052344E35A3A11F4D513E5C1B">
    <w:name w:val="E8FCB2F052344E35A3A11F4D513E5C1B"/>
    <w:rsid w:val="0086486F"/>
  </w:style>
  <w:style w:type="paragraph" w:customStyle="1" w:styleId="353D05BE1D9A40BD98CBCF864D802F3715">
    <w:name w:val="353D05BE1D9A40BD98CBCF864D802F37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5">
    <w:name w:val="1DED6966D81348CF88D6360F995770E0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5">
    <w:name w:val="D1886E7744BD42A8962DC1199F8DC469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2">
    <w:name w:val="81527496F7A34CE2B3B55A395B39443C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2">
    <w:name w:val="705BC30088ED4E89857C1CC942F71772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2">
    <w:name w:val="ABEA81FC3AFC4C1AB9FAED9E6168763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2">
    <w:name w:val="116A84E1E33F4A0580CE8B040DD4E83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5">
    <w:name w:val="858954487C3E4F18932D285611AED570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5">
    <w:name w:val="1F90C8AF85554664B61AFB9CAFB41CD0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5">
    <w:name w:val="D71ECAC8B2C44443AE0DE91B5F38A4F0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5">
    <w:name w:val="332AA2F8B8204B95B5C8362DD60062BF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4">
    <w:name w:val="30BA3442078C4F5C87721304078021C0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5">
    <w:name w:val="C95791CB1D2E46E38244CBCAFC900919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5">
    <w:name w:val="90EE8C39F4B540E7A271A32D8EC52278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5">
    <w:name w:val="28D18543E07B4A079CE9FCFE15615D0D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5">
    <w:name w:val="999AFBFCE4B04E8E90F443739C17626D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5">
    <w:name w:val="7CE8585A7EDC4603BFBF5F2A50CCD7C1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5">
    <w:name w:val="C979B7F6CD9C4BCE81D742EE7BB94DFE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5">
    <w:name w:val="659C9E3F82694656B6F1953B9456A083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5">
    <w:name w:val="49BC51FB21654C8D9DED60C9D0818376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5">
    <w:name w:val="CF83AA337FA44E90A7BE7D6FA53AFD61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5">
    <w:name w:val="5503F8BC231B4CD19B268CC255F16BC3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5">
    <w:name w:val="121AB785FF0248F7829E42EC6CD1BB44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5">
    <w:name w:val="1D741E763D6F4C3C89D049EE532A8990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5">
    <w:name w:val="4D96EA3B34E147A1AE11D10630418478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5">
    <w:name w:val="BEF07E7E66C04273BD8B94DB5BD05EA8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5">
    <w:name w:val="25D109746D044CBE86E308CFDBC296E9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5">
    <w:name w:val="8CDCAB91FAAA4E9B94523420C65CB26B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5">
    <w:name w:val="EEF39EAEDAA141E29AAB578D2D62E4D2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5">
    <w:name w:val="A9DED117F4D740D8A518694268EA1BE3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5">
    <w:name w:val="0CEC3D3DACA844DD888AB33B6AE2E683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5">
    <w:name w:val="A91611680C3E45E2A15335CCA44AF4BC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5">
    <w:name w:val="3A2460C8727546DA9F064606118C1B13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5">
    <w:name w:val="F025A01A080C43CDB2ADC7FBDD33879F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5">
    <w:name w:val="180D53D4A14B4D3591C1A9A67A062FAE15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5">
    <w:name w:val="E7D717AD61B94E2B8BA52472ECFA2A2B15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5">
    <w:name w:val="DAE260435F5A44828B54C891CA4CF598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5">
    <w:name w:val="8883059CF1CA440CB5BF374D387299E6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5">
    <w:name w:val="FE3E4BD0EA6F422BBCFDBB9C2833415B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5">
    <w:name w:val="A68077A6A4BE4103A1CFB0A444CE9266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5">
    <w:name w:val="43C01557293E4E05A0BB829212BCB992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5">
    <w:name w:val="D6FACB0B15F9406286256610FA4F7BD8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6">
    <w:name w:val="353D05BE1D9A40BD98CBCF864D802F37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6">
    <w:name w:val="1DED6966D81348CF88D6360F995770E0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6">
    <w:name w:val="D1886E7744BD42A8962DC1199F8DC469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3">
    <w:name w:val="81527496F7A34CE2B3B55A395B39443C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3">
    <w:name w:val="705BC30088ED4E89857C1CC942F71772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3">
    <w:name w:val="ABEA81FC3AFC4C1AB9FAED9E61687639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3">
    <w:name w:val="116A84E1E33F4A0580CE8B040DD4E83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6">
    <w:name w:val="858954487C3E4F18932D285611AED570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6">
    <w:name w:val="1F90C8AF85554664B61AFB9CAFB41CD0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6">
    <w:name w:val="D71ECAC8B2C44443AE0DE91B5F38A4F0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6">
    <w:name w:val="332AA2F8B8204B95B5C8362DD60062BF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5">
    <w:name w:val="30BA3442078C4F5C87721304078021C0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6">
    <w:name w:val="C95791CB1D2E46E38244CBCAFC900919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6">
    <w:name w:val="90EE8C39F4B540E7A271A32D8EC52278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6">
    <w:name w:val="28D18543E07B4A079CE9FCFE15615D0D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6">
    <w:name w:val="999AFBFCE4B04E8E90F443739C17626D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6">
    <w:name w:val="7CE8585A7EDC4603BFBF5F2A50CCD7C1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6">
    <w:name w:val="C979B7F6CD9C4BCE81D742EE7BB94DFE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6">
    <w:name w:val="659C9E3F82694656B6F1953B9456A083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6">
    <w:name w:val="49BC51FB21654C8D9DED60C9D0818376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6">
    <w:name w:val="CF83AA337FA44E90A7BE7D6FA53AFD61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6">
    <w:name w:val="5503F8BC231B4CD19B268CC255F16BC3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6">
    <w:name w:val="121AB785FF0248F7829E42EC6CD1BB44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6">
    <w:name w:val="1D741E763D6F4C3C89D049EE532A8990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6">
    <w:name w:val="4D96EA3B34E147A1AE11D10630418478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6">
    <w:name w:val="BEF07E7E66C04273BD8B94DB5BD05EA8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6">
    <w:name w:val="25D109746D044CBE86E308CFDBC296E9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6">
    <w:name w:val="8CDCAB91FAAA4E9B94523420C65CB26B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6">
    <w:name w:val="EEF39EAEDAA141E29AAB578D2D62E4D2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6">
    <w:name w:val="A9DED117F4D740D8A518694268EA1BE3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6">
    <w:name w:val="0CEC3D3DACA844DD888AB33B6AE2E683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6">
    <w:name w:val="A91611680C3E45E2A15335CCA44AF4BC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6">
    <w:name w:val="3A2460C8727546DA9F064606118C1B13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6">
    <w:name w:val="F025A01A080C43CDB2ADC7FBDD33879F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6">
    <w:name w:val="180D53D4A14B4D3591C1A9A67A062FAE16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6">
    <w:name w:val="E7D717AD61B94E2B8BA52472ECFA2A2B16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6">
    <w:name w:val="DAE260435F5A44828B54C891CA4CF598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6">
    <w:name w:val="8883059CF1CA440CB5BF374D387299E6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6">
    <w:name w:val="FE3E4BD0EA6F422BBCFDBB9C2833415B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6">
    <w:name w:val="A68077A6A4BE4103A1CFB0A444CE9266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6">
    <w:name w:val="43C01557293E4E05A0BB829212BCB992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6">
    <w:name w:val="D6FACB0B15F9406286256610FA4F7BD8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7">
    <w:name w:val="353D05BE1D9A40BD98CBCF864D802F37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7">
    <w:name w:val="1DED6966D81348CF88D6360F995770E0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7">
    <w:name w:val="D1886E7744BD42A8962DC1199F8DC469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4">
    <w:name w:val="81527496F7A34CE2B3B55A395B39443C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4">
    <w:name w:val="705BC30088ED4E89857C1CC942F71772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4">
    <w:name w:val="ABEA81FC3AFC4C1AB9FAED9E61687639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4">
    <w:name w:val="116A84E1E33F4A0580CE8B040DD4E83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7">
    <w:name w:val="858954487C3E4F18932D285611AED570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7">
    <w:name w:val="1F90C8AF85554664B61AFB9CAFB41CD0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7">
    <w:name w:val="D71ECAC8B2C44443AE0DE91B5F38A4F0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7">
    <w:name w:val="332AA2F8B8204B95B5C8362DD60062BF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6">
    <w:name w:val="30BA3442078C4F5C87721304078021C0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7">
    <w:name w:val="C95791CB1D2E46E38244CBCAFC900919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7">
    <w:name w:val="90EE8C39F4B540E7A271A32D8EC52278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7">
    <w:name w:val="28D18543E07B4A079CE9FCFE15615D0D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7">
    <w:name w:val="999AFBFCE4B04E8E90F443739C17626D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7">
    <w:name w:val="7CE8585A7EDC4603BFBF5F2A50CCD7C1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7">
    <w:name w:val="C979B7F6CD9C4BCE81D742EE7BB94DFE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7">
    <w:name w:val="659C9E3F82694656B6F1953B9456A083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7">
    <w:name w:val="49BC51FB21654C8D9DED60C9D0818376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7">
    <w:name w:val="CF83AA337FA44E90A7BE7D6FA53AFD61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7">
    <w:name w:val="5503F8BC231B4CD19B268CC255F16BC3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7">
    <w:name w:val="121AB785FF0248F7829E42EC6CD1BB44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7">
    <w:name w:val="1D741E763D6F4C3C89D049EE532A8990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7">
    <w:name w:val="4D96EA3B34E147A1AE11D10630418478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7">
    <w:name w:val="BEF07E7E66C04273BD8B94DB5BD05EA8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7">
    <w:name w:val="25D109746D044CBE86E308CFDBC296E9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7">
    <w:name w:val="8CDCAB91FAAA4E9B94523420C65CB26B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7">
    <w:name w:val="EEF39EAEDAA141E29AAB578D2D62E4D2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7">
    <w:name w:val="A9DED117F4D740D8A518694268EA1BE3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7">
    <w:name w:val="0CEC3D3DACA844DD888AB33B6AE2E683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7">
    <w:name w:val="A91611680C3E45E2A15335CCA44AF4BC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7">
    <w:name w:val="3A2460C8727546DA9F064606118C1B13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7">
    <w:name w:val="F025A01A080C43CDB2ADC7FBDD33879F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7">
    <w:name w:val="180D53D4A14B4D3591C1A9A67A062FAE17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7">
    <w:name w:val="E7D717AD61B94E2B8BA52472ECFA2A2B17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7">
    <w:name w:val="DAE260435F5A44828B54C891CA4CF598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7">
    <w:name w:val="8883059CF1CA440CB5BF374D387299E6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7">
    <w:name w:val="FE3E4BD0EA6F422BBCFDBB9C2833415B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7">
    <w:name w:val="A68077A6A4BE4103A1CFB0A444CE9266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7">
    <w:name w:val="43C01557293E4E05A0BB829212BCB992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7">
    <w:name w:val="D6FACB0B15F9406286256610FA4F7BD8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51BE1731B8946DFAE239A9A71A9B1D7">
    <w:name w:val="A51BE1731B8946DFAE239A9A71A9B1D7"/>
    <w:rsid w:val="00AD7AD7"/>
  </w:style>
  <w:style w:type="paragraph" w:customStyle="1" w:styleId="24AC862F875E44F788C7EB7D91EE79BB">
    <w:name w:val="24AC862F875E44F788C7EB7D91EE79BB"/>
    <w:rsid w:val="00AD7AD7"/>
  </w:style>
  <w:style w:type="paragraph" w:customStyle="1" w:styleId="0D55C6750D0E4F148C58E79EFBFF2467">
    <w:name w:val="0D55C6750D0E4F148C58E79EFBFF2467"/>
    <w:rsid w:val="00AD7AD7"/>
  </w:style>
  <w:style w:type="paragraph" w:customStyle="1" w:styleId="C390092D91A64E0E80A757D91995EFD1">
    <w:name w:val="C390092D91A64E0E80A757D91995EFD1"/>
    <w:rsid w:val="00AD7AD7"/>
  </w:style>
  <w:style w:type="paragraph" w:customStyle="1" w:styleId="0A00A68CC8A54DAAA7FFE4D932B1C155">
    <w:name w:val="0A00A68CC8A54DAAA7FFE4D932B1C155"/>
    <w:rsid w:val="00AD7AD7"/>
  </w:style>
  <w:style w:type="paragraph" w:customStyle="1" w:styleId="D53EA28F9D5B4C17ABAB1D9CD369FAD4">
    <w:name w:val="D53EA28F9D5B4C17ABAB1D9CD369FAD4"/>
    <w:rsid w:val="00AD7AD7"/>
  </w:style>
  <w:style w:type="paragraph" w:customStyle="1" w:styleId="D823BD763ECA4568985D750160D2D159">
    <w:name w:val="D823BD763ECA4568985D750160D2D159"/>
    <w:rsid w:val="00AD7AD7"/>
  </w:style>
  <w:style w:type="paragraph" w:customStyle="1" w:styleId="C62712117DFA4F62AD9C839D2141AC7F">
    <w:name w:val="C62712117DFA4F62AD9C839D2141AC7F"/>
    <w:rsid w:val="00AD7AD7"/>
  </w:style>
  <w:style w:type="paragraph" w:customStyle="1" w:styleId="CB071257C56F4B8B97E8643B599E2144">
    <w:name w:val="CB071257C56F4B8B97E8643B599E2144"/>
    <w:rsid w:val="00AD7AD7"/>
  </w:style>
  <w:style w:type="paragraph" w:customStyle="1" w:styleId="FAD7E3EDDB3C4AFBB0DA942A72DB3201">
    <w:name w:val="FAD7E3EDDB3C4AFBB0DA942A72DB3201"/>
    <w:rsid w:val="00AD7AD7"/>
  </w:style>
  <w:style w:type="paragraph" w:customStyle="1" w:styleId="3007C1D88281425896B00C38939FE5E1">
    <w:name w:val="3007C1D88281425896B00C38939FE5E1"/>
    <w:rsid w:val="00AD7AD7"/>
  </w:style>
  <w:style w:type="paragraph" w:customStyle="1" w:styleId="F510F2A488B84FF0B2837B91AD4908BB">
    <w:name w:val="F510F2A488B84FF0B2837B91AD4908BB"/>
    <w:rsid w:val="00AD7AD7"/>
  </w:style>
  <w:style w:type="paragraph" w:customStyle="1" w:styleId="7C277BC7CBE14D99B1CB8FD481882B5E">
    <w:name w:val="7C277BC7CBE14D99B1CB8FD481882B5E"/>
    <w:rsid w:val="00AD7AD7"/>
  </w:style>
  <w:style w:type="paragraph" w:customStyle="1" w:styleId="613062EC58ED4AB2A87F442661E1F540">
    <w:name w:val="613062EC58ED4AB2A87F442661E1F540"/>
    <w:rsid w:val="00AD7AD7"/>
  </w:style>
  <w:style w:type="paragraph" w:customStyle="1" w:styleId="7ACF38519055422F919A2570746D967D">
    <w:name w:val="7ACF38519055422F919A2570746D967D"/>
    <w:rsid w:val="00AD7AD7"/>
  </w:style>
  <w:style w:type="paragraph" w:customStyle="1" w:styleId="25A7EE5A12D84B2F8A6B43D875287C3E">
    <w:name w:val="25A7EE5A12D84B2F8A6B43D875287C3E"/>
    <w:rsid w:val="00AD7AD7"/>
  </w:style>
  <w:style w:type="paragraph" w:customStyle="1" w:styleId="12230892C0E74D559A58BD105EB8C9F2">
    <w:name w:val="12230892C0E74D559A58BD105EB8C9F2"/>
    <w:rsid w:val="00AD7AD7"/>
  </w:style>
  <w:style w:type="paragraph" w:customStyle="1" w:styleId="BF8FD699E6C24E648F59CFEDFA282832">
    <w:name w:val="BF8FD699E6C24E648F59CFEDFA282832"/>
    <w:rsid w:val="00AD7AD7"/>
  </w:style>
  <w:style w:type="paragraph" w:customStyle="1" w:styleId="85A3F603EDA9448DA85AEB413A0DC485">
    <w:name w:val="85A3F603EDA9448DA85AEB413A0DC485"/>
    <w:rsid w:val="00AD7AD7"/>
  </w:style>
  <w:style w:type="paragraph" w:customStyle="1" w:styleId="D0B5610D20194C0484FB9AF55D85DBA7">
    <w:name w:val="D0B5610D20194C0484FB9AF55D85DBA7"/>
    <w:rsid w:val="00AD7AD7"/>
  </w:style>
  <w:style w:type="paragraph" w:customStyle="1" w:styleId="396AB2CC6E394AD8AA9926AA4EF21B3A">
    <w:name w:val="396AB2CC6E394AD8AA9926AA4EF21B3A"/>
    <w:rsid w:val="00AD7AD7"/>
  </w:style>
  <w:style w:type="paragraph" w:customStyle="1" w:styleId="530F8EE1951B497CBC7B393534EA9563">
    <w:name w:val="530F8EE1951B497CBC7B393534EA9563"/>
    <w:rsid w:val="00AD7AD7"/>
  </w:style>
  <w:style w:type="paragraph" w:customStyle="1" w:styleId="B23092304BCD45AB911706AE7F13B47A">
    <w:name w:val="B23092304BCD45AB911706AE7F13B47A"/>
    <w:rsid w:val="00AD7AD7"/>
  </w:style>
  <w:style w:type="paragraph" w:customStyle="1" w:styleId="FC78FCEAD29B4A3F8EBAEB7072E60DE9">
    <w:name w:val="FC78FCEAD29B4A3F8EBAEB7072E60DE9"/>
    <w:rsid w:val="00AD7AD7"/>
  </w:style>
  <w:style w:type="paragraph" w:customStyle="1" w:styleId="FFCE3509014A45BA946B6C021E676E4C">
    <w:name w:val="FFCE3509014A45BA946B6C021E676E4C"/>
    <w:rsid w:val="00AD7AD7"/>
  </w:style>
  <w:style w:type="paragraph" w:customStyle="1" w:styleId="D87BBA5F260E4AD9AF30CFC5BBCEB0C2">
    <w:name w:val="D87BBA5F260E4AD9AF30CFC5BBCEB0C2"/>
    <w:rsid w:val="00AD7AD7"/>
  </w:style>
  <w:style w:type="paragraph" w:customStyle="1" w:styleId="A7B40584FBC54F84AF16ABB4ED6CA5E1">
    <w:name w:val="A7B40584FBC54F84AF16ABB4ED6CA5E1"/>
    <w:rsid w:val="00AD7AD7"/>
  </w:style>
  <w:style w:type="paragraph" w:customStyle="1" w:styleId="E9161270850D4A8A8F680B9A40E81B3F">
    <w:name w:val="E9161270850D4A8A8F680B9A40E81B3F"/>
    <w:rsid w:val="00AD7AD7"/>
  </w:style>
  <w:style w:type="paragraph" w:customStyle="1" w:styleId="32EDEA7AAA694A72BCB0F1CA10468F1A">
    <w:name w:val="32EDEA7AAA694A72BCB0F1CA10468F1A"/>
    <w:rsid w:val="00AD7AD7"/>
  </w:style>
  <w:style w:type="paragraph" w:customStyle="1" w:styleId="90030E999EDA4F70A948B18D3A066F98">
    <w:name w:val="90030E999EDA4F70A948B18D3A066F98"/>
    <w:rsid w:val="00AD7AD7"/>
  </w:style>
  <w:style w:type="paragraph" w:customStyle="1" w:styleId="B1135FE91F66463DB7E80951E144DF3A">
    <w:name w:val="B1135FE91F66463DB7E80951E144DF3A"/>
    <w:rsid w:val="00AD7AD7"/>
  </w:style>
  <w:style w:type="paragraph" w:customStyle="1" w:styleId="78B565CA5D7B45EA9D3A8A83D359405A">
    <w:name w:val="78B565CA5D7B45EA9D3A8A83D359405A"/>
    <w:rsid w:val="00AD7AD7"/>
  </w:style>
  <w:style w:type="paragraph" w:customStyle="1" w:styleId="477E79384FF3419D9E6B826A6B6E045F">
    <w:name w:val="477E79384FF3419D9E6B826A6B6E045F"/>
    <w:rsid w:val="00AD7AD7"/>
  </w:style>
  <w:style w:type="paragraph" w:customStyle="1" w:styleId="3749F0FA722142939EE1492125EEBBC5">
    <w:name w:val="3749F0FA722142939EE1492125EEBBC5"/>
    <w:rsid w:val="00AD7AD7"/>
  </w:style>
  <w:style w:type="paragraph" w:customStyle="1" w:styleId="A65260D0ADE34AABA2971C9018A33010">
    <w:name w:val="A65260D0ADE34AABA2971C9018A33010"/>
    <w:rsid w:val="00AD7AD7"/>
  </w:style>
  <w:style w:type="paragraph" w:customStyle="1" w:styleId="C68BEFC262C34AA989EC53C61276AF24">
    <w:name w:val="C68BEFC262C34AA989EC53C61276AF24"/>
    <w:rsid w:val="00AD7AD7"/>
  </w:style>
  <w:style w:type="paragraph" w:customStyle="1" w:styleId="389A9672FC8043D2AFFA7EBBAAE1A0CB">
    <w:name w:val="389A9672FC8043D2AFFA7EBBAAE1A0CB"/>
    <w:rsid w:val="00AD7AD7"/>
  </w:style>
  <w:style w:type="paragraph" w:customStyle="1" w:styleId="007E5D7BB5CE491C8EAAC787E3E46A24">
    <w:name w:val="007E5D7BB5CE491C8EAAC787E3E46A24"/>
    <w:rsid w:val="00AD7AD7"/>
  </w:style>
  <w:style w:type="paragraph" w:customStyle="1" w:styleId="449CB6AB63E149D28444C6E346FE53CC">
    <w:name w:val="449CB6AB63E149D28444C6E346FE53CC"/>
    <w:rsid w:val="00AD7AD7"/>
  </w:style>
  <w:style w:type="paragraph" w:customStyle="1" w:styleId="2F283D11BDFF4BD7A6F342060BC3AE4B">
    <w:name w:val="2F283D11BDFF4BD7A6F342060BC3AE4B"/>
    <w:rsid w:val="00AD7AD7"/>
  </w:style>
  <w:style w:type="paragraph" w:customStyle="1" w:styleId="D3D424FD41664844A6FB9E0630D02BB8">
    <w:name w:val="D3D424FD41664844A6FB9E0630D02BB8"/>
    <w:rsid w:val="00AD7AD7"/>
  </w:style>
  <w:style w:type="paragraph" w:customStyle="1" w:styleId="71190CDD89BC48C29B3008BDD882241B">
    <w:name w:val="71190CDD89BC48C29B3008BDD882241B"/>
    <w:rsid w:val="00AD7AD7"/>
  </w:style>
  <w:style w:type="paragraph" w:customStyle="1" w:styleId="3717B78630854009AC4ED4EAF5B4BD64">
    <w:name w:val="3717B78630854009AC4ED4EAF5B4BD64"/>
    <w:rsid w:val="00AD7AD7"/>
  </w:style>
  <w:style w:type="paragraph" w:customStyle="1" w:styleId="77727CDCC192492A91D0E228196949ED">
    <w:name w:val="77727CDCC192492A91D0E228196949ED"/>
    <w:rsid w:val="00AD7AD7"/>
  </w:style>
  <w:style w:type="paragraph" w:customStyle="1" w:styleId="57E82BC923FA46818001FD7CCB091D82">
    <w:name w:val="57E82BC923FA46818001FD7CCB091D82"/>
    <w:rsid w:val="00AD7AD7"/>
  </w:style>
  <w:style w:type="paragraph" w:customStyle="1" w:styleId="31B9B949D1DB4CB2A34B0901C29D4264">
    <w:name w:val="31B9B949D1DB4CB2A34B0901C29D4264"/>
    <w:rsid w:val="00AD7AD7"/>
  </w:style>
  <w:style w:type="paragraph" w:customStyle="1" w:styleId="9D5DBDFAF71541B998C7718DA54BF702">
    <w:name w:val="9D5DBDFAF71541B998C7718DA54BF702"/>
    <w:rsid w:val="00AD7AD7"/>
  </w:style>
  <w:style w:type="paragraph" w:customStyle="1" w:styleId="9536771C766D4D31BC81456B07DE86A5">
    <w:name w:val="9536771C766D4D31BC81456B07DE86A5"/>
    <w:rsid w:val="00AD7AD7"/>
  </w:style>
  <w:style w:type="paragraph" w:customStyle="1" w:styleId="337092367DBB46AD8F9B6C04F84728FD">
    <w:name w:val="337092367DBB46AD8F9B6C04F84728FD"/>
    <w:rsid w:val="00AD7AD7"/>
  </w:style>
  <w:style w:type="paragraph" w:customStyle="1" w:styleId="A114F999E54444F7A39620BCDE38C350">
    <w:name w:val="A114F999E54444F7A39620BCDE38C350"/>
    <w:rsid w:val="00AD7AD7"/>
  </w:style>
  <w:style w:type="paragraph" w:customStyle="1" w:styleId="8E83E55BB47F4FFC854FE6D71DA0E95D">
    <w:name w:val="8E83E55BB47F4FFC854FE6D71DA0E95D"/>
    <w:rsid w:val="00AD7AD7"/>
  </w:style>
  <w:style w:type="paragraph" w:customStyle="1" w:styleId="EB16390ED7414876BC97657EB38CF384">
    <w:name w:val="EB16390ED7414876BC97657EB38CF384"/>
    <w:rsid w:val="00AD7AD7"/>
  </w:style>
  <w:style w:type="paragraph" w:customStyle="1" w:styleId="BCDDA6E66F40442CBACDFA118D0A9CBA">
    <w:name w:val="BCDDA6E66F40442CBACDFA118D0A9CBA"/>
    <w:rsid w:val="00AD7AD7"/>
  </w:style>
  <w:style w:type="paragraph" w:customStyle="1" w:styleId="67647D0FDA9045019D4D7DDAE5C958ED">
    <w:name w:val="67647D0FDA9045019D4D7DDAE5C958ED"/>
    <w:rsid w:val="00AD7AD7"/>
  </w:style>
  <w:style w:type="paragraph" w:customStyle="1" w:styleId="A7609E675BC347A6858E1075B1C44E90">
    <w:name w:val="A7609E675BC347A6858E1075B1C44E90"/>
    <w:rsid w:val="00AD7AD7"/>
  </w:style>
  <w:style w:type="paragraph" w:customStyle="1" w:styleId="380987BE0DA548ABA7D009EB3B1ADE7B">
    <w:name w:val="380987BE0DA548ABA7D009EB3B1ADE7B"/>
    <w:rsid w:val="00AD7AD7"/>
  </w:style>
  <w:style w:type="paragraph" w:customStyle="1" w:styleId="79AD03CA062E4386AA3492430F2AE10E">
    <w:name w:val="79AD03CA062E4386AA3492430F2AE10E"/>
    <w:rsid w:val="00AD7AD7"/>
  </w:style>
  <w:style w:type="paragraph" w:customStyle="1" w:styleId="C4AE58E31E924F7CB739D4A1F99F2C9D">
    <w:name w:val="C4AE58E31E924F7CB739D4A1F99F2C9D"/>
    <w:rsid w:val="00AD7AD7"/>
  </w:style>
  <w:style w:type="paragraph" w:customStyle="1" w:styleId="7FFE3F8849414B259688E3DDC25254B8">
    <w:name w:val="7FFE3F8849414B259688E3DDC25254B8"/>
    <w:rsid w:val="00AD7AD7"/>
  </w:style>
  <w:style w:type="paragraph" w:customStyle="1" w:styleId="A5DC323EA17B4CAEAE5EE30562CF80FA">
    <w:name w:val="A5DC323EA17B4CAEAE5EE30562CF80FA"/>
    <w:rsid w:val="00AD7AD7"/>
  </w:style>
  <w:style w:type="paragraph" w:customStyle="1" w:styleId="F4B452C86F2148FBBB44C6F65D82250E">
    <w:name w:val="F4B452C86F2148FBBB44C6F65D82250E"/>
    <w:rsid w:val="00AD7AD7"/>
  </w:style>
  <w:style w:type="paragraph" w:customStyle="1" w:styleId="E36776EA1A4948BCB3FD73FD10301BC5">
    <w:name w:val="E36776EA1A4948BCB3FD73FD10301BC5"/>
    <w:rsid w:val="00AD7AD7"/>
  </w:style>
  <w:style w:type="paragraph" w:customStyle="1" w:styleId="19B3370A999B403B99EADB329B33A0E8">
    <w:name w:val="19B3370A999B403B99EADB329B33A0E8"/>
    <w:rsid w:val="00AD7AD7"/>
  </w:style>
  <w:style w:type="paragraph" w:customStyle="1" w:styleId="06D4AE83937248028EEABB9DA5B34F78">
    <w:name w:val="06D4AE83937248028EEABB9DA5B34F78"/>
    <w:rsid w:val="00AD7AD7"/>
  </w:style>
  <w:style w:type="paragraph" w:customStyle="1" w:styleId="A6AEA39FEFC348D3863F32E1CECA2F18">
    <w:name w:val="A6AEA39FEFC348D3863F32E1CECA2F18"/>
    <w:rsid w:val="00AD7AD7"/>
  </w:style>
  <w:style w:type="paragraph" w:customStyle="1" w:styleId="3517E98917CC4C34BB158FD226624BC2">
    <w:name w:val="3517E98917CC4C34BB158FD226624BC2"/>
    <w:rsid w:val="00AD7AD7"/>
  </w:style>
  <w:style w:type="paragraph" w:customStyle="1" w:styleId="68385CD6421747BF9E89002B02006794">
    <w:name w:val="68385CD6421747BF9E89002B02006794"/>
    <w:rsid w:val="00AD7AD7"/>
  </w:style>
  <w:style w:type="paragraph" w:customStyle="1" w:styleId="38CD74639AA64942AADCD55F55FF4B52">
    <w:name w:val="38CD74639AA64942AADCD55F55FF4B52"/>
    <w:rsid w:val="00AD7AD7"/>
  </w:style>
  <w:style w:type="paragraph" w:customStyle="1" w:styleId="B70CC62F3234402284A9DAC0535D8C57">
    <w:name w:val="B70CC62F3234402284A9DAC0535D8C57"/>
    <w:rsid w:val="00AD7AD7"/>
  </w:style>
  <w:style w:type="paragraph" w:customStyle="1" w:styleId="C7B9C2BE00054B5C8332DAED26F51497">
    <w:name w:val="C7B9C2BE00054B5C8332DAED26F51497"/>
    <w:rsid w:val="00AD7AD7"/>
  </w:style>
  <w:style w:type="paragraph" w:customStyle="1" w:styleId="74260D2DF21644989410A44B7341A022">
    <w:name w:val="74260D2DF21644989410A44B7341A022"/>
    <w:rsid w:val="00AD7AD7"/>
  </w:style>
  <w:style w:type="paragraph" w:customStyle="1" w:styleId="2A91E79ED58048A8810DDE25E80EFDF1">
    <w:name w:val="2A91E79ED58048A8810DDE25E80EFDF1"/>
    <w:rsid w:val="00AD7AD7"/>
  </w:style>
  <w:style w:type="paragraph" w:customStyle="1" w:styleId="0A0765B1DF9E490287760F6294D1173A">
    <w:name w:val="0A0765B1DF9E490287760F6294D1173A"/>
    <w:rsid w:val="00AD7AD7"/>
  </w:style>
  <w:style w:type="paragraph" w:customStyle="1" w:styleId="E29B755B778B4033A1CE2F947350A1E1">
    <w:name w:val="E29B755B778B4033A1CE2F947350A1E1"/>
    <w:rsid w:val="00AD7AD7"/>
  </w:style>
  <w:style w:type="paragraph" w:customStyle="1" w:styleId="3D62AA7D03A4430AA96F5C692D9A118B">
    <w:name w:val="3D62AA7D03A4430AA96F5C692D9A118B"/>
    <w:rsid w:val="00AD7AD7"/>
  </w:style>
  <w:style w:type="paragraph" w:customStyle="1" w:styleId="D4264A320EE34D59A720B757F726CD28">
    <w:name w:val="D4264A320EE34D59A720B757F726CD28"/>
    <w:rsid w:val="00AD7AD7"/>
  </w:style>
  <w:style w:type="paragraph" w:customStyle="1" w:styleId="C85D1F9B3B7A4344BC95C853855DE217">
    <w:name w:val="C85D1F9B3B7A4344BC95C853855DE217"/>
    <w:rsid w:val="00AD7AD7"/>
  </w:style>
  <w:style w:type="paragraph" w:customStyle="1" w:styleId="353D05BE1D9A40BD98CBCF864D802F3718">
    <w:name w:val="353D05BE1D9A40BD98CBCF864D802F37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8">
    <w:name w:val="1DED6966D81348CF88D6360F995770E0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8">
    <w:name w:val="D1886E7744BD42A8962DC1199F8DC469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5">
    <w:name w:val="81527496F7A34CE2B3B55A395B39443C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5">
    <w:name w:val="705BC30088ED4E89857C1CC942F71772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5">
    <w:name w:val="ABEA81FC3AFC4C1AB9FAED9E61687639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5">
    <w:name w:val="116A84E1E33F4A0580CE8B040DD4E831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8">
    <w:name w:val="858954487C3E4F18932D285611AED570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8">
    <w:name w:val="1F90C8AF85554664B61AFB9CAFB41CD018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8">
    <w:name w:val="D71ECAC8B2C44443AE0DE91B5F38A4F018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8">
    <w:name w:val="332AA2F8B8204B95B5C8362DD60062BF18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7">
    <w:name w:val="30BA3442078C4F5C87721304078021C01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1">
    <w:name w:val="477E79384FF3419D9E6B826A6B6E045F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1">
    <w:name w:val="3749F0FA722142939EE1492125EEBBC5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1">
    <w:name w:val="A65260D0ADE34AABA2971C9018A33010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1">
    <w:name w:val="C68BEFC262C34AA989EC53C61276AF24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">
    <w:name w:val="2E239898451749F8B5335E6FDFC618C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">
    <w:name w:val="073296EAA7784098BB87A9CD117E325F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">
    <w:name w:val="B6B054A91EAA47F2AD49DD6027F9799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">
    <w:name w:val="BD9EACD5EA8F4028B46CE3D1416FF94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">
    <w:name w:val="7BDAC12232CB4DE7982B4D144BFB42D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">
    <w:name w:val="53F97AB0BDEC4B01BE9DA551727CBC0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">
    <w:name w:val="D18C24ABAB14435F9029765E17CA713C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">
    <w:name w:val="864CEB80C87A4D9993B65F847100830C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">
    <w:name w:val="318D2C6370FB49C09640C55F0ABA47F0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40B77E09F2D4604BDFBADF38FA8C3B1">
    <w:name w:val="340B77E09F2D4604BDFBADF38FA8C3B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3193A5FB10B4804BA2055AADDB998D0">
    <w:name w:val="93193A5FB10B4804BA2055AADDB998D0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D0A9B17B9254DE0AEB417B7A949E6D7">
    <w:name w:val="8D0A9B17B9254DE0AEB417B7A949E6D7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25536F46BE84D589AB0B513A27AB480">
    <w:name w:val="825536F46BE84D589AB0B513A27AB48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3827F1F4C89467F93EE3BEEB753F7AD">
    <w:name w:val="A3827F1F4C89467F93EE3BEEB753F7AD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B1A7BEE6293469B905819502A89D365">
    <w:name w:val="BB1A7BEE6293469B905819502A89D36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36BE5A5057044DFBB62FAB709C533BC">
    <w:name w:val="336BE5A5057044DFBB62FAB709C533BC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F42655D6143988CD406338E07112C">
    <w:name w:val="659F42655D6143988CD406338E07112C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2837A5E92D4DD4B3A896A09F1893B6">
    <w:name w:val="8C2837A5E92D4DD4B3A896A09F1893B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9">
    <w:name w:val="353D05BE1D9A40BD98CBCF864D802F37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9">
    <w:name w:val="1DED6966D81348CF88D6360F995770E0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9">
    <w:name w:val="D1886E7744BD42A8962DC1199F8DC469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6">
    <w:name w:val="81527496F7A34CE2B3B55A395B39443C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6">
    <w:name w:val="705BC30088ED4E89857C1CC942F71772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6">
    <w:name w:val="ABEA81FC3AFC4C1AB9FAED9E61687639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6">
    <w:name w:val="116A84E1E33F4A0580CE8B040DD4E831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9">
    <w:name w:val="858954487C3E4F18932D285611AED570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9">
    <w:name w:val="1F90C8AF85554664B61AFB9CAFB41CD019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9">
    <w:name w:val="D71ECAC8B2C44443AE0DE91B5F38A4F019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9">
    <w:name w:val="332AA2F8B8204B95B5C8362DD60062BF19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8">
    <w:name w:val="30BA3442078C4F5C87721304078021C0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2">
    <w:name w:val="477E79384FF3419D9E6B826A6B6E045F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2">
    <w:name w:val="3749F0FA722142939EE1492125EEBBC5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2">
    <w:name w:val="A65260D0ADE34AABA2971C9018A33010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2">
    <w:name w:val="C68BEFC262C34AA989EC53C61276AF24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1">
    <w:name w:val="2E239898451749F8B5335E6FDFC618C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1">
    <w:name w:val="073296EAA7784098BB87A9CD117E325F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1">
    <w:name w:val="B6B054A91EAA47F2AD49DD6027F97993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1">
    <w:name w:val="BD9EACD5EA8F4028B46CE3D1416FF942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1">
    <w:name w:val="7BDAC12232CB4DE7982B4D144BFB42D1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1">
    <w:name w:val="53F97AB0BDEC4B01BE9DA551727CBC05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1">
    <w:name w:val="D18C24ABAB14435F9029765E17CA713C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1">
    <w:name w:val="864CEB80C87A4D9993B65F847100830C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1">
    <w:name w:val="318D2C6370FB49C09640C55F0ABA47F0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40B77E09F2D4604BDFBADF38FA8C3B11">
    <w:name w:val="340B77E09F2D4604BDFBADF38FA8C3B1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3193A5FB10B4804BA2055AADDB998D01">
    <w:name w:val="93193A5FB10B4804BA2055AADDB998D01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D0A9B17B9254DE0AEB417B7A949E6D71">
    <w:name w:val="8D0A9B17B9254DE0AEB417B7A949E6D71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25536F46BE84D589AB0B513A27AB4801">
    <w:name w:val="825536F46BE84D589AB0B513A27AB480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3827F1F4C89467F93EE3BEEB753F7AD1">
    <w:name w:val="A3827F1F4C89467F93EE3BEEB753F7AD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B1A7BEE6293469B905819502A89D3651">
    <w:name w:val="BB1A7BEE6293469B905819502A89D365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36BE5A5057044DFBB62FAB709C533BC1">
    <w:name w:val="336BE5A5057044DFBB62FAB709C533BC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F42655D6143988CD406338E07112C1">
    <w:name w:val="659F42655D6143988CD406338E07112C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2837A5E92D4DD4B3A896A09F1893B61">
    <w:name w:val="8C2837A5E92D4DD4B3A896A09F1893B6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0">
    <w:name w:val="353D05BE1D9A40BD98CBCF864D802F37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0">
    <w:name w:val="1DED6966D81348CF88D6360F995770E0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0">
    <w:name w:val="D1886E7744BD42A8962DC1199F8DC469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7">
    <w:name w:val="81527496F7A34CE2B3B55A395B39443C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7">
    <w:name w:val="705BC30088ED4E89857C1CC942F71772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7">
    <w:name w:val="ABEA81FC3AFC4C1AB9FAED9E61687639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7">
    <w:name w:val="116A84E1E33F4A0580CE8B040DD4E831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0">
    <w:name w:val="858954487C3E4F18932D285611AED570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0">
    <w:name w:val="1F90C8AF85554664B61AFB9CAFB41CD020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0">
    <w:name w:val="D71ECAC8B2C44443AE0DE91B5F38A4F020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0">
    <w:name w:val="332AA2F8B8204B95B5C8362DD60062BF20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9">
    <w:name w:val="30BA3442078C4F5C87721304078021C0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3">
    <w:name w:val="477E79384FF3419D9E6B826A6B6E045F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3">
    <w:name w:val="3749F0FA722142939EE1492125EEBBC5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3">
    <w:name w:val="A65260D0ADE34AABA2971C9018A33010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3">
    <w:name w:val="C68BEFC262C34AA989EC53C61276AF24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2">
    <w:name w:val="2E239898451749F8B5335E6FDFC618C2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2">
    <w:name w:val="073296EAA7784098BB87A9CD117E325F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2">
    <w:name w:val="B6B054A91EAA47F2AD49DD6027F97993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2">
    <w:name w:val="BD9EACD5EA8F4028B46CE3D1416FF942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2">
    <w:name w:val="7BDAC12232CB4DE7982B4D144BFB42D1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2">
    <w:name w:val="53F97AB0BDEC4B01BE9DA551727CBC05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2">
    <w:name w:val="D18C24ABAB14435F9029765E17CA713C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2">
    <w:name w:val="864CEB80C87A4D9993B65F847100830C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2">
    <w:name w:val="318D2C6370FB49C09640C55F0ABA47F0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40B77E09F2D4604BDFBADF38FA8C3B12">
    <w:name w:val="340B77E09F2D4604BDFBADF38FA8C3B1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3193A5FB10B4804BA2055AADDB998D02">
    <w:name w:val="93193A5FB10B4804BA2055AADDB998D02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D0A9B17B9254DE0AEB417B7A949E6D72">
    <w:name w:val="8D0A9B17B9254DE0AEB417B7A949E6D72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25536F46BE84D589AB0B513A27AB4802">
    <w:name w:val="825536F46BE84D589AB0B513A27AB480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3827F1F4C89467F93EE3BEEB753F7AD2">
    <w:name w:val="A3827F1F4C89467F93EE3BEEB753F7AD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B1A7BEE6293469B905819502A89D3652">
    <w:name w:val="BB1A7BEE6293469B905819502A89D365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36BE5A5057044DFBB62FAB709C533BC2">
    <w:name w:val="336BE5A5057044DFBB62FAB709C533BC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F42655D6143988CD406338E07112C2">
    <w:name w:val="659F42655D6143988CD406338E07112C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2837A5E92D4DD4B3A896A09F1893B62">
    <w:name w:val="8C2837A5E92D4DD4B3A896A09F1893B6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">
    <w:name w:val="EA82633942474CD5B99F017A7B463B80"/>
    <w:rsid w:val="00D229F7"/>
  </w:style>
  <w:style w:type="paragraph" w:customStyle="1" w:styleId="7E555F772A5E4C9D858527902FFDF581">
    <w:name w:val="7E555F772A5E4C9D858527902FFDF581"/>
    <w:rsid w:val="00D229F7"/>
  </w:style>
  <w:style w:type="paragraph" w:customStyle="1" w:styleId="0D0A42EBA304434383C7A04BFAD4D7C9">
    <w:name w:val="0D0A42EBA304434383C7A04BFAD4D7C9"/>
    <w:rsid w:val="00D229F7"/>
  </w:style>
  <w:style w:type="paragraph" w:customStyle="1" w:styleId="2E54126FE5584E1AADDB68C0DFDFE4CD">
    <w:name w:val="2E54126FE5584E1AADDB68C0DFDFE4CD"/>
    <w:rsid w:val="00D229F7"/>
  </w:style>
  <w:style w:type="paragraph" w:customStyle="1" w:styleId="353D05BE1D9A40BD98CBCF864D802F3721">
    <w:name w:val="353D05BE1D9A40BD98CBCF864D802F37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1">
    <w:name w:val="1DED6966D81348CF88D6360F995770E0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1">
    <w:name w:val="D1886E7744BD42A8962DC1199F8DC469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8">
    <w:name w:val="81527496F7A34CE2B3B55A395B39443C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8">
    <w:name w:val="705BC30088ED4E89857C1CC942F71772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8">
    <w:name w:val="ABEA81FC3AFC4C1AB9FAED9E61687639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8">
    <w:name w:val="116A84E1E33F4A0580CE8B040DD4E83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1">
    <w:name w:val="858954487C3E4F18932D285611AED570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1">
    <w:name w:val="1F90C8AF85554664B61AFB9CAFB41CD02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1">
    <w:name w:val="D71ECAC8B2C44443AE0DE91B5F38A4F02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1">
    <w:name w:val="332AA2F8B8204B95B5C8362DD60062BF2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0">
    <w:name w:val="30BA3442078C4F5C87721304078021C0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4">
    <w:name w:val="477E79384FF3419D9E6B826A6B6E045F4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4">
    <w:name w:val="3749F0FA722142939EE1492125EEBBC54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4">
    <w:name w:val="A65260D0ADE34AABA2971C9018A330104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4">
    <w:name w:val="C68BEFC262C34AA989EC53C61276AF244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3">
    <w:name w:val="2E239898451749F8B5335E6FDFC618C2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3">
    <w:name w:val="073296EAA7784098BB87A9CD117E325F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3">
    <w:name w:val="B6B054A91EAA47F2AD49DD6027F97993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3">
    <w:name w:val="BD9EACD5EA8F4028B46CE3D1416FF942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3">
    <w:name w:val="7BDAC12232CB4DE7982B4D144BFB42D1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1">
    <w:name w:val="EA82633942474CD5B99F017A7B463B80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3">
    <w:name w:val="53F97AB0BDEC4B01BE9DA551727CBC05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3">
    <w:name w:val="D18C24ABAB14435F9029765E17CA713C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3">
    <w:name w:val="864CEB80C87A4D9993B65F847100830C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3">
    <w:name w:val="318D2C6370FB49C09640C55F0ABA47F0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1">
    <w:name w:val="7E555F772A5E4C9D858527902FFDF581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1">
    <w:name w:val="2E54126FE5584E1AADDB68C0DFDFE4CD1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3193A5FB10B4804BA2055AADDB998D03">
    <w:name w:val="93193A5FB10B4804BA2055AADDB998D03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D0A9B17B9254DE0AEB417B7A949E6D73">
    <w:name w:val="8D0A9B17B9254DE0AEB417B7A949E6D73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25536F46BE84D589AB0B513A27AB4803">
    <w:name w:val="825536F46BE84D589AB0B513A27AB480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3827F1F4C89467F93EE3BEEB753F7AD3">
    <w:name w:val="A3827F1F4C89467F93EE3BEEB753F7AD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B1A7BEE6293469B905819502A89D3653">
    <w:name w:val="BB1A7BEE6293469B905819502A89D365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36BE5A5057044DFBB62FAB709C533BC3">
    <w:name w:val="336BE5A5057044DFBB62FAB709C533BC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F42655D6143988CD406338E07112C3">
    <w:name w:val="659F42655D6143988CD406338E07112C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2837A5E92D4DD4B3A896A09F1893B63">
    <w:name w:val="8C2837A5E92D4DD4B3A896A09F1893B6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ED53EA1E71547C7B9006D4869224B6C">
    <w:name w:val="CED53EA1E71547C7B9006D4869224B6C"/>
    <w:rsid w:val="00D229F7"/>
  </w:style>
  <w:style w:type="paragraph" w:customStyle="1" w:styleId="239697AAC1434BD48932B9DDA3C8E17C">
    <w:name w:val="239697AAC1434BD48932B9DDA3C8E17C"/>
    <w:rsid w:val="00D229F7"/>
  </w:style>
  <w:style w:type="paragraph" w:customStyle="1" w:styleId="A5C885F288BD4FE1BCF101F41C6C9FD0">
    <w:name w:val="A5C885F288BD4FE1BCF101F41C6C9FD0"/>
    <w:rsid w:val="00D229F7"/>
  </w:style>
  <w:style w:type="paragraph" w:customStyle="1" w:styleId="6202E6B55C8843CC8B9E971BE35109EE">
    <w:name w:val="6202E6B55C8843CC8B9E971BE35109EE"/>
    <w:rsid w:val="00D229F7"/>
  </w:style>
  <w:style w:type="paragraph" w:customStyle="1" w:styleId="0B3B68B461B641628DCB29723FC7FCD1">
    <w:name w:val="0B3B68B461B641628DCB29723FC7FCD1"/>
    <w:rsid w:val="00D229F7"/>
  </w:style>
  <w:style w:type="paragraph" w:customStyle="1" w:styleId="4EA50A27FAB9472B81FB545ED0B5F928">
    <w:name w:val="4EA50A27FAB9472B81FB545ED0B5F928"/>
    <w:rsid w:val="00D229F7"/>
  </w:style>
  <w:style w:type="paragraph" w:customStyle="1" w:styleId="1FF7833AFFE14FDFA80504D24BF95B17">
    <w:name w:val="1FF7833AFFE14FDFA80504D24BF95B17"/>
    <w:rsid w:val="00D229F7"/>
  </w:style>
  <w:style w:type="paragraph" w:customStyle="1" w:styleId="F28AF8E97CCC4BDE93DBFADE1D9EB0AD">
    <w:name w:val="F28AF8E97CCC4BDE93DBFADE1D9EB0AD"/>
    <w:rsid w:val="00D229F7"/>
  </w:style>
  <w:style w:type="paragraph" w:customStyle="1" w:styleId="2A3B40A1798341D59C0FF81158578572">
    <w:name w:val="2A3B40A1798341D59C0FF81158578572"/>
    <w:rsid w:val="00D229F7"/>
  </w:style>
  <w:style w:type="paragraph" w:customStyle="1" w:styleId="6EE112379B5C4528853D87C339F4A608">
    <w:name w:val="6EE112379B5C4528853D87C339F4A608"/>
    <w:rsid w:val="00D229F7"/>
  </w:style>
  <w:style w:type="paragraph" w:customStyle="1" w:styleId="7365D99C21B54EAA8467DB9766EB36EC">
    <w:name w:val="7365D99C21B54EAA8467DB9766EB36EC"/>
    <w:rsid w:val="00D229F7"/>
  </w:style>
  <w:style w:type="paragraph" w:customStyle="1" w:styleId="8AE8949E3DE54515A9D04F619EDDAC2D">
    <w:name w:val="8AE8949E3DE54515A9D04F619EDDAC2D"/>
    <w:rsid w:val="00D229F7"/>
  </w:style>
  <w:style w:type="paragraph" w:customStyle="1" w:styleId="DED2120FB0784B2E88BF5743736D2EE8">
    <w:name w:val="DED2120FB0784B2E88BF5743736D2EE8"/>
    <w:rsid w:val="00D229F7"/>
  </w:style>
  <w:style w:type="paragraph" w:customStyle="1" w:styleId="EB8926E8620B472D9056684283CE1BA7">
    <w:name w:val="EB8926E8620B472D9056684283CE1BA7"/>
    <w:rsid w:val="00D229F7"/>
  </w:style>
  <w:style w:type="paragraph" w:customStyle="1" w:styleId="906779D864B84A9982F14514B38C615C">
    <w:name w:val="906779D864B84A9982F14514B38C615C"/>
    <w:rsid w:val="00D229F7"/>
  </w:style>
  <w:style w:type="paragraph" w:customStyle="1" w:styleId="AC6EBBD316944B598F22DB701407268E">
    <w:name w:val="AC6EBBD316944B598F22DB701407268E"/>
    <w:rsid w:val="00D229F7"/>
  </w:style>
  <w:style w:type="paragraph" w:customStyle="1" w:styleId="F4446ED91F684FC89101D0696CA8AF3C">
    <w:name w:val="F4446ED91F684FC89101D0696CA8AF3C"/>
    <w:rsid w:val="00D229F7"/>
  </w:style>
  <w:style w:type="paragraph" w:customStyle="1" w:styleId="61037246770C472CB8427B59943181A5">
    <w:name w:val="61037246770C472CB8427B59943181A5"/>
    <w:rsid w:val="00D229F7"/>
  </w:style>
  <w:style w:type="paragraph" w:customStyle="1" w:styleId="B1226C8BBE1B4566B83F997CF8B9C100">
    <w:name w:val="B1226C8BBE1B4566B83F997CF8B9C100"/>
    <w:rsid w:val="00D229F7"/>
  </w:style>
  <w:style w:type="paragraph" w:customStyle="1" w:styleId="AD43C50C901548A088519C9B49172CA3">
    <w:name w:val="AD43C50C901548A088519C9B49172CA3"/>
    <w:rsid w:val="00D229F7"/>
  </w:style>
  <w:style w:type="paragraph" w:customStyle="1" w:styleId="BDE647AE502C4162B4970C136B4AC9FE">
    <w:name w:val="BDE647AE502C4162B4970C136B4AC9FE"/>
    <w:rsid w:val="00D229F7"/>
  </w:style>
  <w:style w:type="paragraph" w:customStyle="1" w:styleId="CE441B5D881A47A888A02656BCB49B90">
    <w:name w:val="CE441B5D881A47A888A02656BCB49B90"/>
    <w:rsid w:val="00D229F7"/>
  </w:style>
  <w:style w:type="paragraph" w:customStyle="1" w:styleId="1A859D56315E4CB7ACF15015CC4E40D9">
    <w:name w:val="1A859D56315E4CB7ACF15015CC4E40D9"/>
    <w:rsid w:val="00D229F7"/>
  </w:style>
  <w:style w:type="paragraph" w:customStyle="1" w:styleId="24212CC8CB454C5B926BCE74BF0CD831">
    <w:name w:val="24212CC8CB454C5B926BCE74BF0CD831"/>
    <w:rsid w:val="00D229F7"/>
  </w:style>
  <w:style w:type="paragraph" w:customStyle="1" w:styleId="9B735FE1A8CA4E0B85BB11D0961D7738">
    <w:name w:val="9B735FE1A8CA4E0B85BB11D0961D7738"/>
    <w:rsid w:val="00D229F7"/>
  </w:style>
  <w:style w:type="paragraph" w:customStyle="1" w:styleId="35B00D85AC7F4F049F5612D338777DC8">
    <w:name w:val="35B00D85AC7F4F049F5612D338777DC8"/>
    <w:rsid w:val="00D229F7"/>
  </w:style>
  <w:style w:type="paragraph" w:customStyle="1" w:styleId="1042723276264082BC5030BC7EC7500B">
    <w:name w:val="1042723276264082BC5030BC7EC7500B"/>
    <w:rsid w:val="00D229F7"/>
  </w:style>
  <w:style w:type="paragraph" w:customStyle="1" w:styleId="EE646141AD074D658F6798A9636D34F2">
    <w:name w:val="EE646141AD074D658F6798A9636D34F2"/>
    <w:rsid w:val="00D229F7"/>
  </w:style>
  <w:style w:type="paragraph" w:customStyle="1" w:styleId="FE011478B27A41FC8915C6CCD5DDAE14">
    <w:name w:val="FE011478B27A41FC8915C6CCD5DDAE14"/>
    <w:rsid w:val="00D229F7"/>
  </w:style>
  <w:style w:type="paragraph" w:customStyle="1" w:styleId="59D086B985D44EACAACA7D1BA34FE040">
    <w:name w:val="59D086B985D44EACAACA7D1BA34FE040"/>
    <w:rsid w:val="00D229F7"/>
  </w:style>
  <w:style w:type="paragraph" w:customStyle="1" w:styleId="F6772140B8D8499590ACAAE8378A5AE9">
    <w:name w:val="F6772140B8D8499590ACAAE8378A5AE9"/>
    <w:rsid w:val="00D229F7"/>
  </w:style>
  <w:style w:type="paragraph" w:customStyle="1" w:styleId="038948CF4BC6403B818C32A77692C6AE">
    <w:name w:val="038948CF4BC6403B818C32A77692C6AE"/>
    <w:rsid w:val="00D229F7"/>
  </w:style>
  <w:style w:type="paragraph" w:customStyle="1" w:styleId="353D05BE1D9A40BD98CBCF864D802F3722">
    <w:name w:val="353D05BE1D9A40BD98CBCF864D802F37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2">
    <w:name w:val="1DED6966D81348CF88D6360F995770E0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2">
    <w:name w:val="D1886E7744BD42A8962DC1199F8DC469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9">
    <w:name w:val="81527496F7A34CE2B3B55A395B39443C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9">
    <w:name w:val="705BC30088ED4E89857C1CC942F71772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9">
    <w:name w:val="ABEA81FC3AFC4C1AB9FAED9E61687639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9">
    <w:name w:val="116A84E1E33F4A0580CE8B040DD4E831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2">
    <w:name w:val="858954487C3E4F18932D285611AED570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2">
    <w:name w:val="1F90C8AF85554664B61AFB9CAFB41CD02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2">
    <w:name w:val="D71ECAC8B2C44443AE0DE91B5F38A4F02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2">
    <w:name w:val="332AA2F8B8204B95B5C8362DD60062BF2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1">
    <w:name w:val="30BA3442078C4F5C87721304078021C02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5">
    <w:name w:val="477E79384FF3419D9E6B826A6B6E045F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5">
    <w:name w:val="3749F0FA722142939EE1492125EEBBC5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5">
    <w:name w:val="A65260D0ADE34AABA2971C9018A33010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5">
    <w:name w:val="C68BEFC262C34AA989EC53C61276AF24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4">
    <w:name w:val="2E239898451749F8B5335E6FDFC618C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4">
    <w:name w:val="073296EAA7784098BB87A9CD117E325F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4">
    <w:name w:val="B6B054A91EAA47F2AD49DD6027F97993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4">
    <w:name w:val="BD9EACD5EA8F4028B46CE3D1416FF942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4">
    <w:name w:val="7BDAC12232CB4DE7982B4D144BFB42D1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2">
    <w:name w:val="EA82633942474CD5B99F017A7B463B80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4">
    <w:name w:val="53F97AB0BDEC4B01BE9DA551727CBC05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4">
    <w:name w:val="D18C24ABAB14435F9029765E17CA713C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4">
    <w:name w:val="864CEB80C87A4D9993B65F847100830C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4">
    <w:name w:val="318D2C6370FB49C09640C55F0ABA47F0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2">
    <w:name w:val="7E555F772A5E4C9D858527902FFDF58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2">
    <w:name w:val="2E54126FE5584E1AADDB68C0DFDFE4CD2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3">
    <w:name w:val="353D05BE1D9A40BD98CBCF864D802F37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3">
    <w:name w:val="1DED6966D81348CF88D6360F995770E0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3">
    <w:name w:val="D1886E7744BD42A8962DC1199F8DC469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0">
    <w:name w:val="81527496F7A34CE2B3B55A395B39443C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0">
    <w:name w:val="705BC30088ED4E89857C1CC942F71772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0">
    <w:name w:val="ABEA81FC3AFC4C1AB9FAED9E61687639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0">
    <w:name w:val="116A84E1E33F4A0580CE8B040DD4E831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3">
    <w:name w:val="858954487C3E4F18932D285611AED570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3">
    <w:name w:val="1F90C8AF85554664B61AFB9CAFB41CD023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3">
    <w:name w:val="D71ECAC8B2C44443AE0DE91B5F38A4F023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3">
    <w:name w:val="332AA2F8B8204B95B5C8362DD60062BF23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2">
    <w:name w:val="30BA3442078C4F5C87721304078021C0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6">
    <w:name w:val="477E79384FF3419D9E6B826A6B6E045F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6">
    <w:name w:val="3749F0FA722142939EE1492125EEBBC5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6">
    <w:name w:val="A65260D0ADE34AABA2971C9018A33010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6">
    <w:name w:val="C68BEFC262C34AA989EC53C61276AF24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5">
    <w:name w:val="2E239898451749F8B5335E6FDFC618C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5">
    <w:name w:val="073296EAA7784098BB87A9CD117E325F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5">
    <w:name w:val="B6B054A91EAA47F2AD49DD6027F97993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5">
    <w:name w:val="BD9EACD5EA8F4028B46CE3D1416FF942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5">
    <w:name w:val="7BDAC12232CB4DE7982B4D144BFB42D1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3">
    <w:name w:val="EA82633942474CD5B99F017A7B463B80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5">
    <w:name w:val="53F97AB0BDEC4B01BE9DA551727CBC05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5">
    <w:name w:val="D18C24ABAB14435F9029765E17CA713C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5">
    <w:name w:val="864CEB80C87A4D9993B65F847100830C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5">
    <w:name w:val="318D2C6370FB49C09640C55F0ABA47F0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3">
    <w:name w:val="7E555F772A5E4C9D858527902FFDF58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3">
    <w:name w:val="2E54126FE5584E1AADDB68C0DFDFE4CD3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">
    <w:name w:val="90FD6FB5FF2E44B9A0F9C34DC9182C0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4">
    <w:name w:val="353D05BE1D9A40BD98CBCF864D802F37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4">
    <w:name w:val="1DED6966D81348CF88D6360F995770E0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4">
    <w:name w:val="D1886E7744BD42A8962DC1199F8DC469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1">
    <w:name w:val="81527496F7A34CE2B3B55A395B39443C1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1">
    <w:name w:val="705BC30088ED4E89857C1CC942F717721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1">
    <w:name w:val="ABEA81FC3AFC4C1AB9FAED9E616876391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1">
    <w:name w:val="116A84E1E33F4A0580CE8B040DD4E8311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4">
    <w:name w:val="858954487C3E4F18932D285611AED570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4">
    <w:name w:val="1F90C8AF85554664B61AFB9CAFB41CD02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4">
    <w:name w:val="D71ECAC8B2C44443AE0DE91B5F38A4F02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4">
    <w:name w:val="332AA2F8B8204B95B5C8362DD60062BF2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3">
    <w:name w:val="30BA3442078C4F5C87721304078021C0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7">
    <w:name w:val="477E79384FF3419D9E6B826A6B6E045F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7">
    <w:name w:val="3749F0FA722142939EE1492125EEBBC5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7">
    <w:name w:val="A65260D0ADE34AABA2971C9018A33010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7">
    <w:name w:val="C68BEFC262C34AA989EC53C61276AF24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6">
    <w:name w:val="2E239898451749F8B5335E6FDFC618C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6">
    <w:name w:val="073296EAA7784098BB87A9CD117E325F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6">
    <w:name w:val="B6B054A91EAA47F2AD49DD6027F97993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6">
    <w:name w:val="BD9EACD5EA8F4028B46CE3D1416FF942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6">
    <w:name w:val="7BDAC12232CB4DE7982B4D144BFB42D1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4">
    <w:name w:val="EA82633942474CD5B99F017A7B463B80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6">
    <w:name w:val="53F97AB0BDEC4B01BE9DA551727CBC05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6">
    <w:name w:val="D18C24ABAB14435F9029765E17CA713C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6">
    <w:name w:val="864CEB80C87A4D9993B65F847100830C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6">
    <w:name w:val="318D2C6370FB49C09640C55F0ABA47F0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4">
    <w:name w:val="7E555F772A5E4C9D858527902FFDF58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4">
    <w:name w:val="2E54126FE5584E1AADDB68C0DFDFE4CD4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1">
    <w:name w:val="90FD6FB5FF2E44B9A0F9C34DC9182C06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5">
    <w:name w:val="353D05BE1D9A40BD98CBCF864D802F37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5">
    <w:name w:val="1DED6966D81348CF88D6360F995770E0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5">
    <w:name w:val="D1886E7744BD42A8962DC1199F8DC469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2">
    <w:name w:val="81527496F7A34CE2B3B55A395B39443C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2">
    <w:name w:val="705BC30088ED4E89857C1CC942F71772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2">
    <w:name w:val="ABEA81FC3AFC4C1AB9FAED9E61687639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2">
    <w:name w:val="116A84E1E33F4A0580CE8B040DD4E831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5">
    <w:name w:val="858954487C3E4F18932D285611AED570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5">
    <w:name w:val="1F90C8AF85554664B61AFB9CAFB41CD02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5">
    <w:name w:val="D71ECAC8B2C44443AE0DE91B5F38A4F02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5">
    <w:name w:val="332AA2F8B8204B95B5C8362DD60062BF2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4">
    <w:name w:val="30BA3442078C4F5C87721304078021C0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8">
    <w:name w:val="477E79384FF3419D9E6B826A6B6E045F8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8">
    <w:name w:val="3749F0FA722142939EE1492125EEBBC5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8">
    <w:name w:val="A65260D0ADE34AABA2971C9018A33010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8">
    <w:name w:val="C68BEFC262C34AA989EC53C61276AF24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7">
    <w:name w:val="2E239898451749F8B5335E6FDFC618C2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7">
    <w:name w:val="073296EAA7784098BB87A9CD117E325F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7">
    <w:name w:val="B6B054A91EAA47F2AD49DD6027F97993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7">
    <w:name w:val="BD9EACD5EA8F4028B46CE3D1416FF942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7">
    <w:name w:val="7BDAC12232CB4DE7982B4D144BFB42D1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5">
    <w:name w:val="EA82633942474CD5B99F017A7B463B80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7">
    <w:name w:val="53F97AB0BDEC4B01BE9DA551727CBC05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7">
    <w:name w:val="D18C24ABAB14435F9029765E17CA713C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7">
    <w:name w:val="864CEB80C87A4D9993B65F847100830C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7">
    <w:name w:val="318D2C6370FB49C09640C55F0ABA47F0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5">
    <w:name w:val="7E555F772A5E4C9D858527902FFDF581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5">
    <w:name w:val="2E54126FE5584E1AADDB68C0DFDFE4CD5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2">
    <w:name w:val="90FD6FB5FF2E44B9A0F9C34DC9182C06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12D81D0E335463EA412BCFF8FA7D850">
    <w:name w:val="F12D81D0E335463EA412BCFF8FA7D85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EB87221CEF4C9780C1A93345457C8D">
    <w:name w:val="3AEB87221CEF4C9780C1A93345457C8D"/>
    <w:rsid w:val="001B4E0B"/>
  </w:style>
  <w:style w:type="paragraph" w:customStyle="1" w:styleId="D9446D4004FB461C8D69B4CE98A9CD91">
    <w:name w:val="D9446D4004FB461C8D69B4CE98A9CD91"/>
    <w:rsid w:val="001B4E0B"/>
  </w:style>
  <w:style w:type="paragraph" w:customStyle="1" w:styleId="6BA8B9E9DFFF44319FA7D0533E0AF688">
    <w:name w:val="6BA8B9E9DFFF44319FA7D0533E0AF688"/>
    <w:rsid w:val="001B4E0B"/>
  </w:style>
  <w:style w:type="paragraph" w:customStyle="1" w:styleId="0BACF322BE624BE5A19B73B633487965">
    <w:name w:val="0BACF322BE624BE5A19B73B633487965"/>
    <w:rsid w:val="001B4E0B"/>
  </w:style>
  <w:style w:type="paragraph" w:customStyle="1" w:styleId="D2160F9EBEDD4C4695976D75A94959F5">
    <w:name w:val="D2160F9EBEDD4C4695976D75A94959F5"/>
    <w:rsid w:val="001B4E0B"/>
  </w:style>
  <w:style w:type="paragraph" w:customStyle="1" w:styleId="195EABE3D07C4AF5850FF3FDBC79A4CF">
    <w:name w:val="195EABE3D07C4AF5850FF3FDBC79A4CF"/>
    <w:rsid w:val="001B4E0B"/>
  </w:style>
  <w:style w:type="paragraph" w:customStyle="1" w:styleId="B5B7F63B68F747C4A80FE91400A89258">
    <w:name w:val="B5B7F63B68F747C4A80FE91400A89258"/>
    <w:rsid w:val="001B4E0B"/>
  </w:style>
  <w:style w:type="paragraph" w:customStyle="1" w:styleId="219D2E9D842749B7A270F6CFB8C9F5FF">
    <w:name w:val="219D2E9D842749B7A270F6CFB8C9F5FF"/>
    <w:rsid w:val="001B4E0B"/>
  </w:style>
  <w:style w:type="paragraph" w:customStyle="1" w:styleId="81D81F14F0A7454A86A5D7D87D7DF4AB">
    <w:name w:val="81D81F14F0A7454A86A5D7D87D7DF4AB"/>
    <w:rsid w:val="001B4E0B"/>
  </w:style>
  <w:style w:type="paragraph" w:customStyle="1" w:styleId="6FA2524CDF164BF2BB0A552C042679D8">
    <w:name w:val="6FA2524CDF164BF2BB0A552C042679D8"/>
    <w:rsid w:val="001B4E0B"/>
  </w:style>
  <w:style w:type="paragraph" w:customStyle="1" w:styleId="632FADC3F56748FCABBDAE26A06404C8">
    <w:name w:val="632FADC3F56748FCABBDAE26A06404C8"/>
    <w:rsid w:val="001B4E0B"/>
  </w:style>
  <w:style w:type="paragraph" w:customStyle="1" w:styleId="DE66F91B22314C1CA6D46A4CB44C77B6">
    <w:name w:val="DE66F91B22314C1CA6D46A4CB44C77B6"/>
    <w:rsid w:val="001B4E0B"/>
  </w:style>
  <w:style w:type="paragraph" w:customStyle="1" w:styleId="A28D3A637C194973AEE49CB8F2D023BD">
    <w:name w:val="A28D3A637C194973AEE49CB8F2D023BD"/>
    <w:rsid w:val="001B4E0B"/>
  </w:style>
  <w:style w:type="paragraph" w:customStyle="1" w:styleId="353D05BE1D9A40BD98CBCF864D802F3726">
    <w:name w:val="353D05BE1D9A40BD98CBCF864D802F37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DC52EE30FA4799B2D30ACE1DFB3DCF">
    <w:name w:val="20DC52EE30FA4799B2D30ACE1DFB3DCF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6">
    <w:name w:val="D1886E7744BD42A8962DC1199F8DC469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3">
    <w:name w:val="81527496F7A34CE2B3B55A395B39443C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3">
    <w:name w:val="705BC30088ED4E89857C1CC942F71772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3">
    <w:name w:val="ABEA81FC3AFC4C1AB9FAED9E61687639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3">
    <w:name w:val="116A84E1E33F4A0580CE8B040DD4E831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6">
    <w:name w:val="858954487C3E4F18932D285611AED570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6">
    <w:name w:val="1F90C8AF85554664B61AFB9CAFB41CD02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6">
    <w:name w:val="D71ECAC8B2C44443AE0DE91B5F38A4F02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6">
    <w:name w:val="332AA2F8B8204B95B5C8362DD60062BF2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5">
    <w:name w:val="30BA3442078C4F5C87721304078021C0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9">
    <w:name w:val="477E79384FF3419D9E6B826A6B6E045F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9">
    <w:name w:val="3749F0FA722142939EE1492125EEBBC5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9">
    <w:name w:val="A65260D0ADE34AABA2971C9018A33010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9">
    <w:name w:val="C68BEFC262C34AA989EC53C61276AF24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8">
    <w:name w:val="2E239898451749F8B5335E6FDFC618C28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8">
    <w:name w:val="073296EAA7784098BB87A9CD117E325F8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8">
    <w:name w:val="B6B054A91EAA47F2AD49DD6027F97993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8">
    <w:name w:val="BD9EACD5EA8F4028B46CE3D1416FF942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8">
    <w:name w:val="7BDAC12232CB4DE7982B4D144BFB42D1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6">
    <w:name w:val="EA82633942474CD5B99F017A7B463B80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8">
    <w:name w:val="53F97AB0BDEC4B01BE9DA551727CBC058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8">
    <w:name w:val="D18C24ABAB14435F9029765E17CA713C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8">
    <w:name w:val="864CEB80C87A4D9993B65F847100830C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8">
    <w:name w:val="318D2C6370FB49C09640C55F0ABA47F0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6">
    <w:name w:val="7E555F772A5E4C9D858527902FFDF581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6">
    <w:name w:val="2E54126FE5584E1AADDB68C0DFDFE4CD6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3">
    <w:name w:val="90FD6FB5FF2E44B9A0F9C34DC9182C06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12D81D0E335463EA412BCFF8FA7D8501">
    <w:name w:val="F12D81D0E335463EA412BCFF8FA7D850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EB87221CEF4C9780C1A93345457C8D1">
    <w:name w:val="3AEB87221CEF4C9780C1A93345457C8D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9446D4004FB461C8D69B4CE98A9CD911">
    <w:name w:val="D9446D4004FB461C8D69B4CE98A9CD911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6BA8B9E9DFFF44319FA7D0533E0AF6881">
    <w:name w:val="6BA8B9E9DFFF44319FA7D0533E0AF6881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28D3A637C194973AEE49CB8F2D023BD1">
    <w:name w:val="A28D3A637C194973AEE49CB8F2D023BD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7">
    <w:name w:val="353D05BE1D9A40BD98CBCF864D802F372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DC52EE30FA4799B2D30ACE1DFB3DCF1">
    <w:name w:val="20DC52EE30FA4799B2D30ACE1DFB3DCF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7">
    <w:name w:val="D1886E7744BD42A8962DC1199F8DC4692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4">
    <w:name w:val="81527496F7A34CE2B3B55A395B39443C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4">
    <w:name w:val="705BC30088ED4E89857C1CC942F71772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4">
    <w:name w:val="ABEA81FC3AFC4C1AB9FAED9E61687639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4">
    <w:name w:val="116A84E1E33F4A0580CE8B040DD4E831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7">
    <w:name w:val="858954487C3E4F18932D285611AED5702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7">
    <w:name w:val="1F90C8AF85554664B61AFB9CAFB41CD02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7">
    <w:name w:val="D71ECAC8B2C44443AE0DE91B5F38A4F02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7">
    <w:name w:val="332AA2F8B8204B95B5C8362DD60062BF2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6">
    <w:name w:val="30BA3442078C4F5C87721304078021C0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10">
    <w:name w:val="477E79384FF3419D9E6B826A6B6E045F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10">
    <w:name w:val="3749F0FA722142939EE1492125EEBBC510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10">
    <w:name w:val="A65260D0ADE34AABA2971C9018A3301010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10">
    <w:name w:val="C68BEFC262C34AA989EC53C61276AF2410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9">
    <w:name w:val="2E239898451749F8B5335E6FDFC618C2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9">
    <w:name w:val="073296EAA7784098BB87A9CD117E325F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9">
    <w:name w:val="B6B054A91EAA47F2AD49DD6027F97993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9">
    <w:name w:val="BD9EACD5EA8F4028B46CE3D1416FF942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9">
    <w:name w:val="7BDAC12232CB4DE7982B4D144BFB42D1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7">
    <w:name w:val="EA82633942474CD5B99F017A7B463B80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9">
    <w:name w:val="53F97AB0BDEC4B01BE9DA551727CBC05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9">
    <w:name w:val="D18C24ABAB14435F9029765E17CA713C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9">
    <w:name w:val="864CEB80C87A4D9993B65F847100830C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9">
    <w:name w:val="318D2C6370FB49C09640C55F0ABA47F0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7">
    <w:name w:val="7E555F772A5E4C9D858527902FFDF581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7">
    <w:name w:val="2E54126FE5584E1AADDB68C0DFDFE4CD7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4">
    <w:name w:val="90FD6FB5FF2E44B9A0F9C34DC9182C06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12D81D0E335463EA412BCFF8FA7D8502">
    <w:name w:val="F12D81D0E335463EA412BCFF8FA7D850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EB87221CEF4C9780C1A93345457C8D2">
    <w:name w:val="3AEB87221CEF4C9780C1A93345457C8D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9446D4004FB461C8D69B4CE98A9CD912">
    <w:name w:val="D9446D4004FB461C8D69B4CE98A9CD91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6BA8B9E9DFFF44319FA7D0533E0AF6882">
    <w:name w:val="6BA8B9E9DFFF44319FA7D0533E0AF688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28D3A637C194973AEE49CB8F2D023BD2">
    <w:name w:val="A28D3A637C194973AEE49CB8F2D023BD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8">
    <w:name w:val="353D05BE1D9A40BD98CBCF864D802F3728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DC52EE30FA4799B2D30ACE1DFB3DCF2">
    <w:name w:val="20DC52EE30FA4799B2D30ACE1DFB3DCF2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8">
    <w:name w:val="D1886E7744BD42A8962DC1199F8DC46928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5">
    <w:name w:val="81527496F7A34CE2B3B55A395B39443C15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5">
    <w:name w:val="705BC30088ED4E89857C1CC942F7177215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5">
    <w:name w:val="ABEA81FC3AFC4C1AB9FAED9E6168763915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5">
    <w:name w:val="116A84E1E33F4A0580CE8B040DD4E83115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8">
    <w:name w:val="858954487C3E4F18932D285611AED57028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8">
    <w:name w:val="1F90C8AF85554664B61AFB9CAFB41CD028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8">
    <w:name w:val="D71ECAC8B2C44443AE0DE91B5F38A4F028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8">
    <w:name w:val="332AA2F8B8204B95B5C8362DD60062BF28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7">
    <w:name w:val="30BA3442078C4F5C87721304078021C027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11">
    <w:name w:val="477E79384FF3419D9E6B826A6B6E045F11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11">
    <w:name w:val="3749F0FA722142939EE1492125EEBBC511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11">
    <w:name w:val="A65260D0ADE34AABA2971C9018A3301011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11">
    <w:name w:val="C68BEFC262C34AA989EC53C61276AF2411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10">
    <w:name w:val="2E239898451749F8B5335E6FDFC618C210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10">
    <w:name w:val="073296EAA7784098BB87A9CD117E325F10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10">
    <w:name w:val="B6B054A91EAA47F2AD49DD6027F97993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10">
    <w:name w:val="BD9EACD5EA8F4028B46CE3D1416FF942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10">
    <w:name w:val="7BDAC12232CB4DE7982B4D144BFB42D1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8">
    <w:name w:val="EA82633942474CD5B99F017A7B463B808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10">
    <w:name w:val="53F97AB0BDEC4B01BE9DA551727CBC0510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10">
    <w:name w:val="D18C24ABAB14435F9029765E17CA713C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10">
    <w:name w:val="864CEB80C87A4D9993B65F847100830C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10">
    <w:name w:val="318D2C6370FB49C09640C55F0ABA47F0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F1E8DA4EA87F45B3B67B2C4BA999200D">
    <w:name w:val="F1E8DA4EA87F45B3B67B2C4BA999200D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67CDB5431314502BB1E1158B5E64410">
    <w:name w:val="867CDB5431314502BB1E1158B5E64410"/>
    <w:rsid w:val="0081169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861C13868C14957AD7010679BFB8561">
    <w:name w:val="5861C13868C14957AD7010679BFB8561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B1A97E0EAE24E9594E7249EE46FB3AA">
    <w:name w:val="7B1A97E0EAE24E9594E7249EE46FB3AA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C5E43BA36C4FB391BFD563E716E301">
    <w:name w:val="6CC5E43BA36C4FB391BFD563E716E301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B9BEB5CC4124EE5BC096F1C7B183EB1">
    <w:name w:val="0B9BEB5CC4124EE5BC096F1C7B183EB1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1ADDF6071E7D486F810A87C870CC32AB">
    <w:name w:val="1ADDF6071E7D486F810A87C870CC32AB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37EAABAEA3F481CBC022DF5BF75E0C1">
    <w:name w:val="737EAABAEA3F481CBC022DF5BF75E0C1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63C2AB88C5F4942A862AA115AD54D47">
    <w:name w:val="863C2AB88C5F4942A862AA115AD54D47"/>
    <w:rsid w:val="00206C27"/>
  </w:style>
  <w:style w:type="paragraph" w:customStyle="1" w:styleId="353D05BE1D9A40BD98CBCF864D802F3729">
    <w:name w:val="353D05BE1D9A40BD98CBCF864D802F3729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DC52EE30FA4799B2D30ACE1DFB3DCF3">
    <w:name w:val="20DC52EE30FA4799B2D30ACE1DFB3DCF3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9">
    <w:name w:val="D1886E7744BD42A8962DC1199F8DC46929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6">
    <w:name w:val="81527496F7A34CE2B3B55A395B39443C16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6">
    <w:name w:val="705BC30088ED4E89857C1CC942F7177216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6">
    <w:name w:val="ABEA81FC3AFC4C1AB9FAED9E6168763916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63C2AB88C5F4942A862AA115AD54D471">
    <w:name w:val="863C2AB88C5F4942A862AA115AD54D471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9">
    <w:name w:val="858954487C3E4F18932D285611AED57029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9">
    <w:name w:val="1F90C8AF85554664B61AFB9CAFB41CD029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9">
    <w:name w:val="D71ECAC8B2C44443AE0DE91B5F38A4F029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9">
    <w:name w:val="332AA2F8B8204B95B5C8362DD60062BF29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8">
    <w:name w:val="30BA3442078C4F5C87721304078021C028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12">
    <w:name w:val="477E79384FF3419D9E6B826A6B6E045F12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12">
    <w:name w:val="3749F0FA722142939EE1492125EEBBC51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12">
    <w:name w:val="A65260D0ADE34AABA2971C9018A330101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12">
    <w:name w:val="C68BEFC262C34AA989EC53C61276AF241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A625FB280D94B63B0C4075E3E560542">
    <w:name w:val="CA625FB280D94B63B0C4075E3E560542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BB6F6058F234BE591A296CB6EAF3628">
    <w:name w:val="5BB6F6058F234BE591A296CB6EAF3628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3F7EFBE37C543199208FEDA8C79910B">
    <w:name w:val="63F7EFBE37C543199208FEDA8C79910B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C137A28255B4357B9C3842776055865">
    <w:name w:val="9C137A28255B4357B9C3842776055865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08B9DAE5D3B40C8AD7B70C46597050A">
    <w:name w:val="D08B9DAE5D3B40C8AD7B70C46597050A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6B4D24EBC6B4FBF8ABAC6D25F6FEDB2">
    <w:name w:val="E6B4D24EBC6B4FBF8ABAC6D25F6FEDB2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1275EB4A2041158D0483EF24237B9A">
    <w:name w:val="FE1275EB4A2041158D0483EF24237B9A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6E1BDC3D1CA4DB8B437D531DE2DCC9B">
    <w:name w:val="46E1BDC3D1CA4DB8B437D531DE2DCC9B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42D9AED7D244061BE5BB16F097D1082">
    <w:name w:val="A42D9AED7D244061BE5BB16F097D108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186A23C1B7A418CA9E57B013E9E9492">
    <w:name w:val="B186A23C1B7A418CA9E57B013E9E949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F1BC3D6FF1042928E888A2D7A0E9C87">
    <w:name w:val="EF1BC3D6FF1042928E888A2D7A0E9C87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09ECA38190746C799520D95E49132F4">
    <w:name w:val="E09ECA38190746C799520D95E49132F4"/>
    <w:rsid w:val="006A1E6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16CD52DD08246149B523F6235EB277B">
    <w:name w:val="616CD52DD08246149B523F6235EB277B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7E0F33F85849C88AC1908C84E76435">
    <w:name w:val="707E0F33F85849C88AC1908C84E76435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81CED5C44A243738859B06A35391639">
    <w:name w:val="D81CED5C44A243738859B06A35391639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00909856CED4165920FDED340E128B7">
    <w:name w:val="A00909856CED4165920FDED340E128B7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3201950310A44E1BDB9617F9A4440BD">
    <w:name w:val="A3201950310A44E1BDB9617F9A4440BD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7555405A15C4C0497F1DE056AC1B44E">
    <w:name w:val="97555405A15C4C0497F1DE056AC1B44E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1E6B"/>
    <w:rPr>
      <w:color w:val="808080"/>
    </w:rPr>
  </w:style>
  <w:style w:type="paragraph" w:customStyle="1" w:styleId="353D05BE1D9A40BD98CBCF864D802F37">
    <w:name w:val="353D05BE1D9A40BD98CBCF864D802F3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">
    <w:name w:val="1DED6966D81348CF88D6360F995770E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">
    <w:name w:val="D1886E7744BD42A8962DC1199F8DC46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">
    <w:name w:val="858954487C3E4F18932D285611AED57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">
    <w:name w:val="1F90C8AF85554664B61AFB9CAFB41CD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">
    <w:name w:val="D71ECAC8B2C44443AE0DE91B5F38A4F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">
    <w:name w:val="332AA2F8B8204B95B5C8362DD60062BF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">
    <w:name w:val="C95791CB1D2E46E38244CBCAFC90091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">
    <w:name w:val="90EE8C39F4B540E7A271A32D8EC5227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">
    <w:name w:val="28D18543E07B4A079CE9FCFE15615D0D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">
    <w:name w:val="999AFBFCE4B04E8E90F443739C17626D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">
    <w:name w:val="7CE8585A7EDC4603BFBF5F2A50CCD7C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">
    <w:name w:val="C979B7F6CD9C4BCE81D742EE7BB94DFE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">
    <w:name w:val="659C9E3F82694656B6F1953B9456A0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">
    <w:name w:val="49BC51FB21654C8D9DED60C9D081837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">
    <w:name w:val="CF83AA337FA44E90A7BE7D6FA53AFD6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">
    <w:name w:val="5503F8BC231B4CD19B268CC255F16BC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">
    <w:name w:val="121AB785FF0248F7829E42EC6CD1BB4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">
    <w:name w:val="1D741E763D6F4C3C89D049EE532A899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">
    <w:name w:val="4D96EA3B34E147A1AE11D1063041847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">
    <w:name w:val="BEF07E7E66C04273BD8B94DB5BD05EA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">
    <w:name w:val="25D109746D044CBE86E308CFDBC296E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">
    <w:name w:val="8CDCAB91FAAA4E9B94523420C65CB26B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">
    <w:name w:val="EEF39EAEDAA141E29AAB578D2D62E4D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">
    <w:name w:val="A9DED117F4D740D8A518694268EA1BE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">
    <w:name w:val="0CEC3D3DACA844DD888AB33B6AE2E6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">
    <w:name w:val="A91611680C3E45E2A15335CCA44AF4BC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">
    <w:name w:val="3A2460C8727546DA9F064606118C1B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">
    <w:name w:val="F025A01A080C43CDB2ADC7FBDD33879F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">
    <w:name w:val="180D53D4A14B4D3591C1A9A67A062FAE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">
    <w:name w:val="E7D717AD61B94E2B8BA52472ECFA2A2B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">
    <w:name w:val="DAE260435F5A44828B54C891CA4CF59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">
    <w:name w:val="8883059CF1CA440CB5BF374D387299E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">
    <w:name w:val="FE3E4BD0EA6F422BBCFDBB9C2833415B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">
    <w:name w:val="A68077A6A4BE4103A1CFB0A444CE926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">
    <w:name w:val="43C01557293E4E05A0BB829212BCB9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">
    <w:name w:val="D6FACB0B15F9406286256610FA4F7BD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">
    <w:name w:val="353D05BE1D9A40BD98CBCF864D802F37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">
    <w:name w:val="1DED6966D81348CF88D6360F995770E0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">
    <w:name w:val="D1886E7744BD42A8962DC1199F8DC469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">
    <w:name w:val="858954487C3E4F18932D285611AED570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">
    <w:name w:val="1F90C8AF85554664B61AFB9CAFB41CD0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">
    <w:name w:val="D71ECAC8B2C44443AE0DE91B5F38A4F0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">
    <w:name w:val="332AA2F8B8204B95B5C8362DD60062BF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">
    <w:name w:val="30BA3442078C4F5C87721304078021C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">
    <w:name w:val="C95791CB1D2E46E38244CBCAFC900919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">
    <w:name w:val="90EE8C39F4B540E7A271A32D8EC52278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">
    <w:name w:val="28D18543E07B4A079CE9FCFE15615D0D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">
    <w:name w:val="999AFBFCE4B04E8E90F443739C17626D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">
    <w:name w:val="7CE8585A7EDC4603BFBF5F2A50CCD7C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">
    <w:name w:val="C979B7F6CD9C4BCE81D742EE7BB94DFE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">
    <w:name w:val="659C9E3F82694656B6F1953B9456A083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">
    <w:name w:val="49BC51FB21654C8D9DED60C9D0818376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">
    <w:name w:val="CF83AA337FA44E90A7BE7D6FA53AFD6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">
    <w:name w:val="5503F8BC231B4CD19B268CC255F16BC3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">
    <w:name w:val="121AB785FF0248F7829E42EC6CD1BB44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">
    <w:name w:val="1D741E763D6F4C3C89D049EE532A8990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">
    <w:name w:val="4D96EA3B34E147A1AE11D10630418478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">
    <w:name w:val="BEF07E7E66C04273BD8B94DB5BD05EA8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">
    <w:name w:val="25D109746D044CBE86E308CFDBC296E9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">
    <w:name w:val="8CDCAB91FAAA4E9B94523420C65CB26B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">
    <w:name w:val="EEF39EAEDAA141E29AAB578D2D62E4D2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">
    <w:name w:val="A9DED117F4D740D8A518694268EA1BE3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">
    <w:name w:val="0CEC3D3DACA844DD888AB33B6AE2E683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">
    <w:name w:val="A91611680C3E45E2A15335CCA44AF4BC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">
    <w:name w:val="3A2460C8727546DA9F064606118C1B13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">
    <w:name w:val="F025A01A080C43CDB2ADC7FBDD33879F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">
    <w:name w:val="180D53D4A14B4D3591C1A9A67A062FAE1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">
    <w:name w:val="E7D717AD61B94E2B8BA52472ECFA2A2B1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">
    <w:name w:val="DAE260435F5A44828B54C891CA4CF598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">
    <w:name w:val="8883059CF1CA440CB5BF374D387299E6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">
    <w:name w:val="FE3E4BD0EA6F422BBCFDBB9C2833415B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">
    <w:name w:val="A68077A6A4BE4103A1CFB0A444CE9266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">
    <w:name w:val="43C01557293E4E05A0BB829212BCB992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">
    <w:name w:val="D6FACB0B15F9406286256610FA4F7BD8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">
    <w:name w:val="353D05BE1D9A40BD98CBCF864D802F37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">
    <w:name w:val="1DED6966D81348CF88D6360F995770E0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">
    <w:name w:val="D1886E7744BD42A8962DC1199F8DC46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">
    <w:name w:val="858954487C3E4F18932D285611AED570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">
    <w:name w:val="1F90C8AF85554664B61AFB9CAFB41CD0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">
    <w:name w:val="D71ECAC8B2C44443AE0DE91B5F38A4F0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">
    <w:name w:val="332AA2F8B8204B95B5C8362DD60062BF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">
    <w:name w:val="30BA3442078C4F5C87721304078021C0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2">
    <w:name w:val="C95791CB1D2E46E38244CBCAFC90091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2">
    <w:name w:val="90EE8C39F4B540E7A271A32D8EC52278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2">
    <w:name w:val="28D18543E07B4A079CE9FCFE15615D0D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2">
    <w:name w:val="999AFBFCE4B04E8E90F443739C17626D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2">
    <w:name w:val="7CE8585A7EDC4603BFBF5F2A50CCD7C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2">
    <w:name w:val="C979B7F6CD9C4BCE81D742EE7BB94DFE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2">
    <w:name w:val="659C9E3F82694656B6F1953B9456A083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2">
    <w:name w:val="49BC51FB21654C8D9DED60C9D0818376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2">
    <w:name w:val="CF83AA337FA44E90A7BE7D6FA53AFD6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2">
    <w:name w:val="5503F8BC231B4CD19B268CC255F16BC3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2">
    <w:name w:val="121AB785FF0248F7829E42EC6CD1BB44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2">
    <w:name w:val="1D741E763D6F4C3C89D049EE532A8990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2">
    <w:name w:val="4D96EA3B34E147A1AE11D10630418478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2">
    <w:name w:val="BEF07E7E66C04273BD8B94DB5BD05EA8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2">
    <w:name w:val="25D109746D044CBE86E308CFDBC296E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2">
    <w:name w:val="8CDCAB91FAAA4E9B94523420C65CB26B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2">
    <w:name w:val="EEF39EAEDAA141E29AAB578D2D62E4D2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2">
    <w:name w:val="A9DED117F4D740D8A518694268EA1BE3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2">
    <w:name w:val="0CEC3D3DACA844DD888AB33B6AE2E683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2">
    <w:name w:val="A91611680C3E45E2A15335CCA44AF4BC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2">
    <w:name w:val="3A2460C8727546DA9F064606118C1B13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2">
    <w:name w:val="F025A01A080C43CDB2ADC7FBDD33879F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2">
    <w:name w:val="180D53D4A14B4D3591C1A9A67A062FAE2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2">
    <w:name w:val="E7D717AD61B94E2B8BA52472ECFA2A2B2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2">
    <w:name w:val="DAE260435F5A44828B54C891CA4CF598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2">
    <w:name w:val="8883059CF1CA440CB5BF374D387299E6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2">
    <w:name w:val="FE3E4BD0EA6F422BBCFDBB9C2833415B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2">
    <w:name w:val="A68077A6A4BE4103A1CFB0A444CE9266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2">
    <w:name w:val="43C01557293E4E05A0BB829212BCB992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2">
    <w:name w:val="D6FACB0B15F9406286256610FA4F7BD8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3">
    <w:name w:val="353D05BE1D9A40BD98CBCF864D802F37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3">
    <w:name w:val="1DED6966D81348CF88D6360F995770E0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3">
    <w:name w:val="D1886E7744BD42A8962DC1199F8DC469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3">
    <w:name w:val="858954487C3E4F18932D285611AED570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3">
    <w:name w:val="1F90C8AF85554664B61AFB9CAFB41CD0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3">
    <w:name w:val="D71ECAC8B2C44443AE0DE91B5F38A4F0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3">
    <w:name w:val="332AA2F8B8204B95B5C8362DD60062BF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">
    <w:name w:val="30BA3442078C4F5C87721304078021C0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3">
    <w:name w:val="C95791CB1D2E46E38244CBCAFC900919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3">
    <w:name w:val="90EE8C39F4B540E7A271A32D8EC5227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3">
    <w:name w:val="28D18543E07B4A079CE9FCFE15615D0D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3">
    <w:name w:val="999AFBFCE4B04E8E90F443739C17626D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3">
    <w:name w:val="7CE8585A7EDC4603BFBF5F2A50CCD7C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3">
    <w:name w:val="C979B7F6CD9C4BCE81D742EE7BB94DFE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3">
    <w:name w:val="659C9E3F82694656B6F1953B9456A083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3">
    <w:name w:val="49BC51FB21654C8D9DED60C9D0818376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3">
    <w:name w:val="CF83AA337FA44E90A7BE7D6FA53AFD6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3">
    <w:name w:val="5503F8BC231B4CD19B268CC255F16BC3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3">
    <w:name w:val="121AB785FF0248F7829E42EC6CD1BB44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3">
    <w:name w:val="1D741E763D6F4C3C89D049EE532A8990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3">
    <w:name w:val="4D96EA3B34E147A1AE11D1063041847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3">
    <w:name w:val="BEF07E7E66C04273BD8B94DB5BD05EA8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3">
    <w:name w:val="25D109746D044CBE86E308CFDBC296E9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3">
    <w:name w:val="8CDCAB91FAAA4E9B94523420C65CB26B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3">
    <w:name w:val="EEF39EAEDAA141E29AAB578D2D62E4D2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3">
    <w:name w:val="A9DED117F4D740D8A518694268EA1BE3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3">
    <w:name w:val="0CEC3D3DACA844DD888AB33B6AE2E683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3">
    <w:name w:val="A91611680C3E45E2A15335CCA44AF4BC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3">
    <w:name w:val="3A2460C8727546DA9F064606118C1B13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3">
    <w:name w:val="F025A01A080C43CDB2ADC7FBDD33879F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3">
    <w:name w:val="180D53D4A14B4D3591C1A9A67A062FAE3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3">
    <w:name w:val="E7D717AD61B94E2B8BA52472ECFA2A2B3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3">
    <w:name w:val="DAE260435F5A44828B54C891CA4CF598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3">
    <w:name w:val="8883059CF1CA440CB5BF374D387299E6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3">
    <w:name w:val="FE3E4BD0EA6F422BBCFDBB9C2833415B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3">
    <w:name w:val="A68077A6A4BE4103A1CFB0A444CE9266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3">
    <w:name w:val="43C01557293E4E05A0BB829212BCB992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3">
    <w:name w:val="D6FACB0B15F9406286256610FA4F7BD8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4">
    <w:name w:val="353D05BE1D9A40BD98CBCF864D802F37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4">
    <w:name w:val="1DED6966D81348CF88D6360F995770E0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4">
    <w:name w:val="D1886E7744BD42A8962DC1199F8DC469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4">
    <w:name w:val="858954487C3E4F18932D285611AED570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4">
    <w:name w:val="1F90C8AF85554664B61AFB9CAFB41CD0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4">
    <w:name w:val="D71ECAC8B2C44443AE0DE91B5F38A4F0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4">
    <w:name w:val="332AA2F8B8204B95B5C8362DD60062BF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3">
    <w:name w:val="30BA3442078C4F5C87721304078021C0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4">
    <w:name w:val="C95791CB1D2E46E38244CBCAFC900919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4">
    <w:name w:val="90EE8C39F4B540E7A271A32D8EC52278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4">
    <w:name w:val="28D18543E07B4A079CE9FCFE15615D0D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4">
    <w:name w:val="999AFBFCE4B04E8E90F443739C17626D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4">
    <w:name w:val="7CE8585A7EDC4603BFBF5F2A50CCD7C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4">
    <w:name w:val="C979B7F6CD9C4BCE81D742EE7BB94DFE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4">
    <w:name w:val="659C9E3F82694656B6F1953B9456A083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4">
    <w:name w:val="49BC51FB21654C8D9DED60C9D0818376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4">
    <w:name w:val="CF83AA337FA44E90A7BE7D6FA53AFD6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4">
    <w:name w:val="5503F8BC231B4CD19B268CC255F16BC3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4">
    <w:name w:val="121AB785FF0248F7829E42EC6CD1BB44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4">
    <w:name w:val="1D741E763D6F4C3C89D049EE532A8990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4">
    <w:name w:val="4D96EA3B34E147A1AE11D10630418478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4">
    <w:name w:val="BEF07E7E66C04273BD8B94DB5BD05EA8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4">
    <w:name w:val="25D109746D044CBE86E308CFDBC296E9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4">
    <w:name w:val="8CDCAB91FAAA4E9B94523420C65CB26B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4">
    <w:name w:val="EEF39EAEDAA141E29AAB578D2D62E4D2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4">
    <w:name w:val="A9DED117F4D740D8A518694268EA1BE3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4">
    <w:name w:val="0CEC3D3DACA844DD888AB33B6AE2E683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4">
    <w:name w:val="A91611680C3E45E2A15335CCA44AF4BC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4">
    <w:name w:val="3A2460C8727546DA9F064606118C1B13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4">
    <w:name w:val="F025A01A080C43CDB2ADC7FBDD33879F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4">
    <w:name w:val="180D53D4A14B4D3591C1A9A67A062FAE4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4">
    <w:name w:val="E7D717AD61B94E2B8BA52472ECFA2A2B4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4">
    <w:name w:val="DAE260435F5A44828B54C891CA4CF598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4">
    <w:name w:val="8883059CF1CA440CB5BF374D387299E6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4">
    <w:name w:val="FE3E4BD0EA6F422BBCFDBB9C2833415B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4">
    <w:name w:val="A68077A6A4BE4103A1CFB0A444CE9266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4">
    <w:name w:val="43C01557293E4E05A0BB829212BCB992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4">
    <w:name w:val="D6FACB0B15F9406286256610FA4F7BD8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5">
    <w:name w:val="353D05BE1D9A40BD98CBCF864D802F37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5">
    <w:name w:val="1DED6966D81348CF88D6360F995770E0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5">
    <w:name w:val="D1886E7744BD42A8962DC1199F8DC469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5">
    <w:name w:val="858954487C3E4F18932D285611AED570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5">
    <w:name w:val="1F90C8AF85554664B61AFB9CAFB41CD0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5">
    <w:name w:val="D71ECAC8B2C44443AE0DE91B5F38A4F0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5">
    <w:name w:val="332AA2F8B8204B95B5C8362DD60062BF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4">
    <w:name w:val="30BA3442078C4F5C87721304078021C0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5">
    <w:name w:val="C95791CB1D2E46E38244CBCAFC900919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5">
    <w:name w:val="90EE8C39F4B540E7A271A32D8EC52278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5">
    <w:name w:val="28D18543E07B4A079CE9FCFE15615D0D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5">
    <w:name w:val="999AFBFCE4B04E8E90F443739C17626D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5">
    <w:name w:val="7CE8585A7EDC4603BFBF5F2A50CCD7C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5">
    <w:name w:val="C979B7F6CD9C4BCE81D742EE7BB94DFE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5">
    <w:name w:val="659C9E3F82694656B6F1953B9456A083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5">
    <w:name w:val="49BC51FB21654C8D9DED60C9D0818376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5">
    <w:name w:val="CF83AA337FA44E90A7BE7D6FA53AFD6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5">
    <w:name w:val="5503F8BC231B4CD19B268CC255F16BC3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5">
    <w:name w:val="121AB785FF0248F7829E42EC6CD1BB44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5">
    <w:name w:val="1D741E763D6F4C3C89D049EE532A8990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5">
    <w:name w:val="4D96EA3B34E147A1AE11D10630418478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5">
    <w:name w:val="BEF07E7E66C04273BD8B94DB5BD05EA8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5">
    <w:name w:val="25D109746D044CBE86E308CFDBC296E9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5">
    <w:name w:val="8CDCAB91FAAA4E9B94523420C65CB26B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5">
    <w:name w:val="EEF39EAEDAA141E29AAB578D2D62E4D2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5">
    <w:name w:val="A9DED117F4D740D8A518694268EA1BE3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5">
    <w:name w:val="0CEC3D3DACA844DD888AB33B6AE2E683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5">
    <w:name w:val="A91611680C3E45E2A15335CCA44AF4BC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5">
    <w:name w:val="3A2460C8727546DA9F064606118C1B13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5">
    <w:name w:val="F025A01A080C43CDB2ADC7FBDD33879F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5">
    <w:name w:val="180D53D4A14B4D3591C1A9A67A062FAE5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5">
    <w:name w:val="E7D717AD61B94E2B8BA52472ECFA2A2B5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5">
    <w:name w:val="DAE260435F5A44828B54C891CA4CF598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5">
    <w:name w:val="8883059CF1CA440CB5BF374D387299E6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5">
    <w:name w:val="FE3E4BD0EA6F422BBCFDBB9C2833415B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5">
    <w:name w:val="A68077A6A4BE4103A1CFB0A444CE9266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5">
    <w:name w:val="43C01557293E4E05A0BB829212BCB992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5">
    <w:name w:val="D6FACB0B15F9406286256610FA4F7BD8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6">
    <w:name w:val="353D05BE1D9A40BD98CBCF864D802F37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6">
    <w:name w:val="1DED6966D81348CF88D6360F995770E0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6">
    <w:name w:val="D1886E7744BD42A8962DC1199F8DC469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6">
    <w:name w:val="858954487C3E4F18932D285611AED570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6">
    <w:name w:val="1F90C8AF85554664B61AFB9CAFB41CD0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6">
    <w:name w:val="D71ECAC8B2C44443AE0DE91B5F38A4F0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6">
    <w:name w:val="332AA2F8B8204B95B5C8362DD60062BF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5">
    <w:name w:val="30BA3442078C4F5C87721304078021C0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6">
    <w:name w:val="C95791CB1D2E46E38244CBCAFC900919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6">
    <w:name w:val="90EE8C39F4B540E7A271A32D8EC52278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6">
    <w:name w:val="28D18543E07B4A079CE9FCFE15615D0D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6">
    <w:name w:val="999AFBFCE4B04E8E90F443739C17626D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6">
    <w:name w:val="7CE8585A7EDC4603BFBF5F2A50CCD7C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6">
    <w:name w:val="C979B7F6CD9C4BCE81D742EE7BB94DFE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6">
    <w:name w:val="659C9E3F82694656B6F1953B9456A083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6">
    <w:name w:val="49BC51FB21654C8D9DED60C9D0818376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6">
    <w:name w:val="CF83AA337FA44E90A7BE7D6FA53AFD6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6">
    <w:name w:val="5503F8BC231B4CD19B268CC255F16BC3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6">
    <w:name w:val="121AB785FF0248F7829E42EC6CD1BB44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6">
    <w:name w:val="1D741E763D6F4C3C89D049EE532A8990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6">
    <w:name w:val="4D96EA3B34E147A1AE11D10630418478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6">
    <w:name w:val="BEF07E7E66C04273BD8B94DB5BD05EA8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6">
    <w:name w:val="25D109746D044CBE86E308CFDBC296E9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6">
    <w:name w:val="8CDCAB91FAAA4E9B94523420C65CB26B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6">
    <w:name w:val="EEF39EAEDAA141E29AAB578D2D62E4D2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6">
    <w:name w:val="A9DED117F4D740D8A518694268EA1BE3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6">
    <w:name w:val="0CEC3D3DACA844DD888AB33B6AE2E683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6">
    <w:name w:val="A91611680C3E45E2A15335CCA44AF4BC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6">
    <w:name w:val="3A2460C8727546DA9F064606118C1B13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6">
    <w:name w:val="F025A01A080C43CDB2ADC7FBDD33879F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6">
    <w:name w:val="180D53D4A14B4D3591C1A9A67A062FAE6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6">
    <w:name w:val="E7D717AD61B94E2B8BA52472ECFA2A2B6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6">
    <w:name w:val="DAE260435F5A44828B54C891CA4CF598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6">
    <w:name w:val="8883059CF1CA440CB5BF374D387299E6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6">
    <w:name w:val="FE3E4BD0EA6F422BBCFDBB9C2833415B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6">
    <w:name w:val="A68077A6A4BE4103A1CFB0A444CE9266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6">
    <w:name w:val="43C01557293E4E05A0BB829212BCB992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6">
    <w:name w:val="D6FACB0B15F9406286256610FA4F7BD8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7">
    <w:name w:val="353D05BE1D9A40BD98CBCF864D802F37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7">
    <w:name w:val="1DED6966D81348CF88D6360F995770E0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7">
    <w:name w:val="D1886E7744BD42A8962DC1199F8DC469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7">
    <w:name w:val="858954487C3E4F18932D285611AED570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7">
    <w:name w:val="1F90C8AF85554664B61AFB9CAFB41CD0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7">
    <w:name w:val="D71ECAC8B2C44443AE0DE91B5F38A4F0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7">
    <w:name w:val="332AA2F8B8204B95B5C8362DD60062BF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6">
    <w:name w:val="30BA3442078C4F5C87721304078021C0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7">
    <w:name w:val="C95791CB1D2E46E38244CBCAFC900919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7">
    <w:name w:val="90EE8C39F4B540E7A271A32D8EC52278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7">
    <w:name w:val="28D18543E07B4A079CE9FCFE15615D0D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7">
    <w:name w:val="999AFBFCE4B04E8E90F443739C17626D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7">
    <w:name w:val="7CE8585A7EDC4603BFBF5F2A50CCD7C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7">
    <w:name w:val="C979B7F6CD9C4BCE81D742EE7BB94DFE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7">
    <w:name w:val="659C9E3F82694656B6F1953B9456A083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7">
    <w:name w:val="49BC51FB21654C8D9DED60C9D0818376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7">
    <w:name w:val="CF83AA337FA44E90A7BE7D6FA53AFD6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7">
    <w:name w:val="5503F8BC231B4CD19B268CC255F16BC3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7">
    <w:name w:val="121AB785FF0248F7829E42EC6CD1BB44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7">
    <w:name w:val="1D741E763D6F4C3C89D049EE532A8990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7">
    <w:name w:val="4D96EA3B34E147A1AE11D10630418478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7">
    <w:name w:val="BEF07E7E66C04273BD8B94DB5BD05EA8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7">
    <w:name w:val="25D109746D044CBE86E308CFDBC296E9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7">
    <w:name w:val="8CDCAB91FAAA4E9B94523420C65CB26B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7">
    <w:name w:val="EEF39EAEDAA141E29AAB578D2D62E4D2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7">
    <w:name w:val="A9DED117F4D740D8A518694268EA1BE3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7">
    <w:name w:val="0CEC3D3DACA844DD888AB33B6AE2E683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7">
    <w:name w:val="A91611680C3E45E2A15335CCA44AF4BC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7">
    <w:name w:val="3A2460C8727546DA9F064606118C1B13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7">
    <w:name w:val="F025A01A080C43CDB2ADC7FBDD33879F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7">
    <w:name w:val="180D53D4A14B4D3591C1A9A67A062FAE7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7">
    <w:name w:val="E7D717AD61B94E2B8BA52472ECFA2A2B7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7">
    <w:name w:val="DAE260435F5A44828B54C891CA4CF598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7">
    <w:name w:val="8883059CF1CA440CB5BF374D387299E6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7">
    <w:name w:val="FE3E4BD0EA6F422BBCFDBB9C2833415B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7">
    <w:name w:val="A68077A6A4BE4103A1CFB0A444CE9266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7">
    <w:name w:val="43C01557293E4E05A0BB829212BCB992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7">
    <w:name w:val="D6FACB0B15F9406286256610FA4F7BD8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8">
    <w:name w:val="353D05BE1D9A40BD98CBCF864D802F37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8">
    <w:name w:val="1DED6966D81348CF88D6360F995770E0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8">
    <w:name w:val="D1886E7744BD42A8962DC1199F8DC469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8">
    <w:name w:val="858954487C3E4F18932D285611AED570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8">
    <w:name w:val="1F90C8AF85554664B61AFB9CAFB41CD0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8">
    <w:name w:val="D71ECAC8B2C44443AE0DE91B5F38A4F0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8">
    <w:name w:val="332AA2F8B8204B95B5C8362DD60062BF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7">
    <w:name w:val="30BA3442078C4F5C87721304078021C0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8">
    <w:name w:val="C95791CB1D2E46E38244CBCAFC900919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8">
    <w:name w:val="90EE8C39F4B540E7A271A32D8EC52278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8">
    <w:name w:val="28D18543E07B4A079CE9FCFE15615D0D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8">
    <w:name w:val="999AFBFCE4B04E8E90F443739C17626D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8">
    <w:name w:val="7CE8585A7EDC4603BFBF5F2A50CCD7C1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8">
    <w:name w:val="C979B7F6CD9C4BCE81D742EE7BB94DFE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8">
    <w:name w:val="659C9E3F82694656B6F1953B9456A083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8">
    <w:name w:val="49BC51FB21654C8D9DED60C9D0818376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8">
    <w:name w:val="CF83AA337FA44E90A7BE7D6FA53AFD61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8">
    <w:name w:val="5503F8BC231B4CD19B268CC255F16BC3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8">
    <w:name w:val="121AB785FF0248F7829E42EC6CD1BB44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8">
    <w:name w:val="1D741E763D6F4C3C89D049EE532A8990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8">
    <w:name w:val="4D96EA3B34E147A1AE11D10630418478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8">
    <w:name w:val="BEF07E7E66C04273BD8B94DB5BD05EA8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8">
    <w:name w:val="25D109746D044CBE86E308CFDBC296E9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8">
    <w:name w:val="8CDCAB91FAAA4E9B94523420C65CB26B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8">
    <w:name w:val="EEF39EAEDAA141E29AAB578D2D62E4D2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8">
    <w:name w:val="A9DED117F4D740D8A518694268EA1BE3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8">
    <w:name w:val="0CEC3D3DACA844DD888AB33B6AE2E6838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8">
    <w:name w:val="A91611680C3E45E2A15335CCA44AF4BC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8">
    <w:name w:val="3A2460C8727546DA9F064606118C1B13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8">
    <w:name w:val="F025A01A080C43CDB2ADC7FBDD33879F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8">
    <w:name w:val="180D53D4A14B4D3591C1A9A67A062FAE8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8">
    <w:name w:val="E7D717AD61B94E2B8BA52472ECFA2A2B8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8">
    <w:name w:val="DAE260435F5A44828B54C891CA4CF598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8">
    <w:name w:val="8883059CF1CA440CB5BF374D387299E6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8">
    <w:name w:val="FE3E4BD0EA6F422BBCFDBB9C2833415B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8">
    <w:name w:val="A68077A6A4BE4103A1CFB0A444CE9266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8">
    <w:name w:val="43C01557293E4E05A0BB829212BCB992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8">
    <w:name w:val="D6FACB0B15F9406286256610FA4F7BD8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9">
    <w:name w:val="353D05BE1D9A40BD98CBCF864D802F37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9">
    <w:name w:val="1DED6966D81348CF88D6360F995770E0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9">
    <w:name w:val="D1886E7744BD42A8962DC1199F8DC469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9">
    <w:name w:val="858954487C3E4F18932D285611AED570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9">
    <w:name w:val="1F90C8AF85554664B61AFB9CAFB41CD0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9">
    <w:name w:val="D71ECAC8B2C44443AE0DE91B5F38A4F0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9">
    <w:name w:val="332AA2F8B8204B95B5C8362DD60062BF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8">
    <w:name w:val="30BA3442078C4F5C87721304078021C08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9">
    <w:name w:val="C95791CB1D2E46E38244CBCAFC900919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9">
    <w:name w:val="90EE8C39F4B540E7A271A32D8EC52278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9">
    <w:name w:val="28D18543E07B4A079CE9FCFE15615D0D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9">
    <w:name w:val="999AFBFCE4B04E8E90F443739C17626D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9">
    <w:name w:val="7CE8585A7EDC4603BFBF5F2A50CCD7C1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9">
    <w:name w:val="C979B7F6CD9C4BCE81D742EE7BB94DFE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9">
    <w:name w:val="659C9E3F82694656B6F1953B9456A083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9">
    <w:name w:val="49BC51FB21654C8D9DED60C9D0818376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9">
    <w:name w:val="CF83AA337FA44E90A7BE7D6FA53AFD61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9">
    <w:name w:val="5503F8BC231B4CD19B268CC255F16BC3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9">
    <w:name w:val="121AB785FF0248F7829E42EC6CD1BB44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9">
    <w:name w:val="1D741E763D6F4C3C89D049EE532A8990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9">
    <w:name w:val="4D96EA3B34E147A1AE11D10630418478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9">
    <w:name w:val="BEF07E7E66C04273BD8B94DB5BD05EA8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9">
    <w:name w:val="25D109746D044CBE86E308CFDBC296E9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9">
    <w:name w:val="8CDCAB91FAAA4E9B94523420C65CB26B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9">
    <w:name w:val="EEF39EAEDAA141E29AAB578D2D62E4D2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9">
    <w:name w:val="A9DED117F4D740D8A518694268EA1BE3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9">
    <w:name w:val="0CEC3D3DACA844DD888AB33B6AE2E6839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9">
    <w:name w:val="A91611680C3E45E2A15335CCA44AF4BC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9">
    <w:name w:val="3A2460C8727546DA9F064606118C1B13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9">
    <w:name w:val="F025A01A080C43CDB2ADC7FBDD33879F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9">
    <w:name w:val="180D53D4A14B4D3591C1A9A67A062FAE9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9">
    <w:name w:val="E7D717AD61B94E2B8BA52472ECFA2A2B9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9">
    <w:name w:val="DAE260435F5A44828B54C891CA4CF598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9">
    <w:name w:val="8883059CF1CA440CB5BF374D387299E6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9">
    <w:name w:val="FE3E4BD0EA6F422BBCFDBB9C2833415B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9">
    <w:name w:val="A68077A6A4BE4103A1CFB0A444CE9266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9">
    <w:name w:val="43C01557293E4E05A0BB829212BCB992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9">
    <w:name w:val="D6FACB0B15F9406286256610FA4F7BD8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0">
    <w:name w:val="353D05BE1D9A40BD98CBCF864D802F37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0">
    <w:name w:val="1DED6966D81348CF88D6360F995770E0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0">
    <w:name w:val="D1886E7744BD42A8962DC1199F8DC469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0">
    <w:name w:val="858954487C3E4F18932D285611AED570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0">
    <w:name w:val="1F90C8AF85554664B61AFB9CAFB41CD0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0">
    <w:name w:val="D71ECAC8B2C44443AE0DE91B5F38A4F0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0">
    <w:name w:val="332AA2F8B8204B95B5C8362DD60062BF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9">
    <w:name w:val="30BA3442078C4F5C87721304078021C09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0">
    <w:name w:val="C95791CB1D2E46E38244CBCAFC900919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0">
    <w:name w:val="90EE8C39F4B540E7A271A32D8EC52278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0">
    <w:name w:val="28D18543E07B4A079CE9FCFE15615D0D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0">
    <w:name w:val="999AFBFCE4B04E8E90F443739C17626D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0">
    <w:name w:val="7CE8585A7EDC4603BFBF5F2A50CCD7C1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0">
    <w:name w:val="C979B7F6CD9C4BCE81D742EE7BB94DFE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0">
    <w:name w:val="659C9E3F82694656B6F1953B9456A083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0">
    <w:name w:val="49BC51FB21654C8D9DED60C9D0818376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0">
    <w:name w:val="CF83AA337FA44E90A7BE7D6FA53AFD61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0">
    <w:name w:val="5503F8BC231B4CD19B268CC255F16BC3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0">
    <w:name w:val="121AB785FF0248F7829E42EC6CD1BB44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0">
    <w:name w:val="1D741E763D6F4C3C89D049EE532A8990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0">
    <w:name w:val="4D96EA3B34E147A1AE11D10630418478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0">
    <w:name w:val="BEF07E7E66C04273BD8B94DB5BD05EA8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0">
    <w:name w:val="25D109746D044CBE86E308CFDBC296E9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0">
    <w:name w:val="8CDCAB91FAAA4E9B94523420C65CB26B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0">
    <w:name w:val="EEF39EAEDAA141E29AAB578D2D62E4D2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0">
    <w:name w:val="A9DED117F4D740D8A518694268EA1BE3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0">
    <w:name w:val="0CEC3D3DACA844DD888AB33B6AE2E68310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0">
    <w:name w:val="A91611680C3E45E2A15335CCA44AF4BC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0">
    <w:name w:val="3A2460C8727546DA9F064606118C1B13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0">
    <w:name w:val="F025A01A080C43CDB2ADC7FBDD33879F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0">
    <w:name w:val="180D53D4A14B4D3591C1A9A67A062FAE10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0">
    <w:name w:val="E7D717AD61B94E2B8BA52472ECFA2A2B10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0">
    <w:name w:val="DAE260435F5A44828B54C891CA4CF598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0">
    <w:name w:val="8883059CF1CA440CB5BF374D387299E6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0">
    <w:name w:val="FE3E4BD0EA6F422BBCFDBB9C2833415B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0">
    <w:name w:val="A68077A6A4BE4103A1CFB0A444CE9266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0">
    <w:name w:val="43C01557293E4E05A0BB829212BCB992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0">
    <w:name w:val="D6FACB0B15F9406286256610FA4F7BD8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1">
    <w:name w:val="353D05BE1D9A40BD98CBCF864D802F37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1">
    <w:name w:val="1DED6966D81348CF88D6360F995770E0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1">
    <w:name w:val="D1886E7744BD42A8962DC1199F8DC469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1">
    <w:name w:val="858954487C3E4F18932D285611AED570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1">
    <w:name w:val="1F90C8AF85554664B61AFB9CAFB41CD0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1">
    <w:name w:val="D71ECAC8B2C44443AE0DE91B5F38A4F0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1">
    <w:name w:val="332AA2F8B8204B95B5C8362DD60062BF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0">
    <w:name w:val="30BA3442078C4F5C87721304078021C010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1">
    <w:name w:val="C95791CB1D2E46E38244CBCAFC900919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1">
    <w:name w:val="90EE8C39F4B540E7A271A32D8EC52278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1">
    <w:name w:val="28D18543E07B4A079CE9FCFE15615D0D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1">
    <w:name w:val="999AFBFCE4B04E8E90F443739C17626D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1">
    <w:name w:val="7CE8585A7EDC4603BFBF5F2A50CCD7C1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1">
    <w:name w:val="C979B7F6CD9C4BCE81D742EE7BB94DFE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1">
    <w:name w:val="659C9E3F82694656B6F1953B9456A083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1">
    <w:name w:val="49BC51FB21654C8D9DED60C9D0818376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1">
    <w:name w:val="CF83AA337FA44E90A7BE7D6FA53AFD61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1">
    <w:name w:val="5503F8BC231B4CD19B268CC255F16BC3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1">
    <w:name w:val="121AB785FF0248F7829E42EC6CD1BB44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1">
    <w:name w:val="1D741E763D6F4C3C89D049EE532A8990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1">
    <w:name w:val="4D96EA3B34E147A1AE11D10630418478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1">
    <w:name w:val="BEF07E7E66C04273BD8B94DB5BD05EA8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1">
    <w:name w:val="25D109746D044CBE86E308CFDBC296E9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1">
    <w:name w:val="8CDCAB91FAAA4E9B94523420C65CB26B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1">
    <w:name w:val="EEF39EAEDAA141E29AAB578D2D62E4D2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1">
    <w:name w:val="A9DED117F4D740D8A518694268EA1BE3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1">
    <w:name w:val="0CEC3D3DACA844DD888AB33B6AE2E68311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1">
    <w:name w:val="A91611680C3E45E2A15335CCA44AF4BC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1">
    <w:name w:val="3A2460C8727546DA9F064606118C1B13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1">
    <w:name w:val="F025A01A080C43CDB2ADC7FBDD33879F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1">
    <w:name w:val="180D53D4A14B4D3591C1A9A67A062FAE11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1">
    <w:name w:val="E7D717AD61B94E2B8BA52472ECFA2A2B11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1">
    <w:name w:val="DAE260435F5A44828B54C891CA4CF598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1">
    <w:name w:val="8883059CF1CA440CB5BF374D387299E6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1">
    <w:name w:val="FE3E4BD0EA6F422BBCFDBB9C2833415B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1">
    <w:name w:val="A68077A6A4BE4103A1CFB0A444CE9266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1">
    <w:name w:val="43C01557293E4E05A0BB829212BCB992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1">
    <w:name w:val="D6FACB0B15F9406286256610FA4F7BD8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2">
    <w:name w:val="353D05BE1D9A40BD98CBCF864D802F37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2">
    <w:name w:val="1DED6966D81348CF88D6360F995770E0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2">
    <w:name w:val="D1886E7744BD42A8962DC1199F8DC469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2">
    <w:name w:val="858954487C3E4F18932D285611AED570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2">
    <w:name w:val="1F90C8AF85554664B61AFB9CAFB41CD0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2">
    <w:name w:val="D71ECAC8B2C44443AE0DE91B5F38A4F0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2">
    <w:name w:val="332AA2F8B8204B95B5C8362DD60062BF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1">
    <w:name w:val="30BA3442078C4F5C87721304078021C0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2">
    <w:name w:val="C95791CB1D2E46E38244CBCAFC900919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2">
    <w:name w:val="90EE8C39F4B540E7A271A32D8EC52278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2">
    <w:name w:val="28D18543E07B4A079CE9FCFE15615D0D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2">
    <w:name w:val="999AFBFCE4B04E8E90F443739C17626D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2">
    <w:name w:val="7CE8585A7EDC4603BFBF5F2A50CCD7C1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2">
    <w:name w:val="C979B7F6CD9C4BCE81D742EE7BB94DFE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2">
    <w:name w:val="659C9E3F82694656B6F1953B9456A083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2">
    <w:name w:val="49BC51FB21654C8D9DED60C9D0818376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2">
    <w:name w:val="CF83AA337FA44E90A7BE7D6FA53AFD61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2">
    <w:name w:val="5503F8BC231B4CD19B268CC255F16BC3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2">
    <w:name w:val="121AB785FF0248F7829E42EC6CD1BB44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2">
    <w:name w:val="1D741E763D6F4C3C89D049EE532A8990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2">
    <w:name w:val="4D96EA3B34E147A1AE11D10630418478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2">
    <w:name w:val="BEF07E7E66C04273BD8B94DB5BD05EA8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2">
    <w:name w:val="25D109746D044CBE86E308CFDBC296E9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2">
    <w:name w:val="8CDCAB91FAAA4E9B94523420C65CB26B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2">
    <w:name w:val="EEF39EAEDAA141E29AAB578D2D62E4D2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2">
    <w:name w:val="A9DED117F4D740D8A518694268EA1BE3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2">
    <w:name w:val="0CEC3D3DACA844DD888AB33B6AE2E68312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2">
    <w:name w:val="A91611680C3E45E2A15335CCA44AF4BC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2">
    <w:name w:val="3A2460C8727546DA9F064606118C1B13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2">
    <w:name w:val="F025A01A080C43CDB2ADC7FBDD33879F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2">
    <w:name w:val="180D53D4A14B4D3591C1A9A67A062FAE12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2">
    <w:name w:val="E7D717AD61B94E2B8BA52472ECFA2A2B12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2">
    <w:name w:val="DAE260435F5A44828B54C891CA4CF598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2">
    <w:name w:val="8883059CF1CA440CB5BF374D387299E6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2">
    <w:name w:val="FE3E4BD0EA6F422BBCFDBB9C2833415B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2">
    <w:name w:val="A68077A6A4BE4103A1CFB0A444CE9266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2">
    <w:name w:val="43C01557293E4E05A0BB829212BCB992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2">
    <w:name w:val="D6FACB0B15F9406286256610FA4F7BD8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3">
    <w:name w:val="353D05BE1D9A40BD98CBCF864D802F37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3">
    <w:name w:val="1DED6966D81348CF88D6360F995770E0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3">
    <w:name w:val="D1886E7744BD42A8962DC1199F8DC469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3">
    <w:name w:val="858954487C3E4F18932D285611AED570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3">
    <w:name w:val="1F90C8AF85554664B61AFB9CAFB41CD0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3">
    <w:name w:val="D71ECAC8B2C44443AE0DE91B5F38A4F0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3">
    <w:name w:val="332AA2F8B8204B95B5C8362DD60062BF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2">
    <w:name w:val="30BA3442078C4F5C87721304078021C0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3">
    <w:name w:val="C95791CB1D2E46E38244CBCAFC900919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3">
    <w:name w:val="90EE8C39F4B540E7A271A32D8EC52278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3">
    <w:name w:val="28D18543E07B4A079CE9FCFE15615D0D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3">
    <w:name w:val="999AFBFCE4B04E8E90F443739C17626D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3">
    <w:name w:val="7CE8585A7EDC4603BFBF5F2A50CCD7C1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3">
    <w:name w:val="C979B7F6CD9C4BCE81D742EE7BB94DFE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3">
    <w:name w:val="659C9E3F82694656B6F1953B9456A083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3">
    <w:name w:val="49BC51FB21654C8D9DED60C9D0818376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3">
    <w:name w:val="CF83AA337FA44E90A7BE7D6FA53AFD61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3">
    <w:name w:val="5503F8BC231B4CD19B268CC255F16BC3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3">
    <w:name w:val="121AB785FF0248F7829E42EC6CD1BB44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3">
    <w:name w:val="1D741E763D6F4C3C89D049EE532A8990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3">
    <w:name w:val="4D96EA3B34E147A1AE11D10630418478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3">
    <w:name w:val="BEF07E7E66C04273BD8B94DB5BD05EA8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3">
    <w:name w:val="25D109746D044CBE86E308CFDBC296E9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3">
    <w:name w:val="8CDCAB91FAAA4E9B94523420C65CB26B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3">
    <w:name w:val="EEF39EAEDAA141E29AAB578D2D62E4D2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3">
    <w:name w:val="A9DED117F4D740D8A518694268EA1BE3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3">
    <w:name w:val="0CEC3D3DACA844DD888AB33B6AE2E68313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3">
    <w:name w:val="A91611680C3E45E2A15335CCA44AF4BC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3">
    <w:name w:val="3A2460C8727546DA9F064606118C1B13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3">
    <w:name w:val="F025A01A080C43CDB2ADC7FBDD33879F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3">
    <w:name w:val="180D53D4A14B4D3591C1A9A67A062FAE13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3">
    <w:name w:val="E7D717AD61B94E2B8BA52472ECFA2A2B13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3">
    <w:name w:val="DAE260435F5A44828B54C891CA4CF598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3">
    <w:name w:val="8883059CF1CA440CB5BF374D387299E6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3">
    <w:name w:val="FE3E4BD0EA6F422BBCFDBB9C2833415B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3">
    <w:name w:val="A68077A6A4BE4103A1CFB0A444CE9266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3">
    <w:name w:val="43C01557293E4E05A0BB829212BCB992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3">
    <w:name w:val="D6FACB0B15F9406286256610FA4F7BD8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">
    <w:name w:val="81527496F7A34CE2B3B55A395B39443C"/>
    <w:rsid w:val="0086486F"/>
  </w:style>
  <w:style w:type="paragraph" w:customStyle="1" w:styleId="705BC30088ED4E89857C1CC942F71772">
    <w:name w:val="705BC30088ED4E89857C1CC942F71772"/>
    <w:rsid w:val="0086486F"/>
  </w:style>
  <w:style w:type="paragraph" w:customStyle="1" w:styleId="ABEA81FC3AFC4C1AB9FAED9E61687639">
    <w:name w:val="ABEA81FC3AFC4C1AB9FAED9E61687639"/>
    <w:rsid w:val="0086486F"/>
  </w:style>
  <w:style w:type="paragraph" w:customStyle="1" w:styleId="DDE4AD1181F647EF969BE19B47EEE565">
    <w:name w:val="DDE4AD1181F647EF969BE19B47EEE565"/>
    <w:rsid w:val="0086486F"/>
  </w:style>
  <w:style w:type="paragraph" w:customStyle="1" w:styleId="B8D16D493FB9422995B86824376543E8">
    <w:name w:val="B8D16D493FB9422995B86824376543E8"/>
    <w:rsid w:val="0086486F"/>
  </w:style>
  <w:style w:type="paragraph" w:customStyle="1" w:styleId="CFB6A6E947A84C70AF1F9473FA5B1A7F">
    <w:name w:val="CFB6A6E947A84C70AF1F9473FA5B1A7F"/>
    <w:rsid w:val="0086486F"/>
  </w:style>
  <w:style w:type="paragraph" w:customStyle="1" w:styleId="116A84E1E33F4A0580CE8B040DD4E831">
    <w:name w:val="116A84E1E33F4A0580CE8B040DD4E831"/>
    <w:rsid w:val="0086486F"/>
  </w:style>
  <w:style w:type="paragraph" w:customStyle="1" w:styleId="353D05BE1D9A40BD98CBCF864D802F3714">
    <w:name w:val="353D05BE1D9A40BD98CBCF864D802F37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4">
    <w:name w:val="1DED6966D81348CF88D6360F995770E0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4">
    <w:name w:val="D1886E7744BD42A8962DC1199F8DC469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">
    <w:name w:val="81527496F7A34CE2B3B55A395B39443C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">
    <w:name w:val="705BC30088ED4E89857C1CC942F71772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">
    <w:name w:val="ABEA81FC3AFC4C1AB9FAED9E61687639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">
    <w:name w:val="116A84E1E33F4A0580CE8B040DD4E8311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4">
    <w:name w:val="858954487C3E4F18932D285611AED570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4">
    <w:name w:val="1F90C8AF85554664B61AFB9CAFB41CD0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4">
    <w:name w:val="D71ECAC8B2C44443AE0DE91B5F38A4F0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4">
    <w:name w:val="332AA2F8B8204B95B5C8362DD60062BF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3">
    <w:name w:val="30BA3442078C4F5C87721304078021C0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4">
    <w:name w:val="C95791CB1D2E46E38244CBCAFC900919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4">
    <w:name w:val="90EE8C39F4B540E7A271A32D8EC52278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4">
    <w:name w:val="28D18543E07B4A079CE9FCFE15615D0D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4">
    <w:name w:val="999AFBFCE4B04E8E90F443739C17626D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4">
    <w:name w:val="7CE8585A7EDC4603BFBF5F2A50CCD7C1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4">
    <w:name w:val="C979B7F6CD9C4BCE81D742EE7BB94DFE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4">
    <w:name w:val="659C9E3F82694656B6F1953B9456A083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4">
    <w:name w:val="49BC51FB21654C8D9DED60C9D0818376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4">
    <w:name w:val="CF83AA337FA44E90A7BE7D6FA53AFD61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4">
    <w:name w:val="5503F8BC231B4CD19B268CC255F16BC3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4">
    <w:name w:val="121AB785FF0248F7829E42EC6CD1BB44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4">
    <w:name w:val="1D741E763D6F4C3C89D049EE532A8990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4">
    <w:name w:val="4D96EA3B34E147A1AE11D10630418478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4">
    <w:name w:val="BEF07E7E66C04273BD8B94DB5BD05EA8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4">
    <w:name w:val="25D109746D044CBE86E308CFDBC296E9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4">
    <w:name w:val="8CDCAB91FAAA4E9B94523420C65CB26B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4">
    <w:name w:val="EEF39EAEDAA141E29AAB578D2D62E4D2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4">
    <w:name w:val="A9DED117F4D740D8A518694268EA1BE3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4">
    <w:name w:val="0CEC3D3DACA844DD888AB33B6AE2E68314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4">
    <w:name w:val="A91611680C3E45E2A15335CCA44AF4BC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4">
    <w:name w:val="3A2460C8727546DA9F064606118C1B13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4">
    <w:name w:val="F025A01A080C43CDB2ADC7FBDD33879F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4">
    <w:name w:val="180D53D4A14B4D3591C1A9A67A062FAE14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4">
    <w:name w:val="E7D717AD61B94E2B8BA52472ECFA2A2B14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4">
    <w:name w:val="DAE260435F5A44828B54C891CA4CF598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4">
    <w:name w:val="8883059CF1CA440CB5BF374D387299E6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4">
    <w:name w:val="FE3E4BD0EA6F422BBCFDBB9C2833415B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4">
    <w:name w:val="A68077A6A4BE4103A1CFB0A444CE9266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4">
    <w:name w:val="43C01557293E4E05A0BB829212BCB992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4">
    <w:name w:val="D6FACB0B15F9406286256610FA4F7BD8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968FF5257F34D1296AA1EDBD636303E">
    <w:name w:val="8968FF5257F34D1296AA1EDBD636303E"/>
    <w:rsid w:val="0086486F"/>
  </w:style>
  <w:style w:type="paragraph" w:customStyle="1" w:styleId="8A2D488533A3484D92373BAAC8F277C6">
    <w:name w:val="8A2D488533A3484D92373BAAC8F277C6"/>
    <w:rsid w:val="0086486F"/>
  </w:style>
  <w:style w:type="paragraph" w:customStyle="1" w:styleId="D1209FAC5EB34DD0AC298124790FE86C">
    <w:name w:val="D1209FAC5EB34DD0AC298124790FE86C"/>
    <w:rsid w:val="0086486F"/>
  </w:style>
  <w:style w:type="paragraph" w:customStyle="1" w:styleId="85499D80FF7A4029974016B102DF66D8">
    <w:name w:val="85499D80FF7A4029974016B102DF66D8"/>
    <w:rsid w:val="0086486F"/>
  </w:style>
  <w:style w:type="paragraph" w:customStyle="1" w:styleId="B0DDBC4959B645ADA48D702E2C81908E">
    <w:name w:val="B0DDBC4959B645ADA48D702E2C81908E"/>
    <w:rsid w:val="0086486F"/>
  </w:style>
  <w:style w:type="paragraph" w:customStyle="1" w:styleId="D4230E1FC8FA49769863EC58DF72699B">
    <w:name w:val="D4230E1FC8FA49769863EC58DF72699B"/>
    <w:rsid w:val="0086486F"/>
  </w:style>
  <w:style w:type="paragraph" w:customStyle="1" w:styleId="D026D77D581A4F6195FC03BE3FADC8DF">
    <w:name w:val="D026D77D581A4F6195FC03BE3FADC8DF"/>
    <w:rsid w:val="0086486F"/>
  </w:style>
  <w:style w:type="paragraph" w:customStyle="1" w:styleId="E8FCB2F052344E35A3A11F4D513E5C1B">
    <w:name w:val="E8FCB2F052344E35A3A11F4D513E5C1B"/>
    <w:rsid w:val="0086486F"/>
  </w:style>
  <w:style w:type="paragraph" w:customStyle="1" w:styleId="353D05BE1D9A40BD98CBCF864D802F3715">
    <w:name w:val="353D05BE1D9A40BD98CBCF864D802F37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5">
    <w:name w:val="1DED6966D81348CF88D6360F995770E0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5">
    <w:name w:val="D1886E7744BD42A8962DC1199F8DC469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2">
    <w:name w:val="81527496F7A34CE2B3B55A395B39443C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2">
    <w:name w:val="705BC30088ED4E89857C1CC942F71772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2">
    <w:name w:val="ABEA81FC3AFC4C1AB9FAED9E61687639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2">
    <w:name w:val="116A84E1E33F4A0580CE8B040DD4E8312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5">
    <w:name w:val="858954487C3E4F18932D285611AED570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5">
    <w:name w:val="1F90C8AF85554664B61AFB9CAFB41CD0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5">
    <w:name w:val="D71ECAC8B2C44443AE0DE91B5F38A4F0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5">
    <w:name w:val="332AA2F8B8204B95B5C8362DD60062BF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4">
    <w:name w:val="30BA3442078C4F5C87721304078021C0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5">
    <w:name w:val="C95791CB1D2E46E38244CBCAFC900919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5">
    <w:name w:val="90EE8C39F4B540E7A271A32D8EC52278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5">
    <w:name w:val="28D18543E07B4A079CE9FCFE15615D0D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5">
    <w:name w:val="999AFBFCE4B04E8E90F443739C17626D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5">
    <w:name w:val="7CE8585A7EDC4603BFBF5F2A50CCD7C1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5">
    <w:name w:val="C979B7F6CD9C4BCE81D742EE7BB94DFE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5">
    <w:name w:val="659C9E3F82694656B6F1953B9456A083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5">
    <w:name w:val="49BC51FB21654C8D9DED60C9D0818376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5">
    <w:name w:val="CF83AA337FA44E90A7BE7D6FA53AFD61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5">
    <w:name w:val="5503F8BC231B4CD19B268CC255F16BC3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5">
    <w:name w:val="121AB785FF0248F7829E42EC6CD1BB44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5">
    <w:name w:val="1D741E763D6F4C3C89D049EE532A8990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5">
    <w:name w:val="4D96EA3B34E147A1AE11D10630418478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5">
    <w:name w:val="BEF07E7E66C04273BD8B94DB5BD05EA8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5">
    <w:name w:val="25D109746D044CBE86E308CFDBC296E9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5">
    <w:name w:val="8CDCAB91FAAA4E9B94523420C65CB26B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5">
    <w:name w:val="EEF39EAEDAA141E29AAB578D2D62E4D2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5">
    <w:name w:val="A9DED117F4D740D8A518694268EA1BE3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5">
    <w:name w:val="0CEC3D3DACA844DD888AB33B6AE2E68315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5">
    <w:name w:val="A91611680C3E45E2A15335CCA44AF4BC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5">
    <w:name w:val="3A2460C8727546DA9F064606118C1B13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5">
    <w:name w:val="F025A01A080C43CDB2ADC7FBDD33879F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5">
    <w:name w:val="180D53D4A14B4D3591C1A9A67A062FAE15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5">
    <w:name w:val="E7D717AD61B94E2B8BA52472ECFA2A2B15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5">
    <w:name w:val="DAE260435F5A44828B54C891CA4CF598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5">
    <w:name w:val="8883059CF1CA440CB5BF374D387299E6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5">
    <w:name w:val="FE3E4BD0EA6F422BBCFDBB9C2833415B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5">
    <w:name w:val="A68077A6A4BE4103A1CFB0A444CE9266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5">
    <w:name w:val="43C01557293E4E05A0BB829212BCB992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5">
    <w:name w:val="D6FACB0B15F9406286256610FA4F7BD8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6">
    <w:name w:val="353D05BE1D9A40BD98CBCF864D802F37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6">
    <w:name w:val="1DED6966D81348CF88D6360F995770E0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6">
    <w:name w:val="D1886E7744BD42A8962DC1199F8DC469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3">
    <w:name w:val="81527496F7A34CE2B3B55A395B39443C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3">
    <w:name w:val="705BC30088ED4E89857C1CC942F71772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3">
    <w:name w:val="ABEA81FC3AFC4C1AB9FAED9E61687639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3">
    <w:name w:val="116A84E1E33F4A0580CE8B040DD4E8313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6">
    <w:name w:val="858954487C3E4F18932D285611AED570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6">
    <w:name w:val="1F90C8AF85554664B61AFB9CAFB41CD0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6">
    <w:name w:val="D71ECAC8B2C44443AE0DE91B5F38A4F0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6">
    <w:name w:val="332AA2F8B8204B95B5C8362DD60062BF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5">
    <w:name w:val="30BA3442078C4F5C87721304078021C015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6">
    <w:name w:val="C95791CB1D2E46E38244CBCAFC900919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6">
    <w:name w:val="90EE8C39F4B540E7A271A32D8EC52278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6">
    <w:name w:val="28D18543E07B4A079CE9FCFE15615D0D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6">
    <w:name w:val="999AFBFCE4B04E8E90F443739C17626D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6">
    <w:name w:val="7CE8585A7EDC4603BFBF5F2A50CCD7C1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6">
    <w:name w:val="C979B7F6CD9C4BCE81D742EE7BB94DFE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6">
    <w:name w:val="659C9E3F82694656B6F1953B9456A083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6">
    <w:name w:val="49BC51FB21654C8D9DED60C9D0818376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6">
    <w:name w:val="CF83AA337FA44E90A7BE7D6FA53AFD61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6">
    <w:name w:val="5503F8BC231B4CD19B268CC255F16BC3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6">
    <w:name w:val="121AB785FF0248F7829E42EC6CD1BB44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6">
    <w:name w:val="1D741E763D6F4C3C89D049EE532A8990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6">
    <w:name w:val="4D96EA3B34E147A1AE11D10630418478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6">
    <w:name w:val="BEF07E7E66C04273BD8B94DB5BD05EA8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6">
    <w:name w:val="25D109746D044CBE86E308CFDBC296E9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6">
    <w:name w:val="8CDCAB91FAAA4E9B94523420C65CB26B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6">
    <w:name w:val="EEF39EAEDAA141E29AAB578D2D62E4D2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6">
    <w:name w:val="A9DED117F4D740D8A518694268EA1BE3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6">
    <w:name w:val="0CEC3D3DACA844DD888AB33B6AE2E68316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6">
    <w:name w:val="A91611680C3E45E2A15335CCA44AF4BC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6">
    <w:name w:val="3A2460C8727546DA9F064606118C1B13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6">
    <w:name w:val="F025A01A080C43CDB2ADC7FBDD33879F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6">
    <w:name w:val="180D53D4A14B4D3591C1A9A67A062FAE16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6">
    <w:name w:val="E7D717AD61B94E2B8BA52472ECFA2A2B16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6">
    <w:name w:val="DAE260435F5A44828B54C891CA4CF598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6">
    <w:name w:val="8883059CF1CA440CB5BF374D387299E6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6">
    <w:name w:val="FE3E4BD0EA6F422BBCFDBB9C2833415B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6">
    <w:name w:val="A68077A6A4BE4103A1CFB0A444CE9266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6">
    <w:name w:val="43C01557293E4E05A0BB829212BCB992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6">
    <w:name w:val="D6FACB0B15F9406286256610FA4F7BD8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7">
    <w:name w:val="353D05BE1D9A40BD98CBCF864D802F37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7">
    <w:name w:val="1DED6966D81348CF88D6360F995770E0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7">
    <w:name w:val="D1886E7744BD42A8962DC1199F8DC469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4">
    <w:name w:val="81527496F7A34CE2B3B55A395B39443C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4">
    <w:name w:val="705BC30088ED4E89857C1CC942F71772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4">
    <w:name w:val="ABEA81FC3AFC4C1AB9FAED9E61687639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4">
    <w:name w:val="116A84E1E33F4A0580CE8B040DD4E8314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7">
    <w:name w:val="858954487C3E4F18932D285611AED570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7">
    <w:name w:val="1F90C8AF85554664B61AFB9CAFB41CD0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7">
    <w:name w:val="D71ECAC8B2C44443AE0DE91B5F38A4F0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7">
    <w:name w:val="332AA2F8B8204B95B5C8362DD60062BF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6">
    <w:name w:val="30BA3442078C4F5C87721304078021C016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5791CB1D2E46E38244CBCAFC90091917">
    <w:name w:val="C95791CB1D2E46E38244CBCAFC900919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EE8C39F4B540E7A271A32D8EC5227817">
    <w:name w:val="90EE8C39F4B540E7A271A32D8EC52278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8D18543E07B4A079CE9FCFE15615D0D17">
    <w:name w:val="28D18543E07B4A079CE9FCFE15615D0D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99AFBFCE4B04E8E90F443739C17626D17">
    <w:name w:val="999AFBFCE4B04E8E90F443739C17626D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CE8585A7EDC4603BFBF5F2A50CCD7C117">
    <w:name w:val="7CE8585A7EDC4603BFBF5F2A50CCD7C1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979B7F6CD9C4BCE81D742EE7BB94DFE17">
    <w:name w:val="C979B7F6CD9C4BCE81D742EE7BB94DFE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C9E3F82694656B6F1953B9456A08317">
    <w:name w:val="659C9E3F82694656B6F1953B9456A083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9BC51FB21654C8D9DED60C9D081837617">
    <w:name w:val="49BC51FB21654C8D9DED60C9D0818376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F83AA337FA44E90A7BE7D6FA53AFD6117">
    <w:name w:val="CF83AA337FA44E90A7BE7D6FA53AFD61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503F8BC231B4CD19B268CC255F16BC317">
    <w:name w:val="5503F8BC231B4CD19B268CC255F16BC3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21AB785FF0248F7829E42EC6CD1BB4417">
    <w:name w:val="121AB785FF0248F7829E42EC6CD1BB44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741E763D6F4C3C89D049EE532A899017">
    <w:name w:val="1D741E763D6F4C3C89D049EE532A8990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4D96EA3B34E147A1AE11D1063041847817">
    <w:name w:val="4D96EA3B34E147A1AE11D10630418478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EF07E7E66C04273BD8B94DB5BD05EA817">
    <w:name w:val="BEF07E7E66C04273BD8B94DB5BD05EA8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5D109746D044CBE86E308CFDBC296E917">
    <w:name w:val="25D109746D044CBE86E308CFDBC296E9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DCAB91FAAA4E9B94523420C65CB26B17">
    <w:name w:val="8CDCAB91FAAA4E9B94523420C65CB26B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EF39EAEDAA141E29AAB578D2D62E4D217">
    <w:name w:val="EEF39EAEDAA141E29AAB578D2D62E4D2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DED117F4D740D8A518694268EA1BE317">
    <w:name w:val="A9DED117F4D740D8A518694268EA1BE3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0CEC3D3DACA844DD888AB33B6AE2E68317">
    <w:name w:val="0CEC3D3DACA844DD888AB33B6AE2E68317"/>
    <w:rsid w:val="0086486F"/>
    <w:pPr>
      <w:numPr>
        <w:numId w:val="1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91611680C3E45E2A15335CCA44AF4BC17">
    <w:name w:val="A91611680C3E45E2A15335CCA44AF4BC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2460C8727546DA9F064606118C1B1317">
    <w:name w:val="3A2460C8727546DA9F064606118C1B13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025A01A080C43CDB2ADC7FBDD33879F17">
    <w:name w:val="F025A01A080C43CDB2ADC7FBDD33879F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80D53D4A14B4D3591C1A9A67A062FAE17">
    <w:name w:val="180D53D4A14B4D3591C1A9A67A062FAE17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7D717AD61B94E2B8BA52472ECFA2A2B17">
    <w:name w:val="E7D717AD61B94E2B8BA52472ECFA2A2B17"/>
    <w:rsid w:val="0086486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AE260435F5A44828B54C891CA4CF59817">
    <w:name w:val="DAE260435F5A44828B54C891CA4CF598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883059CF1CA440CB5BF374D387299E617">
    <w:name w:val="8883059CF1CA440CB5BF374D387299E6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3E4BD0EA6F422BBCFDBB9C2833415B17">
    <w:name w:val="FE3E4BD0EA6F422BBCFDBB9C2833415B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68077A6A4BE4103A1CFB0A444CE926617">
    <w:name w:val="A68077A6A4BE4103A1CFB0A444CE9266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3C01557293E4E05A0BB829212BCB99217">
    <w:name w:val="43C01557293E4E05A0BB829212BCB992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6FACB0B15F9406286256610FA4F7BD817">
    <w:name w:val="D6FACB0B15F9406286256610FA4F7BD817"/>
    <w:rsid w:val="0086486F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51BE1731B8946DFAE239A9A71A9B1D7">
    <w:name w:val="A51BE1731B8946DFAE239A9A71A9B1D7"/>
    <w:rsid w:val="00AD7AD7"/>
  </w:style>
  <w:style w:type="paragraph" w:customStyle="1" w:styleId="24AC862F875E44F788C7EB7D91EE79BB">
    <w:name w:val="24AC862F875E44F788C7EB7D91EE79BB"/>
    <w:rsid w:val="00AD7AD7"/>
  </w:style>
  <w:style w:type="paragraph" w:customStyle="1" w:styleId="0D55C6750D0E4F148C58E79EFBFF2467">
    <w:name w:val="0D55C6750D0E4F148C58E79EFBFF2467"/>
    <w:rsid w:val="00AD7AD7"/>
  </w:style>
  <w:style w:type="paragraph" w:customStyle="1" w:styleId="C390092D91A64E0E80A757D91995EFD1">
    <w:name w:val="C390092D91A64E0E80A757D91995EFD1"/>
    <w:rsid w:val="00AD7AD7"/>
  </w:style>
  <w:style w:type="paragraph" w:customStyle="1" w:styleId="0A00A68CC8A54DAAA7FFE4D932B1C155">
    <w:name w:val="0A00A68CC8A54DAAA7FFE4D932B1C155"/>
    <w:rsid w:val="00AD7AD7"/>
  </w:style>
  <w:style w:type="paragraph" w:customStyle="1" w:styleId="D53EA28F9D5B4C17ABAB1D9CD369FAD4">
    <w:name w:val="D53EA28F9D5B4C17ABAB1D9CD369FAD4"/>
    <w:rsid w:val="00AD7AD7"/>
  </w:style>
  <w:style w:type="paragraph" w:customStyle="1" w:styleId="D823BD763ECA4568985D750160D2D159">
    <w:name w:val="D823BD763ECA4568985D750160D2D159"/>
    <w:rsid w:val="00AD7AD7"/>
  </w:style>
  <w:style w:type="paragraph" w:customStyle="1" w:styleId="C62712117DFA4F62AD9C839D2141AC7F">
    <w:name w:val="C62712117DFA4F62AD9C839D2141AC7F"/>
    <w:rsid w:val="00AD7AD7"/>
  </w:style>
  <w:style w:type="paragraph" w:customStyle="1" w:styleId="CB071257C56F4B8B97E8643B599E2144">
    <w:name w:val="CB071257C56F4B8B97E8643B599E2144"/>
    <w:rsid w:val="00AD7AD7"/>
  </w:style>
  <w:style w:type="paragraph" w:customStyle="1" w:styleId="FAD7E3EDDB3C4AFBB0DA942A72DB3201">
    <w:name w:val="FAD7E3EDDB3C4AFBB0DA942A72DB3201"/>
    <w:rsid w:val="00AD7AD7"/>
  </w:style>
  <w:style w:type="paragraph" w:customStyle="1" w:styleId="3007C1D88281425896B00C38939FE5E1">
    <w:name w:val="3007C1D88281425896B00C38939FE5E1"/>
    <w:rsid w:val="00AD7AD7"/>
  </w:style>
  <w:style w:type="paragraph" w:customStyle="1" w:styleId="F510F2A488B84FF0B2837B91AD4908BB">
    <w:name w:val="F510F2A488B84FF0B2837B91AD4908BB"/>
    <w:rsid w:val="00AD7AD7"/>
  </w:style>
  <w:style w:type="paragraph" w:customStyle="1" w:styleId="7C277BC7CBE14D99B1CB8FD481882B5E">
    <w:name w:val="7C277BC7CBE14D99B1CB8FD481882B5E"/>
    <w:rsid w:val="00AD7AD7"/>
  </w:style>
  <w:style w:type="paragraph" w:customStyle="1" w:styleId="613062EC58ED4AB2A87F442661E1F540">
    <w:name w:val="613062EC58ED4AB2A87F442661E1F540"/>
    <w:rsid w:val="00AD7AD7"/>
  </w:style>
  <w:style w:type="paragraph" w:customStyle="1" w:styleId="7ACF38519055422F919A2570746D967D">
    <w:name w:val="7ACF38519055422F919A2570746D967D"/>
    <w:rsid w:val="00AD7AD7"/>
  </w:style>
  <w:style w:type="paragraph" w:customStyle="1" w:styleId="25A7EE5A12D84B2F8A6B43D875287C3E">
    <w:name w:val="25A7EE5A12D84B2F8A6B43D875287C3E"/>
    <w:rsid w:val="00AD7AD7"/>
  </w:style>
  <w:style w:type="paragraph" w:customStyle="1" w:styleId="12230892C0E74D559A58BD105EB8C9F2">
    <w:name w:val="12230892C0E74D559A58BD105EB8C9F2"/>
    <w:rsid w:val="00AD7AD7"/>
  </w:style>
  <w:style w:type="paragraph" w:customStyle="1" w:styleId="BF8FD699E6C24E648F59CFEDFA282832">
    <w:name w:val="BF8FD699E6C24E648F59CFEDFA282832"/>
    <w:rsid w:val="00AD7AD7"/>
  </w:style>
  <w:style w:type="paragraph" w:customStyle="1" w:styleId="85A3F603EDA9448DA85AEB413A0DC485">
    <w:name w:val="85A3F603EDA9448DA85AEB413A0DC485"/>
    <w:rsid w:val="00AD7AD7"/>
  </w:style>
  <w:style w:type="paragraph" w:customStyle="1" w:styleId="D0B5610D20194C0484FB9AF55D85DBA7">
    <w:name w:val="D0B5610D20194C0484FB9AF55D85DBA7"/>
    <w:rsid w:val="00AD7AD7"/>
  </w:style>
  <w:style w:type="paragraph" w:customStyle="1" w:styleId="396AB2CC6E394AD8AA9926AA4EF21B3A">
    <w:name w:val="396AB2CC6E394AD8AA9926AA4EF21B3A"/>
    <w:rsid w:val="00AD7AD7"/>
  </w:style>
  <w:style w:type="paragraph" w:customStyle="1" w:styleId="530F8EE1951B497CBC7B393534EA9563">
    <w:name w:val="530F8EE1951B497CBC7B393534EA9563"/>
    <w:rsid w:val="00AD7AD7"/>
  </w:style>
  <w:style w:type="paragraph" w:customStyle="1" w:styleId="B23092304BCD45AB911706AE7F13B47A">
    <w:name w:val="B23092304BCD45AB911706AE7F13B47A"/>
    <w:rsid w:val="00AD7AD7"/>
  </w:style>
  <w:style w:type="paragraph" w:customStyle="1" w:styleId="FC78FCEAD29B4A3F8EBAEB7072E60DE9">
    <w:name w:val="FC78FCEAD29B4A3F8EBAEB7072E60DE9"/>
    <w:rsid w:val="00AD7AD7"/>
  </w:style>
  <w:style w:type="paragraph" w:customStyle="1" w:styleId="FFCE3509014A45BA946B6C021E676E4C">
    <w:name w:val="FFCE3509014A45BA946B6C021E676E4C"/>
    <w:rsid w:val="00AD7AD7"/>
  </w:style>
  <w:style w:type="paragraph" w:customStyle="1" w:styleId="D87BBA5F260E4AD9AF30CFC5BBCEB0C2">
    <w:name w:val="D87BBA5F260E4AD9AF30CFC5BBCEB0C2"/>
    <w:rsid w:val="00AD7AD7"/>
  </w:style>
  <w:style w:type="paragraph" w:customStyle="1" w:styleId="A7B40584FBC54F84AF16ABB4ED6CA5E1">
    <w:name w:val="A7B40584FBC54F84AF16ABB4ED6CA5E1"/>
    <w:rsid w:val="00AD7AD7"/>
  </w:style>
  <w:style w:type="paragraph" w:customStyle="1" w:styleId="E9161270850D4A8A8F680B9A40E81B3F">
    <w:name w:val="E9161270850D4A8A8F680B9A40E81B3F"/>
    <w:rsid w:val="00AD7AD7"/>
  </w:style>
  <w:style w:type="paragraph" w:customStyle="1" w:styleId="32EDEA7AAA694A72BCB0F1CA10468F1A">
    <w:name w:val="32EDEA7AAA694A72BCB0F1CA10468F1A"/>
    <w:rsid w:val="00AD7AD7"/>
  </w:style>
  <w:style w:type="paragraph" w:customStyle="1" w:styleId="90030E999EDA4F70A948B18D3A066F98">
    <w:name w:val="90030E999EDA4F70A948B18D3A066F98"/>
    <w:rsid w:val="00AD7AD7"/>
  </w:style>
  <w:style w:type="paragraph" w:customStyle="1" w:styleId="B1135FE91F66463DB7E80951E144DF3A">
    <w:name w:val="B1135FE91F66463DB7E80951E144DF3A"/>
    <w:rsid w:val="00AD7AD7"/>
  </w:style>
  <w:style w:type="paragraph" w:customStyle="1" w:styleId="78B565CA5D7B45EA9D3A8A83D359405A">
    <w:name w:val="78B565CA5D7B45EA9D3A8A83D359405A"/>
    <w:rsid w:val="00AD7AD7"/>
  </w:style>
  <w:style w:type="paragraph" w:customStyle="1" w:styleId="477E79384FF3419D9E6B826A6B6E045F">
    <w:name w:val="477E79384FF3419D9E6B826A6B6E045F"/>
    <w:rsid w:val="00AD7AD7"/>
  </w:style>
  <w:style w:type="paragraph" w:customStyle="1" w:styleId="3749F0FA722142939EE1492125EEBBC5">
    <w:name w:val="3749F0FA722142939EE1492125EEBBC5"/>
    <w:rsid w:val="00AD7AD7"/>
  </w:style>
  <w:style w:type="paragraph" w:customStyle="1" w:styleId="A65260D0ADE34AABA2971C9018A33010">
    <w:name w:val="A65260D0ADE34AABA2971C9018A33010"/>
    <w:rsid w:val="00AD7AD7"/>
  </w:style>
  <w:style w:type="paragraph" w:customStyle="1" w:styleId="C68BEFC262C34AA989EC53C61276AF24">
    <w:name w:val="C68BEFC262C34AA989EC53C61276AF24"/>
    <w:rsid w:val="00AD7AD7"/>
  </w:style>
  <w:style w:type="paragraph" w:customStyle="1" w:styleId="389A9672FC8043D2AFFA7EBBAAE1A0CB">
    <w:name w:val="389A9672FC8043D2AFFA7EBBAAE1A0CB"/>
    <w:rsid w:val="00AD7AD7"/>
  </w:style>
  <w:style w:type="paragraph" w:customStyle="1" w:styleId="007E5D7BB5CE491C8EAAC787E3E46A24">
    <w:name w:val="007E5D7BB5CE491C8EAAC787E3E46A24"/>
    <w:rsid w:val="00AD7AD7"/>
  </w:style>
  <w:style w:type="paragraph" w:customStyle="1" w:styleId="449CB6AB63E149D28444C6E346FE53CC">
    <w:name w:val="449CB6AB63E149D28444C6E346FE53CC"/>
    <w:rsid w:val="00AD7AD7"/>
  </w:style>
  <w:style w:type="paragraph" w:customStyle="1" w:styleId="2F283D11BDFF4BD7A6F342060BC3AE4B">
    <w:name w:val="2F283D11BDFF4BD7A6F342060BC3AE4B"/>
    <w:rsid w:val="00AD7AD7"/>
  </w:style>
  <w:style w:type="paragraph" w:customStyle="1" w:styleId="D3D424FD41664844A6FB9E0630D02BB8">
    <w:name w:val="D3D424FD41664844A6FB9E0630D02BB8"/>
    <w:rsid w:val="00AD7AD7"/>
  </w:style>
  <w:style w:type="paragraph" w:customStyle="1" w:styleId="71190CDD89BC48C29B3008BDD882241B">
    <w:name w:val="71190CDD89BC48C29B3008BDD882241B"/>
    <w:rsid w:val="00AD7AD7"/>
  </w:style>
  <w:style w:type="paragraph" w:customStyle="1" w:styleId="3717B78630854009AC4ED4EAF5B4BD64">
    <w:name w:val="3717B78630854009AC4ED4EAF5B4BD64"/>
    <w:rsid w:val="00AD7AD7"/>
  </w:style>
  <w:style w:type="paragraph" w:customStyle="1" w:styleId="77727CDCC192492A91D0E228196949ED">
    <w:name w:val="77727CDCC192492A91D0E228196949ED"/>
    <w:rsid w:val="00AD7AD7"/>
  </w:style>
  <w:style w:type="paragraph" w:customStyle="1" w:styleId="57E82BC923FA46818001FD7CCB091D82">
    <w:name w:val="57E82BC923FA46818001FD7CCB091D82"/>
    <w:rsid w:val="00AD7AD7"/>
  </w:style>
  <w:style w:type="paragraph" w:customStyle="1" w:styleId="31B9B949D1DB4CB2A34B0901C29D4264">
    <w:name w:val="31B9B949D1DB4CB2A34B0901C29D4264"/>
    <w:rsid w:val="00AD7AD7"/>
  </w:style>
  <w:style w:type="paragraph" w:customStyle="1" w:styleId="9D5DBDFAF71541B998C7718DA54BF702">
    <w:name w:val="9D5DBDFAF71541B998C7718DA54BF702"/>
    <w:rsid w:val="00AD7AD7"/>
  </w:style>
  <w:style w:type="paragraph" w:customStyle="1" w:styleId="9536771C766D4D31BC81456B07DE86A5">
    <w:name w:val="9536771C766D4D31BC81456B07DE86A5"/>
    <w:rsid w:val="00AD7AD7"/>
  </w:style>
  <w:style w:type="paragraph" w:customStyle="1" w:styleId="337092367DBB46AD8F9B6C04F84728FD">
    <w:name w:val="337092367DBB46AD8F9B6C04F84728FD"/>
    <w:rsid w:val="00AD7AD7"/>
  </w:style>
  <w:style w:type="paragraph" w:customStyle="1" w:styleId="A114F999E54444F7A39620BCDE38C350">
    <w:name w:val="A114F999E54444F7A39620BCDE38C350"/>
    <w:rsid w:val="00AD7AD7"/>
  </w:style>
  <w:style w:type="paragraph" w:customStyle="1" w:styleId="8E83E55BB47F4FFC854FE6D71DA0E95D">
    <w:name w:val="8E83E55BB47F4FFC854FE6D71DA0E95D"/>
    <w:rsid w:val="00AD7AD7"/>
  </w:style>
  <w:style w:type="paragraph" w:customStyle="1" w:styleId="EB16390ED7414876BC97657EB38CF384">
    <w:name w:val="EB16390ED7414876BC97657EB38CF384"/>
    <w:rsid w:val="00AD7AD7"/>
  </w:style>
  <w:style w:type="paragraph" w:customStyle="1" w:styleId="BCDDA6E66F40442CBACDFA118D0A9CBA">
    <w:name w:val="BCDDA6E66F40442CBACDFA118D0A9CBA"/>
    <w:rsid w:val="00AD7AD7"/>
  </w:style>
  <w:style w:type="paragraph" w:customStyle="1" w:styleId="67647D0FDA9045019D4D7DDAE5C958ED">
    <w:name w:val="67647D0FDA9045019D4D7DDAE5C958ED"/>
    <w:rsid w:val="00AD7AD7"/>
  </w:style>
  <w:style w:type="paragraph" w:customStyle="1" w:styleId="A7609E675BC347A6858E1075B1C44E90">
    <w:name w:val="A7609E675BC347A6858E1075B1C44E90"/>
    <w:rsid w:val="00AD7AD7"/>
  </w:style>
  <w:style w:type="paragraph" w:customStyle="1" w:styleId="380987BE0DA548ABA7D009EB3B1ADE7B">
    <w:name w:val="380987BE0DA548ABA7D009EB3B1ADE7B"/>
    <w:rsid w:val="00AD7AD7"/>
  </w:style>
  <w:style w:type="paragraph" w:customStyle="1" w:styleId="79AD03CA062E4386AA3492430F2AE10E">
    <w:name w:val="79AD03CA062E4386AA3492430F2AE10E"/>
    <w:rsid w:val="00AD7AD7"/>
  </w:style>
  <w:style w:type="paragraph" w:customStyle="1" w:styleId="C4AE58E31E924F7CB739D4A1F99F2C9D">
    <w:name w:val="C4AE58E31E924F7CB739D4A1F99F2C9D"/>
    <w:rsid w:val="00AD7AD7"/>
  </w:style>
  <w:style w:type="paragraph" w:customStyle="1" w:styleId="7FFE3F8849414B259688E3DDC25254B8">
    <w:name w:val="7FFE3F8849414B259688E3DDC25254B8"/>
    <w:rsid w:val="00AD7AD7"/>
  </w:style>
  <w:style w:type="paragraph" w:customStyle="1" w:styleId="A5DC323EA17B4CAEAE5EE30562CF80FA">
    <w:name w:val="A5DC323EA17B4CAEAE5EE30562CF80FA"/>
    <w:rsid w:val="00AD7AD7"/>
  </w:style>
  <w:style w:type="paragraph" w:customStyle="1" w:styleId="F4B452C86F2148FBBB44C6F65D82250E">
    <w:name w:val="F4B452C86F2148FBBB44C6F65D82250E"/>
    <w:rsid w:val="00AD7AD7"/>
  </w:style>
  <w:style w:type="paragraph" w:customStyle="1" w:styleId="E36776EA1A4948BCB3FD73FD10301BC5">
    <w:name w:val="E36776EA1A4948BCB3FD73FD10301BC5"/>
    <w:rsid w:val="00AD7AD7"/>
  </w:style>
  <w:style w:type="paragraph" w:customStyle="1" w:styleId="19B3370A999B403B99EADB329B33A0E8">
    <w:name w:val="19B3370A999B403B99EADB329B33A0E8"/>
    <w:rsid w:val="00AD7AD7"/>
  </w:style>
  <w:style w:type="paragraph" w:customStyle="1" w:styleId="06D4AE83937248028EEABB9DA5B34F78">
    <w:name w:val="06D4AE83937248028EEABB9DA5B34F78"/>
    <w:rsid w:val="00AD7AD7"/>
  </w:style>
  <w:style w:type="paragraph" w:customStyle="1" w:styleId="A6AEA39FEFC348D3863F32E1CECA2F18">
    <w:name w:val="A6AEA39FEFC348D3863F32E1CECA2F18"/>
    <w:rsid w:val="00AD7AD7"/>
  </w:style>
  <w:style w:type="paragraph" w:customStyle="1" w:styleId="3517E98917CC4C34BB158FD226624BC2">
    <w:name w:val="3517E98917CC4C34BB158FD226624BC2"/>
    <w:rsid w:val="00AD7AD7"/>
  </w:style>
  <w:style w:type="paragraph" w:customStyle="1" w:styleId="68385CD6421747BF9E89002B02006794">
    <w:name w:val="68385CD6421747BF9E89002B02006794"/>
    <w:rsid w:val="00AD7AD7"/>
  </w:style>
  <w:style w:type="paragraph" w:customStyle="1" w:styleId="38CD74639AA64942AADCD55F55FF4B52">
    <w:name w:val="38CD74639AA64942AADCD55F55FF4B52"/>
    <w:rsid w:val="00AD7AD7"/>
  </w:style>
  <w:style w:type="paragraph" w:customStyle="1" w:styleId="B70CC62F3234402284A9DAC0535D8C57">
    <w:name w:val="B70CC62F3234402284A9DAC0535D8C57"/>
    <w:rsid w:val="00AD7AD7"/>
  </w:style>
  <w:style w:type="paragraph" w:customStyle="1" w:styleId="C7B9C2BE00054B5C8332DAED26F51497">
    <w:name w:val="C7B9C2BE00054B5C8332DAED26F51497"/>
    <w:rsid w:val="00AD7AD7"/>
  </w:style>
  <w:style w:type="paragraph" w:customStyle="1" w:styleId="74260D2DF21644989410A44B7341A022">
    <w:name w:val="74260D2DF21644989410A44B7341A022"/>
    <w:rsid w:val="00AD7AD7"/>
  </w:style>
  <w:style w:type="paragraph" w:customStyle="1" w:styleId="2A91E79ED58048A8810DDE25E80EFDF1">
    <w:name w:val="2A91E79ED58048A8810DDE25E80EFDF1"/>
    <w:rsid w:val="00AD7AD7"/>
  </w:style>
  <w:style w:type="paragraph" w:customStyle="1" w:styleId="0A0765B1DF9E490287760F6294D1173A">
    <w:name w:val="0A0765B1DF9E490287760F6294D1173A"/>
    <w:rsid w:val="00AD7AD7"/>
  </w:style>
  <w:style w:type="paragraph" w:customStyle="1" w:styleId="E29B755B778B4033A1CE2F947350A1E1">
    <w:name w:val="E29B755B778B4033A1CE2F947350A1E1"/>
    <w:rsid w:val="00AD7AD7"/>
  </w:style>
  <w:style w:type="paragraph" w:customStyle="1" w:styleId="3D62AA7D03A4430AA96F5C692D9A118B">
    <w:name w:val="3D62AA7D03A4430AA96F5C692D9A118B"/>
    <w:rsid w:val="00AD7AD7"/>
  </w:style>
  <w:style w:type="paragraph" w:customStyle="1" w:styleId="D4264A320EE34D59A720B757F726CD28">
    <w:name w:val="D4264A320EE34D59A720B757F726CD28"/>
    <w:rsid w:val="00AD7AD7"/>
  </w:style>
  <w:style w:type="paragraph" w:customStyle="1" w:styleId="C85D1F9B3B7A4344BC95C853855DE217">
    <w:name w:val="C85D1F9B3B7A4344BC95C853855DE217"/>
    <w:rsid w:val="00AD7AD7"/>
  </w:style>
  <w:style w:type="paragraph" w:customStyle="1" w:styleId="353D05BE1D9A40BD98CBCF864D802F3718">
    <w:name w:val="353D05BE1D9A40BD98CBCF864D802F37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8">
    <w:name w:val="1DED6966D81348CF88D6360F995770E0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8">
    <w:name w:val="D1886E7744BD42A8962DC1199F8DC469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5">
    <w:name w:val="81527496F7A34CE2B3B55A395B39443C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5">
    <w:name w:val="705BC30088ED4E89857C1CC942F71772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5">
    <w:name w:val="ABEA81FC3AFC4C1AB9FAED9E61687639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5">
    <w:name w:val="116A84E1E33F4A0580CE8B040DD4E831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8">
    <w:name w:val="858954487C3E4F18932D285611AED570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8">
    <w:name w:val="1F90C8AF85554664B61AFB9CAFB41CD018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8">
    <w:name w:val="D71ECAC8B2C44443AE0DE91B5F38A4F018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8">
    <w:name w:val="332AA2F8B8204B95B5C8362DD60062BF18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7">
    <w:name w:val="30BA3442078C4F5C87721304078021C01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1">
    <w:name w:val="477E79384FF3419D9E6B826A6B6E045F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1">
    <w:name w:val="3749F0FA722142939EE1492125EEBBC5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1">
    <w:name w:val="A65260D0ADE34AABA2971C9018A33010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1">
    <w:name w:val="C68BEFC262C34AA989EC53C61276AF24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">
    <w:name w:val="2E239898451749F8B5335E6FDFC618C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">
    <w:name w:val="073296EAA7784098BB87A9CD117E325F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">
    <w:name w:val="B6B054A91EAA47F2AD49DD6027F9799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">
    <w:name w:val="BD9EACD5EA8F4028B46CE3D1416FF94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">
    <w:name w:val="7BDAC12232CB4DE7982B4D144BFB42D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">
    <w:name w:val="53F97AB0BDEC4B01BE9DA551727CBC0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">
    <w:name w:val="D18C24ABAB14435F9029765E17CA713C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">
    <w:name w:val="864CEB80C87A4D9993B65F847100830C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">
    <w:name w:val="318D2C6370FB49C09640C55F0ABA47F0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40B77E09F2D4604BDFBADF38FA8C3B1">
    <w:name w:val="340B77E09F2D4604BDFBADF38FA8C3B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3193A5FB10B4804BA2055AADDB998D0">
    <w:name w:val="93193A5FB10B4804BA2055AADDB998D0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D0A9B17B9254DE0AEB417B7A949E6D7">
    <w:name w:val="8D0A9B17B9254DE0AEB417B7A949E6D7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25536F46BE84D589AB0B513A27AB480">
    <w:name w:val="825536F46BE84D589AB0B513A27AB48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3827F1F4C89467F93EE3BEEB753F7AD">
    <w:name w:val="A3827F1F4C89467F93EE3BEEB753F7AD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B1A7BEE6293469B905819502A89D365">
    <w:name w:val="BB1A7BEE6293469B905819502A89D365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36BE5A5057044DFBB62FAB709C533BC">
    <w:name w:val="336BE5A5057044DFBB62FAB709C533BC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F42655D6143988CD406338E07112C">
    <w:name w:val="659F42655D6143988CD406338E07112C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2837A5E92D4DD4B3A896A09F1893B6">
    <w:name w:val="8C2837A5E92D4DD4B3A896A09F1893B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19">
    <w:name w:val="353D05BE1D9A40BD98CBCF864D802F37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19">
    <w:name w:val="1DED6966D81348CF88D6360F995770E0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19">
    <w:name w:val="D1886E7744BD42A8962DC1199F8DC469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6">
    <w:name w:val="81527496F7A34CE2B3B55A395B39443C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6">
    <w:name w:val="705BC30088ED4E89857C1CC942F71772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6">
    <w:name w:val="ABEA81FC3AFC4C1AB9FAED9E61687639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6">
    <w:name w:val="116A84E1E33F4A0580CE8B040DD4E8316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19">
    <w:name w:val="858954487C3E4F18932D285611AED570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19">
    <w:name w:val="1F90C8AF85554664B61AFB9CAFB41CD019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19">
    <w:name w:val="D71ECAC8B2C44443AE0DE91B5F38A4F019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19">
    <w:name w:val="332AA2F8B8204B95B5C8362DD60062BF19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8">
    <w:name w:val="30BA3442078C4F5C87721304078021C0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2">
    <w:name w:val="477E79384FF3419D9E6B826A6B6E045F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2">
    <w:name w:val="3749F0FA722142939EE1492125EEBBC5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2">
    <w:name w:val="A65260D0ADE34AABA2971C9018A33010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2">
    <w:name w:val="C68BEFC262C34AA989EC53C61276AF24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1">
    <w:name w:val="2E239898451749F8B5335E6FDFC618C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1">
    <w:name w:val="073296EAA7784098BB87A9CD117E325F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1">
    <w:name w:val="B6B054A91EAA47F2AD49DD6027F97993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1">
    <w:name w:val="BD9EACD5EA8F4028B46CE3D1416FF942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1">
    <w:name w:val="7BDAC12232CB4DE7982B4D144BFB42D1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1">
    <w:name w:val="53F97AB0BDEC4B01BE9DA551727CBC05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1">
    <w:name w:val="D18C24ABAB14435F9029765E17CA713C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1">
    <w:name w:val="864CEB80C87A4D9993B65F847100830C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1">
    <w:name w:val="318D2C6370FB49C09640C55F0ABA47F0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40B77E09F2D4604BDFBADF38FA8C3B11">
    <w:name w:val="340B77E09F2D4604BDFBADF38FA8C3B1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3193A5FB10B4804BA2055AADDB998D01">
    <w:name w:val="93193A5FB10B4804BA2055AADDB998D01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D0A9B17B9254DE0AEB417B7A949E6D71">
    <w:name w:val="8D0A9B17B9254DE0AEB417B7A949E6D71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25536F46BE84D589AB0B513A27AB4801">
    <w:name w:val="825536F46BE84D589AB0B513A27AB480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3827F1F4C89467F93EE3BEEB753F7AD1">
    <w:name w:val="A3827F1F4C89467F93EE3BEEB753F7AD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B1A7BEE6293469B905819502A89D3651">
    <w:name w:val="BB1A7BEE6293469B905819502A89D365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36BE5A5057044DFBB62FAB709C533BC1">
    <w:name w:val="336BE5A5057044DFBB62FAB709C533BC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F42655D6143988CD406338E07112C1">
    <w:name w:val="659F42655D6143988CD406338E07112C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2837A5E92D4DD4B3A896A09F1893B61">
    <w:name w:val="8C2837A5E92D4DD4B3A896A09F1893B6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0">
    <w:name w:val="353D05BE1D9A40BD98CBCF864D802F37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0">
    <w:name w:val="1DED6966D81348CF88D6360F995770E0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0">
    <w:name w:val="D1886E7744BD42A8962DC1199F8DC469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7">
    <w:name w:val="81527496F7A34CE2B3B55A395B39443C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7">
    <w:name w:val="705BC30088ED4E89857C1CC942F71772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7">
    <w:name w:val="ABEA81FC3AFC4C1AB9FAED9E61687639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7">
    <w:name w:val="116A84E1E33F4A0580CE8B040DD4E8317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0">
    <w:name w:val="858954487C3E4F18932D285611AED570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0">
    <w:name w:val="1F90C8AF85554664B61AFB9CAFB41CD020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0">
    <w:name w:val="D71ECAC8B2C44443AE0DE91B5F38A4F020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0">
    <w:name w:val="332AA2F8B8204B95B5C8362DD60062BF20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19">
    <w:name w:val="30BA3442078C4F5C87721304078021C019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3">
    <w:name w:val="477E79384FF3419D9E6B826A6B6E045F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3">
    <w:name w:val="3749F0FA722142939EE1492125EEBBC5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3">
    <w:name w:val="A65260D0ADE34AABA2971C9018A33010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3">
    <w:name w:val="C68BEFC262C34AA989EC53C61276AF24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2">
    <w:name w:val="2E239898451749F8B5335E6FDFC618C2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2">
    <w:name w:val="073296EAA7784098BB87A9CD117E325F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2">
    <w:name w:val="B6B054A91EAA47F2AD49DD6027F97993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2">
    <w:name w:val="BD9EACD5EA8F4028B46CE3D1416FF942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2">
    <w:name w:val="7BDAC12232CB4DE7982B4D144BFB42D1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2">
    <w:name w:val="53F97AB0BDEC4B01BE9DA551727CBC05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2">
    <w:name w:val="D18C24ABAB14435F9029765E17CA713C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2">
    <w:name w:val="864CEB80C87A4D9993B65F847100830C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2">
    <w:name w:val="318D2C6370FB49C09640C55F0ABA47F02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40B77E09F2D4604BDFBADF38FA8C3B12">
    <w:name w:val="340B77E09F2D4604BDFBADF38FA8C3B1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3193A5FB10B4804BA2055AADDB998D02">
    <w:name w:val="93193A5FB10B4804BA2055AADDB998D02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D0A9B17B9254DE0AEB417B7A949E6D72">
    <w:name w:val="8D0A9B17B9254DE0AEB417B7A949E6D72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25536F46BE84D589AB0B513A27AB4802">
    <w:name w:val="825536F46BE84D589AB0B513A27AB480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3827F1F4C89467F93EE3BEEB753F7AD2">
    <w:name w:val="A3827F1F4C89467F93EE3BEEB753F7AD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B1A7BEE6293469B905819502A89D3652">
    <w:name w:val="BB1A7BEE6293469B905819502A89D365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36BE5A5057044DFBB62FAB709C533BC2">
    <w:name w:val="336BE5A5057044DFBB62FAB709C533BC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F42655D6143988CD406338E07112C2">
    <w:name w:val="659F42655D6143988CD406338E07112C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2837A5E92D4DD4B3A896A09F1893B62">
    <w:name w:val="8C2837A5E92D4DD4B3A896A09F1893B62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">
    <w:name w:val="EA82633942474CD5B99F017A7B463B80"/>
    <w:rsid w:val="00D229F7"/>
  </w:style>
  <w:style w:type="paragraph" w:customStyle="1" w:styleId="7E555F772A5E4C9D858527902FFDF581">
    <w:name w:val="7E555F772A5E4C9D858527902FFDF581"/>
    <w:rsid w:val="00D229F7"/>
  </w:style>
  <w:style w:type="paragraph" w:customStyle="1" w:styleId="0D0A42EBA304434383C7A04BFAD4D7C9">
    <w:name w:val="0D0A42EBA304434383C7A04BFAD4D7C9"/>
    <w:rsid w:val="00D229F7"/>
  </w:style>
  <w:style w:type="paragraph" w:customStyle="1" w:styleId="2E54126FE5584E1AADDB68C0DFDFE4CD">
    <w:name w:val="2E54126FE5584E1AADDB68C0DFDFE4CD"/>
    <w:rsid w:val="00D229F7"/>
  </w:style>
  <w:style w:type="paragraph" w:customStyle="1" w:styleId="353D05BE1D9A40BD98CBCF864D802F3721">
    <w:name w:val="353D05BE1D9A40BD98CBCF864D802F37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1">
    <w:name w:val="1DED6966D81348CF88D6360F995770E0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1">
    <w:name w:val="D1886E7744BD42A8962DC1199F8DC469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8">
    <w:name w:val="81527496F7A34CE2B3B55A395B39443C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8">
    <w:name w:val="705BC30088ED4E89857C1CC942F71772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8">
    <w:name w:val="ABEA81FC3AFC4C1AB9FAED9E61687639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8">
    <w:name w:val="116A84E1E33F4A0580CE8B040DD4E8318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1">
    <w:name w:val="858954487C3E4F18932D285611AED5702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1">
    <w:name w:val="1F90C8AF85554664B61AFB9CAFB41CD02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1">
    <w:name w:val="D71ECAC8B2C44443AE0DE91B5F38A4F02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1">
    <w:name w:val="332AA2F8B8204B95B5C8362DD60062BF21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0">
    <w:name w:val="30BA3442078C4F5C87721304078021C020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4">
    <w:name w:val="477E79384FF3419D9E6B826A6B6E045F4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4">
    <w:name w:val="3749F0FA722142939EE1492125EEBBC54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4">
    <w:name w:val="A65260D0ADE34AABA2971C9018A330104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4">
    <w:name w:val="C68BEFC262C34AA989EC53C61276AF244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3">
    <w:name w:val="2E239898451749F8B5335E6FDFC618C2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3">
    <w:name w:val="073296EAA7784098BB87A9CD117E325F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3">
    <w:name w:val="B6B054A91EAA47F2AD49DD6027F97993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3">
    <w:name w:val="BD9EACD5EA8F4028B46CE3D1416FF942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3">
    <w:name w:val="7BDAC12232CB4DE7982B4D144BFB42D1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1">
    <w:name w:val="EA82633942474CD5B99F017A7B463B80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3">
    <w:name w:val="53F97AB0BDEC4B01BE9DA551727CBC05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3">
    <w:name w:val="D18C24ABAB14435F9029765E17CA713C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3">
    <w:name w:val="864CEB80C87A4D9993B65F847100830C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3">
    <w:name w:val="318D2C6370FB49C09640C55F0ABA47F03"/>
    <w:rsid w:val="00D229F7"/>
    <w:pPr>
      <w:numPr>
        <w:numId w:val="2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1">
    <w:name w:val="7E555F772A5E4C9D858527902FFDF5811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1">
    <w:name w:val="2E54126FE5584E1AADDB68C0DFDFE4CD1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3193A5FB10B4804BA2055AADDB998D03">
    <w:name w:val="93193A5FB10B4804BA2055AADDB998D03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D0A9B17B9254DE0AEB417B7A949E6D73">
    <w:name w:val="8D0A9B17B9254DE0AEB417B7A949E6D73"/>
    <w:rsid w:val="00D229F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25536F46BE84D589AB0B513A27AB4803">
    <w:name w:val="825536F46BE84D589AB0B513A27AB480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3827F1F4C89467F93EE3BEEB753F7AD3">
    <w:name w:val="A3827F1F4C89467F93EE3BEEB753F7AD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B1A7BEE6293469B905819502A89D3653">
    <w:name w:val="BB1A7BEE6293469B905819502A89D365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36BE5A5057044DFBB62FAB709C533BC3">
    <w:name w:val="336BE5A5057044DFBB62FAB709C533BC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59F42655D6143988CD406338E07112C3">
    <w:name w:val="659F42655D6143988CD406338E07112C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C2837A5E92D4DD4B3A896A09F1893B63">
    <w:name w:val="8C2837A5E92D4DD4B3A896A09F1893B63"/>
    <w:rsid w:val="00D229F7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CED53EA1E71547C7B9006D4869224B6C">
    <w:name w:val="CED53EA1E71547C7B9006D4869224B6C"/>
    <w:rsid w:val="00D229F7"/>
  </w:style>
  <w:style w:type="paragraph" w:customStyle="1" w:styleId="239697AAC1434BD48932B9DDA3C8E17C">
    <w:name w:val="239697AAC1434BD48932B9DDA3C8E17C"/>
    <w:rsid w:val="00D229F7"/>
  </w:style>
  <w:style w:type="paragraph" w:customStyle="1" w:styleId="A5C885F288BD4FE1BCF101F41C6C9FD0">
    <w:name w:val="A5C885F288BD4FE1BCF101F41C6C9FD0"/>
    <w:rsid w:val="00D229F7"/>
  </w:style>
  <w:style w:type="paragraph" w:customStyle="1" w:styleId="6202E6B55C8843CC8B9E971BE35109EE">
    <w:name w:val="6202E6B55C8843CC8B9E971BE35109EE"/>
    <w:rsid w:val="00D229F7"/>
  </w:style>
  <w:style w:type="paragraph" w:customStyle="1" w:styleId="0B3B68B461B641628DCB29723FC7FCD1">
    <w:name w:val="0B3B68B461B641628DCB29723FC7FCD1"/>
    <w:rsid w:val="00D229F7"/>
  </w:style>
  <w:style w:type="paragraph" w:customStyle="1" w:styleId="4EA50A27FAB9472B81FB545ED0B5F928">
    <w:name w:val="4EA50A27FAB9472B81FB545ED0B5F928"/>
    <w:rsid w:val="00D229F7"/>
  </w:style>
  <w:style w:type="paragraph" w:customStyle="1" w:styleId="1FF7833AFFE14FDFA80504D24BF95B17">
    <w:name w:val="1FF7833AFFE14FDFA80504D24BF95B17"/>
    <w:rsid w:val="00D229F7"/>
  </w:style>
  <w:style w:type="paragraph" w:customStyle="1" w:styleId="F28AF8E97CCC4BDE93DBFADE1D9EB0AD">
    <w:name w:val="F28AF8E97CCC4BDE93DBFADE1D9EB0AD"/>
    <w:rsid w:val="00D229F7"/>
  </w:style>
  <w:style w:type="paragraph" w:customStyle="1" w:styleId="2A3B40A1798341D59C0FF81158578572">
    <w:name w:val="2A3B40A1798341D59C0FF81158578572"/>
    <w:rsid w:val="00D229F7"/>
  </w:style>
  <w:style w:type="paragraph" w:customStyle="1" w:styleId="6EE112379B5C4528853D87C339F4A608">
    <w:name w:val="6EE112379B5C4528853D87C339F4A608"/>
    <w:rsid w:val="00D229F7"/>
  </w:style>
  <w:style w:type="paragraph" w:customStyle="1" w:styleId="7365D99C21B54EAA8467DB9766EB36EC">
    <w:name w:val="7365D99C21B54EAA8467DB9766EB36EC"/>
    <w:rsid w:val="00D229F7"/>
  </w:style>
  <w:style w:type="paragraph" w:customStyle="1" w:styleId="8AE8949E3DE54515A9D04F619EDDAC2D">
    <w:name w:val="8AE8949E3DE54515A9D04F619EDDAC2D"/>
    <w:rsid w:val="00D229F7"/>
  </w:style>
  <w:style w:type="paragraph" w:customStyle="1" w:styleId="DED2120FB0784B2E88BF5743736D2EE8">
    <w:name w:val="DED2120FB0784B2E88BF5743736D2EE8"/>
    <w:rsid w:val="00D229F7"/>
  </w:style>
  <w:style w:type="paragraph" w:customStyle="1" w:styleId="EB8926E8620B472D9056684283CE1BA7">
    <w:name w:val="EB8926E8620B472D9056684283CE1BA7"/>
    <w:rsid w:val="00D229F7"/>
  </w:style>
  <w:style w:type="paragraph" w:customStyle="1" w:styleId="906779D864B84A9982F14514B38C615C">
    <w:name w:val="906779D864B84A9982F14514B38C615C"/>
    <w:rsid w:val="00D229F7"/>
  </w:style>
  <w:style w:type="paragraph" w:customStyle="1" w:styleId="AC6EBBD316944B598F22DB701407268E">
    <w:name w:val="AC6EBBD316944B598F22DB701407268E"/>
    <w:rsid w:val="00D229F7"/>
  </w:style>
  <w:style w:type="paragraph" w:customStyle="1" w:styleId="F4446ED91F684FC89101D0696CA8AF3C">
    <w:name w:val="F4446ED91F684FC89101D0696CA8AF3C"/>
    <w:rsid w:val="00D229F7"/>
  </w:style>
  <w:style w:type="paragraph" w:customStyle="1" w:styleId="61037246770C472CB8427B59943181A5">
    <w:name w:val="61037246770C472CB8427B59943181A5"/>
    <w:rsid w:val="00D229F7"/>
  </w:style>
  <w:style w:type="paragraph" w:customStyle="1" w:styleId="B1226C8BBE1B4566B83F997CF8B9C100">
    <w:name w:val="B1226C8BBE1B4566B83F997CF8B9C100"/>
    <w:rsid w:val="00D229F7"/>
  </w:style>
  <w:style w:type="paragraph" w:customStyle="1" w:styleId="AD43C50C901548A088519C9B49172CA3">
    <w:name w:val="AD43C50C901548A088519C9B49172CA3"/>
    <w:rsid w:val="00D229F7"/>
  </w:style>
  <w:style w:type="paragraph" w:customStyle="1" w:styleId="BDE647AE502C4162B4970C136B4AC9FE">
    <w:name w:val="BDE647AE502C4162B4970C136B4AC9FE"/>
    <w:rsid w:val="00D229F7"/>
  </w:style>
  <w:style w:type="paragraph" w:customStyle="1" w:styleId="CE441B5D881A47A888A02656BCB49B90">
    <w:name w:val="CE441B5D881A47A888A02656BCB49B90"/>
    <w:rsid w:val="00D229F7"/>
  </w:style>
  <w:style w:type="paragraph" w:customStyle="1" w:styleId="1A859D56315E4CB7ACF15015CC4E40D9">
    <w:name w:val="1A859D56315E4CB7ACF15015CC4E40D9"/>
    <w:rsid w:val="00D229F7"/>
  </w:style>
  <w:style w:type="paragraph" w:customStyle="1" w:styleId="24212CC8CB454C5B926BCE74BF0CD831">
    <w:name w:val="24212CC8CB454C5B926BCE74BF0CD831"/>
    <w:rsid w:val="00D229F7"/>
  </w:style>
  <w:style w:type="paragraph" w:customStyle="1" w:styleId="9B735FE1A8CA4E0B85BB11D0961D7738">
    <w:name w:val="9B735FE1A8CA4E0B85BB11D0961D7738"/>
    <w:rsid w:val="00D229F7"/>
  </w:style>
  <w:style w:type="paragraph" w:customStyle="1" w:styleId="35B00D85AC7F4F049F5612D338777DC8">
    <w:name w:val="35B00D85AC7F4F049F5612D338777DC8"/>
    <w:rsid w:val="00D229F7"/>
  </w:style>
  <w:style w:type="paragraph" w:customStyle="1" w:styleId="1042723276264082BC5030BC7EC7500B">
    <w:name w:val="1042723276264082BC5030BC7EC7500B"/>
    <w:rsid w:val="00D229F7"/>
  </w:style>
  <w:style w:type="paragraph" w:customStyle="1" w:styleId="EE646141AD074D658F6798A9636D34F2">
    <w:name w:val="EE646141AD074D658F6798A9636D34F2"/>
    <w:rsid w:val="00D229F7"/>
  </w:style>
  <w:style w:type="paragraph" w:customStyle="1" w:styleId="FE011478B27A41FC8915C6CCD5DDAE14">
    <w:name w:val="FE011478B27A41FC8915C6CCD5DDAE14"/>
    <w:rsid w:val="00D229F7"/>
  </w:style>
  <w:style w:type="paragraph" w:customStyle="1" w:styleId="59D086B985D44EACAACA7D1BA34FE040">
    <w:name w:val="59D086B985D44EACAACA7D1BA34FE040"/>
    <w:rsid w:val="00D229F7"/>
  </w:style>
  <w:style w:type="paragraph" w:customStyle="1" w:styleId="F6772140B8D8499590ACAAE8378A5AE9">
    <w:name w:val="F6772140B8D8499590ACAAE8378A5AE9"/>
    <w:rsid w:val="00D229F7"/>
  </w:style>
  <w:style w:type="paragraph" w:customStyle="1" w:styleId="038948CF4BC6403B818C32A77692C6AE">
    <w:name w:val="038948CF4BC6403B818C32A77692C6AE"/>
    <w:rsid w:val="00D229F7"/>
  </w:style>
  <w:style w:type="paragraph" w:customStyle="1" w:styleId="353D05BE1D9A40BD98CBCF864D802F3722">
    <w:name w:val="353D05BE1D9A40BD98CBCF864D802F37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2">
    <w:name w:val="1DED6966D81348CF88D6360F995770E0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2">
    <w:name w:val="D1886E7744BD42A8962DC1199F8DC469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9">
    <w:name w:val="81527496F7A34CE2B3B55A395B39443C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9">
    <w:name w:val="705BC30088ED4E89857C1CC942F71772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9">
    <w:name w:val="ABEA81FC3AFC4C1AB9FAED9E61687639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9">
    <w:name w:val="116A84E1E33F4A0580CE8B040DD4E831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2">
    <w:name w:val="858954487C3E4F18932D285611AED570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2">
    <w:name w:val="1F90C8AF85554664B61AFB9CAFB41CD02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2">
    <w:name w:val="D71ECAC8B2C44443AE0DE91B5F38A4F02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2">
    <w:name w:val="332AA2F8B8204B95B5C8362DD60062BF2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1">
    <w:name w:val="30BA3442078C4F5C87721304078021C02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5">
    <w:name w:val="477E79384FF3419D9E6B826A6B6E045F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5">
    <w:name w:val="3749F0FA722142939EE1492125EEBBC5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5">
    <w:name w:val="A65260D0ADE34AABA2971C9018A33010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5">
    <w:name w:val="C68BEFC262C34AA989EC53C61276AF24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4">
    <w:name w:val="2E239898451749F8B5335E6FDFC618C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4">
    <w:name w:val="073296EAA7784098BB87A9CD117E325F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4">
    <w:name w:val="B6B054A91EAA47F2AD49DD6027F97993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4">
    <w:name w:val="BD9EACD5EA8F4028B46CE3D1416FF942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4">
    <w:name w:val="7BDAC12232CB4DE7982B4D144BFB42D1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2">
    <w:name w:val="EA82633942474CD5B99F017A7B463B80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4">
    <w:name w:val="53F97AB0BDEC4B01BE9DA551727CBC05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4">
    <w:name w:val="D18C24ABAB14435F9029765E17CA713C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4">
    <w:name w:val="864CEB80C87A4D9993B65F847100830C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4">
    <w:name w:val="318D2C6370FB49C09640C55F0ABA47F0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2">
    <w:name w:val="7E555F772A5E4C9D858527902FFDF58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2">
    <w:name w:val="2E54126FE5584E1AADDB68C0DFDFE4CD2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3">
    <w:name w:val="353D05BE1D9A40BD98CBCF864D802F37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3">
    <w:name w:val="1DED6966D81348CF88D6360F995770E0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3">
    <w:name w:val="D1886E7744BD42A8962DC1199F8DC469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0">
    <w:name w:val="81527496F7A34CE2B3B55A395B39443C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0">
    <w:name w:val="705BC30088ED4E89857C1CC942F71772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0">
    <w:name w:val="ABEA81FC3AFC4C1AB9FAED9E61687639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0">
    <w:name w:val="116A84E1E33F4A0580CE8B040DD4E831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3">
    <w:name w:val="858954487C3E4F18932D285611AED570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3">
    <w:name w:val="1F90C8AF85554664B61AFB9CAFB41CD023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3">
    <w:name w:val="D71ECAC8B2C44443AE0DE91B5F38A4F023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3">
    <w:name w:val="332AA2F8B8204B95B5C8362DD60062BF23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2">
    <w:name w:val="30BA3442078C4F5C87721304078021C02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6">
    <w:name w:val="477E79384FF3419D9E6B826A6B6E045F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6">
    <w:name w:val="3749F0FA722142939EE1492125EEBBC5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6">
    <w:name w:val="A65260D0ADE34AABA2971C9018A33010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6">
    <w:name w:val="C68BEFC262C34AA989EC53C61276AF24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5">
    <w:name w:val="2E239898451749F8B5335E6FDFC618C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5">
    <w:name w:val="073296EAA7784098BB87A9CD117E325F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5">
    <w:name w:val="B6B054A91EAA47F2AD49DD6027F97993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5">
    <w:name w:val="BD9EACD5EA8F4028B46CE3D1416FF942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5">
    <w:name w:val="7BDAC12232CB4DE7982B4D144BFB42D1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3">
    <w:name w:val="EA82633942474CD5B99F017A7B463B80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5">
    <w:name w:val="53F97AB0BDEC4B01BE9DA551727CBC05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5">
    <w:name w:val="D18C24ABAB14435F9029765E17CA713C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5">
    <w:name w:val="864CEB80C87A4D9993B65F847100830C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5">
    <w:name w:val="318D2C6370FB49C09640C55F0ABA47F0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3">
    <w:name w:val="7E555F772A5E4C9D858527902FFDF58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3">
    <w:name w:val="2E54126FE5584E1AADDB68C0DFDFE4CD3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">
    <w:name w:val="90FD6FB5FF2E44B9A0F9C34DC9182C0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4">
    <w:name w:val="353D05BE1D9A40BD98CBCF864D802F37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4">
    <w:name w:val="1DED6966D81348CF88D6360F995770E0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4">
    <w:name w:val="D1886E7744BD42A8962DC1199F8DC469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1">
    <w:name w:val="81527496F7A34CE2B3B55A395B39443C1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1">
    <w:name w:val="705BC30088ED4E89857C1CC942F717721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1">
    <w:name w:val="ABEA81FC3AFC4C1AB9FAED9E616876391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1">
    <w:name w:val="116A84E1E33F4A0580CE8B040DD4E8311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4">
    <w:name w:val="858954487C3E4F18932D285611AED570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4">
    <w:name w:val="1F90C8AF85554664B61AFB9CAFB41CD02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4">
    <w:name w:val="D71ECAC8B2C44443AE0DE91B5F38A4F02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4">
    <w:name w:val="332AA2F8B8204B95B5C8362DD60062BF24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3">
    <w:name w:val="30BA3442078C4F5C87721304078021C02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7">
    <w:name w:val="477E79384FF3419D9E6B826A6B6E045F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7">
    <w:name w:val="3749F0FA722142939EE1492125EEBBC5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7">
    <w:name w:val="A65260D0ADE34AABA2971C9018A33010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7">
    <w:name w:val="C68BEFC262C34AA989EC53C61276AF24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6">
    <w:name w:val="2E239898451749F8B5335E6FDFC618C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6">
    <w:name w:val="073296EAA7784098BB87A9CD117E325F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6">
    <w:name w:val="B6B054A91EAA47F2AD49DD6027F97993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6">
    <w:name w:val="BD9EACD5EA8F4028B46CE3D1416FF942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6">
    <w:name w:val="7BDAC12232CB4DE7982B4D144BFB42D1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4">
    <w:name w:val="EA82633942474CD5B99F017A7B463B80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6">
    <w:name w:val="53F97AB0BDEC4B01BE9DA551727CBC05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6">
    <w:name w:val="D18C24ABAB14435F9029765E17CA713C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6">
    <w:name w:val="864CEB80C87A4D9993B65F847100830C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6">
    <w:name w:val="318D2C6370FB49C09640C55F0ABA47F0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4">
    <w:name w:val="7E555F772A5E4C9D858527902FFDF58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4">
    <w:name w:val="2E54126FE5584E1AADDB68C0DFDFE4CD4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1">
    <w:name w:val="90FD6FB5FF2E44B9A0F9C34DC9182C06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5">
    <w:name w:val="353D05BE1D9A40BD98CBCF864D802F37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DED6966D81348CF88D6360F995770E025">
    <w:name w:val="1DED6966D81348CF88D6360F995770E0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5">
    <w:name w:val="D1886E7744BD42A8962DC1199F8DC469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2">
    <w:name w:val="81527496F7A34CE2B3B55A395B39443C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2">
    <w:name w:val="705BC30088ED4E89857C1CC942F71772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2">
    <w:name w:val="ABEA81FC3AFC4C1AB9FAED9E61687639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2">
    <w:name w:val="116A84E1E33F4A0580CE8B040DD4E8311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5">
    <w:name w:val="858954487C3E4F18932D285611AED570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5">
    <w:name w:val="1F90C8AF85554664B61AFB9CAFB41CD02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5">
    <w:name w:val="D71ECAC8B2C44443AE0DE91B5F38A4F02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5">
    <w:name w:val="332AA2F8B8204B95B5C8362DD60062BF25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4">
    <w:name w:val="30BA3442078C4F5C87721304078021C02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8">
    <w:name w:val="477E79384FF3419D9E6B826A6B6E045F8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8">
    <w:name w:val="3749F0FA722142939EE1492125EEBBC5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8">
    <w:name w:val="A65260D0ADE34AABA2971C9018A33010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8">
    <w:name w:val="C68BEFC262C34AA989EC53C61276AF24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7">
    <w:name w:val="2E239898451749F8B5335E6FDFC618C2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7">
    <w:name w:val="073296EAA7784098BB87A9CD117E325F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7">
    <w:name w:val="B6B054A91EAA47F2AD49DD6027F97993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7">
    <w:name w:val="BD9EACD5EA8F4028B46CE3D1416FF942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7">
    <w:name w:val="7BDAC12232CB4DE7982B4D144BFB42D1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5">
    <w:name w:val="EA82633942474CD5B99F017A7B463B80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7">
    <w:name w:val="53F97AB0BDEC4B01BE9DA551727CBC05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7">
    <w:name w:val="D18C24ABAB14435F9029765E17CA713C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7">
    <w:name w:val="864CEB80C87A4D9993B65F847100830C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7">
    <w:name w:val="318D2C6370FB49C09640C55F0ABA47F0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5">
    <w:name w:val="7E555F772A5E4C9D858527902FFDF581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5">
    <w:name w:val="2E54126FE5584E1AADDB68C0DFDFE4CD5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2">
    <w:name w:val="90FD6FB5FF2E44B9A0F9C34DC9182C06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12D81D0E335463EA412BCFF8FA7D850">
    <w:name w:val="F12D81D0E335463EA412BCFF8FA7D85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EB87221CEF4C9780C1A93345457C8D">
    <w:name w:val="3AEB87221CEF4C9780C1A93345457C8D"/>
    <w:rsid w:val="001B4E0B"/>
  </w:style>
  <w:style w:type="paragraph" w:customStyle="1" w:styleId="D9446D4004FB461C8D69B4CE98A9CD91">
    <w:name w:val="D9446D4004FB461C8D69B4CE98A9CD91"/>
    <w:rsid w:val="001B4E0B"/>
  </w:style>
  <w:style w:type="paragraph" w:customStyle="1" w:styleId="6BA8B9E9DFFF44319FA7D0533E0AF688">
    <w:name w:val="6BA8B9E9DFFF44319FA7D0533E0AF688"/>
    <w:rsid w:val="001B4E0B"/>
  </w:style>
  <w:style w:type="paragraph" w:customStyle="1" w:styleId="0BACF322BE624BE5A19B73B633487965">
    <w:name w:val="0BACF322BE624BE5A19B73B633487965"/>
    <w:rsid w:val="001B4E0B"/>
  </w:style>
  <w:style w:type="paragraph" w:customStyle="1" w:styleId="D2160F9EBEDD4C4695976D75A94959F5">
    <w:name w:val="D2160F9EBEDD4C4695976D75A94959F5"/>
    <w:rsid w:val="001B4E0B"/>
  </w:style>
  <w:style w:type="paragraph" w:customStyle="1" w:styleId="195EABE3D07C4AF5850FF3FDBC79A4CF">
    <w:name w:val="195EABE3D07C4AF5850FF3FDBC79A4CF"/>
    <w:rsid w:val="001B4E0B"/>
  </w:style>
  <w:style w:type="paragraph" w:customStyle="1" w:styleId="B5B7F63B68F747C4A80FE91400A89258">
    <w:name w:val="B5B7F63B68F747C4A80FE91400A89258"/>
    <w:rsid w:val="001B4E0B"/>
  </w:style>
  <w:style w:type="paragraph" w:customStyle="1" w:styleId="219D2E9D842749B7A270F6CFB8C9F5FF">
    <w:name w:val="219D2E9D842749B7A270F6CFB8C9F5FF"/>
    <w:rsid w:val="001B4E0B"/>
  </w:style>
  <w:style w:type="paragraph" w:customStyle="1" w:styleId="81D81F14F0A7454A86A5D7D87D7DF4AB">
    <w:name w:val="81D81F14F0A7454A86A5D7D87D7DF4AB"/>
    <w:rsid w:val="001B4E0B"/>
  </w:style>
  <w:style w:type="paragraph" w:customStyle="1" w:styleId="6FA2524CDF164BF2BB0A552C042679D8">
    <w:name w:val="6FA2524CDF164BF2BB0A552C042679D8"/>
    <w:rsid w:val="001B4E0B"/>
  </w:style>
  <w:style w:type="paragraph" w:customStyle="1" w:styleId="632FADC3F56748FCABBDAE26A06404C8">
    <w:name w:val="632FADC3F56748FCABBDAE26A06404C8"/>
    <w:rsid w:val="001B4E0B"/>
  </w:style>
  <w:style w:type="paragraph" w:customStyle="1" w:styleId="DE66F91B22314C1CA6D46A4CB44C77B6">
    <w:name w:val="DE66F91B22314C1CA6D46A4CB44C77B6"/>
    <w:rsid w:val="001B4E0B"/>
  </w:style>
  <w:style w:type="paragraph" w:customStyle="1" w:styleId="A28D3A637C194973AEE49CB8F2D023BD">
    <w:name w:val="A28D3A637C194973AEE49CB8F2D023BD"/>
    <w:rsid w:val="001B4E0B"/>
  </w:style>
  <w:style w:type="paragraph" w:customStyle="1" w:styleId="353D05BE1D9A40BD98CBCF864D802F3726">
    <w:name w:val="353D05BE1D9A40BD98CBCF864D802F37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DC52EE30FA4799B2D30ACE1DFB3DCF">
    <w:name w:val="20DC52EE30FA4799B2D30ACE1DFB3DCF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6">
    <w:name w:val="D1886E7744BD42A8962DC1199F8DC469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3">
    <w:name w:val="81527496F7A34CE2B3B55A395B39443C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3">
    <w:name w:val="705BC30088ED4E89857C1CC942F71772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3">
    <w:name w:val="ABEA81FC3AFC4C1AB9FAED9E61687639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3">
    <w:name w:val="116A84E1E33F4A0580CE8B040DD4E8311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6">
    <w:name w:val="858954487C3E4F18932D285611AED570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6">
    <w:name w:val="1F90C8AF85554664B61AFB9CAFB41CD02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6">
    <w:name w:val="D71ECAC8B2C44443AE0DE91B5F38A4F02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6">
    <w:name w:val="332AA2F8B8204B95B5C8362DD60062BF26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5">
    <w:name w:val="30BA3442078C4F5C87721304078021C025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9">
    <w:name w:val="477E79384FF3419D9E6B826A6B6E045F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9">
    <w:name w:val="3749F0FA722142939EE1492125EEBBC5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9">
    <w:name w:val="A65260D0ADE34AABA2971C9018A33010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9">
    <w:name w:val="C68BEFC262C34AA989EC53C61276AF24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8">
    <w:name w:val="2E239898451749F8B5335E6FDFC618C28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8">
    <w:name w:val="073296EAA7784098BB87A9CD117E325F8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8">
    <w:name w:val="B6B054A91EAA47F2AD49DD6027F97993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8">
    <w:name w:val="BD9EACD5EA8F4028B46CE3D1416FF942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8">
    <w:name w:val="7BDAC12232CB4DE7982B4D144BFB42D1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6">
    <w:name w:val="EA82633942474CD5B99F017A7B463B80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8">
    <w:name w:val="53F97AB0BDEC4B01BE9DA551727CBC058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8">
    <w:name w:val="D18C24ABAB14435F9029765E17CA713C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8">
    <w:name w:val="864CEB80C87A4D9993B65F847100830C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8">
    <w:name w:val="318D2C6370FB49C09640C55F0ABA47F08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6">
    <w:name w:val="7E555F772A5E4C9D858527902FFDF581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6">
    <w:name w:val="2E54126FE5584E1AADDB68C0DFDFE4CD6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3">
    <w:name w:val="90FD6FB5FF2E44B9A0F9C34DC9182C063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12D81D0E335463EA412BCFF8FA7D8501">
    <w:name w:val="F12D81D0E335463EA412BCFF8FA7D850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EB87221CEF4C9780C1A93345457C8D1">
    <w:name w:val="3AEB87221CEF4C9780C1A93345457C8D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9446D4004FB461C8D69B4CE98A9CD911">
    <w:name w:val="D9446D4004FB461C8D69B4CE98A9CD911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6BA8B9E9DFFF44319FA7D0533E0AF6881">
    <w:name w:val="6BA8B9E9DFFF44319FA7D0533E0AF6881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28D3A637C194973AEE49CB8F2D023BD1">
    <w:name w:val="A28D3A637C194973AEE49CB8F2D023BD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7">
    <w:name w:val="353D05BE1D9A40BD98CBCF864D802F372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DC52EE30FA4799B2D30ACE1DFB3DCF1">
    <w:name w:val="20DC52EE30FA4799B2D30ACE1DFB3DCF1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7">
    <w:name w:val="D1886E7744BD42A8962DC1199F8DC4692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4">
    <w:name w:val="81527496F7A34CE2B3B55A395B39443C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4">
    <w:name w:val="705BC30088ED4E89857C1CC942F71772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4">
    <w:name w:val="ABEA81FC3AFC4C1AB9FAED9E61687639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4">
    <w:name w:val="116A84E1E33F4A0580CE8B040DD4E8311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7">
    <w:name w:val="858954487C3E4F18932D285611AED5702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7">
    <w:name w:val="1F90C8AF85554664B61AFB9CAFB41CD02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7">
    <w:name w:val="D71ECAC8B2C44443AE0DE91B5F38A4F02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7">
    <w:name w:val="332AA2F8B8204B95B5C8362DD60062BF27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6">
    <w:name w:val="30BA3442078C4F5C87721304078021C026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10">
    <w:name w:val="477E79384FF3419D9E6B826A6B6E045F10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10">
    <w:name w:val="3749F0FA722142939EE1492125EEBBC510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10">
    <w:name w:val="A65260D0ADE34AABA2971C9018A3301010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10">
    <w:name w:val="C68BEFC262C34AA989EC53C61276AF2410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9">
    <w:name w:val="2E239898451749F8B5335E6FDFC618C2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9">
    <w:name w:val="073296EAA7784098BB87A9CD117E325F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9">
    <w:name w:val="B6B054A91EAA47F2AD49DD6027F97993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9">
    <w:name w:val="BD9EACD5EA8F4028B46CE3D1416FF942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9">
    <w:name w:val="7BDAC12232CB4DE7982B4D144BFB42D1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7">
    <w:name w:val="EA82633942474CD5B99F017A7B463B80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9">
    <w:name w:val="53F97AB0BDEC4B01BE9DA551727CBC059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9">
    <w:name w:val="D18C24ABAB14435F9029765E17CA713C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9">
    <w:name w:val="864CEB80C87A4D9993B65F847100830C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9">
    <w:name w:val="318D2C6370FB49C09640C55F0ABA47F09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E555F772A5E4C9D858527902FFDF5817">
    <w:name w:val="7E555F772A5E4C9D858527902FFDF5817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E54126FE5584E1AADDB68C0DFDFE4CD7">
    <w:name w:val="2E54126FE5584E1AADDB68C0DFDFE4CD7"/>
    <w:rsid w:val="001B4E0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90FD6FB5FF2E44B9A0F9C34DC9182C064">
    <w:name w:val="90FD6FB5FF2E44B9A0F9C34DC9182C064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12D81D0E335463EA412BCFF8FA7D8502">
    <w:name w:val="F12D81D0E335463EA412BCFF8FA7D850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AEB87221CEF4C9780C1A93345457C8D2">
    <w:name w:val="3AEB87221CEF4C9780C1A93345457C8D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9446D4004FB461C8D69B4CE98A9CD912">
    <w:name w:val="D9446D4004FB461C8D69B4CE98A9CD91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6BA8B9E9DFFF44319FA7D0533E0AF6882">
    <w:name w:val="6BA8B9E9DFFF44319FA7D0533E0AF6882"/>
    <w:rsid w:val="001B4E0B"/>
    <w:pPr>
      <w:numPr>
        <w:numId w:val="3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28D3A637C194973AEE49CB8F2D023BD2">
    <w:name w:val="A28D3A637C194973AEE49CB8F2D023BD2"/>
    <w:rsid w:val="001B4E0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53D05BE1D9A40BD98CBCF864D802F3728">
    <w:name w:val="353D05BE1D9A40BD98CBCF864D802F3728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DC52EE30FA4799B2D30ACE1DFB3DCF2">
    <w:name w:val="20DC52EE30FA4799B2D30ACE1DFB3DCF2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8">
    <w:name w:val="D1886E7744BD42A8962DC1199F8DC46928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5">
    <w:name w:val="81527496F7A34CE2B3B55A395B39443C15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5">
    <w:name w:val="705BC30088ED4E89857C1CC942F7177215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5">
    <w:name w:val="ABEA81FC3AFC4C1AB9FAED9E6168763915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16A84E1E33F4A0580CE8B040DD4E83115">
    <w:name w:val="116A84E1E33F4A0580CE8B040DD4E83115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8">
    <w:name w:val="858954487C3E4F18932D285611AED57028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8">
    <w:name w:val="1F90C8AF85554664B61AFB9CAFB41CD028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8">
    <w:name w:val="D71ECAC8B2C44443AE0DE91B5F38A4F028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8">
    <w:name w:val="332AA2F8B8204B95B5C8362DD60062BF28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7">
    <w:name w:val="30BA3442078C4F5C87721304078021C027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11">
    <w:name w:val="477E79384FF3419D9E6B826A6B6E045F11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11">
    <w:name w:val="3749F0FA722142939EE1492125EEBBC511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11">
    <w:name w:val="A65260D0ADE34AABA2971C9018A3301011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11">
    <w:name w:val="C68BEFC262C34AA989EC53C61276AF2411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2E239898451749F8B5335E6FDFC618C210">
    <w:name w:val="2E239898451749F8B5335E6FDFC618C210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73296EAA7784098BB87A9CD117E325F10">
    <w:name w:val="073296EAA7784098BB87A9CD117E325F10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B6B054A91EAA47F2AD49DD6027F9799310">
    <w:name w:val="B6B054A91EAA47F2AD49DD6027F97993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D9EACD5EA8F4028B46CE3D1416FF94210">
    <w:name w:val="BD9EACD5EA8F4028B46CE3D1416FF942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BDAC12232CB4DE7982B4D144BFB42D110">
    <w:name w:val="7BDAC12232CB4DE7982B4D144BFB42D1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A82633942474CD5B99F017A7B463B808">
    <w:name w:val="EA82633942474CD5B99F017A7B463B808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3F97AB0BDEC4B01BE9DA551727CBC0510">
    <w:name w:val="53F97AB0BDEC4B01BE9DA551727CBC0510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C24ABAB14435F9029765E17CA713C10">
    <w:name w:val="D18C24ABAB14435F9029765E17CA713C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864CEB80C87A4D9993B65F847100830C10">
    <w:name w:val="864CEB80C87A4D9993B65F847100830C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18D2C6370FB49C09640C55F0ABA47F010">
    <w:name w:val="318D2C6370FB49C09640C55F0ABA47F010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F1E8DA4EA87F45B3B67B2C4BA999200D">
    <w:name w:val="F1E8DA4EA87F45B3B67B2C4BA999200D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67CDB5431314502BB1E1158B5E64410">
    <w:name w:val="867CDB5431314502BB1E1158B5E64410"/>
    <w:rsid w:val="0081169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861C13868C14957AD7010679BFB8561">
    <w:name w:val="5861C13868C14957AD7010679BFB8561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B1A97E0EAE24E9594E7249EE46FB3AA">
    <w:name w:val="7B1A97E0EAE24E9594E7249EE46FB3AA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CC5E43BA36C4FB391BFD563E716E301">
    <w:name w:val="6CC5E43BA36C4FB391BFD563E716E301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0B9BEB5CC4124EE5BC096F1C7B183EB1">
    <w:name w:val="0B9BEB5CC4124EE5BC096F1C7B183EB1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1ADDF6071E7D486F810A87C870CC32AB">
    <w:name w:val="1ADDF6071E7D486F810A87C870CC32AB"/>
    <w:rsid w:val="00811690"/>
    <w:pPr>
      <w:numPr>
        <w:numId w:val="4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737EAABAEA3F481CBC022DF5BF75E0C1">
    <w:name w:val="737EAABAEA3F481CBC022DF5BF75E0C1"/>
    <w:rsid w:val="0081169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63C2AB88C5F4942A862AA115AD54D47">
    <w:name w:val="863C2AB88C5F4942A862AA115AD54D47"/>
    <w:rsid w:val="00206C27"/>
  </w:style>
  <w:style w:type="paragraph" w:customStyle="1" w:styleId="353D05BE1D9A40BD98CBCF864D802F3729">
    <w:name w:val="353D05BE1D9A40BD98CBCF864D802F3729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20DC52EE30FA4799B2D30ACE1DFB3DCF3">
    <w:name w:val="20DC52EE30FA4799B2D30ACE1DFB3DCF3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1886E7744BD42A8962DC1199F8DC46929">
    <w:name w:val="D1886E7744BD42A8962DC1199F8DC46929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1527496F7A34CE2B3B55A395B39443C16">
    <w:name w:val="81527496F7A34CE2B3B55A395B39443C16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5BC30088ED4E89857C1CC942F7177216">
    <w:name w:val="705BC30088ED4E89857C1CC942F7177216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BEA81FC3AFC4C1AB9FAED9E6168763916">
    <w:name w:val="ABEA81FC3AFC4C1AB9FAED9E6168763916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63C2AB88C5F4942A862AA115AD54D471">
    <w:name w:val="863C2AB88C5F4942A862AA115AD54D471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858954487C3E4F18932D285611AED57029">
    <w:name w:val="858954487C3E4F18932D285611AED57029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1F90C8AF85554664B61AFB9CAFB41CD029">
    <w:name w:val="1F90C8AF85554664B61AFB9CAFB41CD029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71ECAC8B2C44443AE0DE91B5F38A4F029">
    <w:name w:val="D71ECAC8B2C44443AE0DE91B5F38A4F029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32AA2F8B8204B95B5C8362DD60062BF29">
    <w:name w:val="332AA2F8B8204B95B5C8362DD60062BF29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30BA3442078C4F5C87721304078021C028">
    <w:name w:val="30BA3442078C4F5C87721304078021C028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77E79384FF3419D9E6B826A6B6E045F12">
    <w:name w:val="477E79384FF3419D9E6B826A6B6E045F12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3749F0FA722142939EE1492125EEBBC512">
    <w:name w:val="3749F0FA722142939EE1492125EEBBC51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65260D0ADE34AABA2971C9018A3301012">
    <w:name w:val="A65260D0ADE34AABA2971C9018A330101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68BEFC262C34AA989EC53C61276AF2412">
    <w:name w:val="C68BEFC262C34AA989EC53C61276AF241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CA625FB280D94B63B0C4075E3E560542">
    <w:name w:val="CA625FB280D94B63B0C4075E3E560542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5BB6F6058F234BE591A296CB6EAF3628">
    <w:name w:val="5BB6F6058F234BE591A296CB6EAF3628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3F7EFBE37C543199208FEDA8C79910B">
    <w:name w:val="63F7EFBE37C543199208FEDA8C79910B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C137A28255B4357B9C3842776055865">
    <w:name w:val="9C137A28255B4357B9C3842776055865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D08B9DAE5D3B40C8AD7B70C46597050A">
    <w:name w:val="D08B9DAE5D3B40C8AD7B70C46597050A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6B4D24EBC6B4FBF8ABAC6D25F6FEDB2">
    <w:name w:val="E6B4D24EBC6B4FBF8ABAC6D25F6FEDB2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E1275EB4A2041158D0483EF24237B9A">
    <w:name w:val="FE1275EB4A2041158D0483EF24237B9A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46E1BDC3D1CA4DB8B437D531DE2DCC9B">
    <w:name w:val="46E1BDC3D1CA4DB8B437D531DE2DCC9B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42D9AED7D244061BE5BB16F097D1082">
    <w:name w:val="A42D9AED7D244061BE5BB16F097D108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B186A23C1B7A418CA9E57B013E9E9492">
    <w:name w:val="B186A23C1B7A418CA9E57B013E9E9492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EF1BC3D6FF1042928E888A2D7A0E9C87">
    <w:name w:val="EF1BC3D6FF1042928E888A2D7A0E9C87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E09ECA38190746C799520D95E49132F4">
    <w:name w:val="E09ECA38190746C799520D95E49132F4"/>
    <w:rsid w:val="006A1E6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616CD52DD08246149B523F6235EB277B">
    <w:name w:val="616CD52DD08246149B523F6235EB277B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707E0F33F85849C88AC1908C84E76435">
    <w:name w:val="707E0F33F85849C88AC1908C84E76435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D81CED5C44A243738859B06A35391639">
    <w:name w:val="D81CED5C44A243738859B06A35391639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A00909856CED4165920FDED340E128B7">
    <w:name w:val="A00909856CED4165920FDED340E128B7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A3201950310A44E1BDB9617F9A4440BD">
    <w:name w:val="A3201950310A44E1BDB9617F9A4440BD"/>
    <w:rsid w:val="006A1E6B"/>
    <w:pPr>
      <w:numPr>
        <w:numId w:val="5"/>
      </w:numPr>
      <w:tabs>
        <w:tab w:val="clear" w:pos="360"/>
        <w:tab w:val="num" w:pos="-31680"/>
      </w:tabs>
      <w:spacing w:before="60" w:after="60" w:line="240" w:lineRule="auto"/>
      <w:ind w:left="216" w:hanging="216"/>
    </w:pPr>
    <w:rPr>
      <w:rFonts w:ascii="Arial" w:eastAsia="Times New Roman" w:hAnsi="Arial" w:cs="Times New Roman"/>
      <w:sz w:val="20"/>
      <w:szCs w:val="24"/>
    </w:rPr>
  </w:style>
  <w:style w:type="paragraph" w:customStyle="1" w:styleId="97555405A15C4C0497F1DE056AC1B44E">
    <w:name w:val="97555405A15C4C0497F1DE056AC1B44E"/>
    <w:rsid w:val="006A1E6B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Sibson Vertical Report</Template>
  <TotalTime>0</TotalTime>
  <Pages>4</Pages>
  <Words>927</Words>
  <Characters>5217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Segal Co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Karen Hoch</dc:creator>
  <cp:keywords>7251028v1/10311.003</cp:keywords>
  <cp:lastModifiedBy>Baker-Carr, Katharine</cp:lastModifiedBy>
  <cp:revision>2</cp:revision>
  <cp:lastPrinted>2014-02-24T19:24:00Z</cp:lastPrinted>
  <dcterms:created xsi:type="dcterms:W3CDTF">2014-03-11T17:31:00Z</dcterms:created>
  <dcterms:modified xsi:type="dcterms:W3CDTF">2014-03-11T17:31:00Z</dcterms:modified>
</cp:coreProperties>
</file>