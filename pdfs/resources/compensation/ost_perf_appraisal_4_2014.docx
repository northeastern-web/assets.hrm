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264386530"/>
        <w:lock w:val="contentLocked"/>
        <w:placeholder>
          <w:docPart w:val="DefaultPlaceholder_1082065158"/>
        </w:placeholder>
        <w:group/>
      </w:sdtPr>
      <w:sdtEndPr/>
      <w:sdtContent>
        <w:tbl>
          <w:tblPr>
            <w:tblpPr w:leftFromText="187" w:rightFromText="187" w:vertAnchor="text" w:tblpY="1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8732"/>
            <w:gridCol w:w="2273"/>
          </w:tblGrid>
          <w:tr w:rsidR="00DA0BF4" w:rsidTr="0070590B">
            <w:trPr>
              <w:gridAfter w:val="1"/>
              <w:wAfter w:w="2273" w:type="dxa"/>
            </w:trPr>
            <w:tc>
              <w:tcPr>
                <w:tcW w:w="873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DA0BF4" w:rsidRDefault="004B4580" w:rsidP="0070590B">
                <w:r>
                  <w:rPr>
                    <w:b/>
                    <w:noProof/>
                    <w:sz w:val="28"/>
                    <w:szCs w:val="28"/>
                  </w:rPr>
                  <w:drawing>
                    <wp:inline distT="0" distB="0" distL="0" distR="0" wp14:anchorId="08573CAF" wp14:editId="15BFBF6C">
                      <wp:extent cx="3086100" cy="552450"/>
                      <wp:effectExtent l="0" t="0" r="0" b="0"/>
                      <wp:docPr id="1" name="Picture 1" descr="NEU HRM Bla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NEU HRM Black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861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A0BF4" w:rsidRPr="00D77E0C" w:rsidTr="00B12B4C">
            <w:tc>
              <w:tcPr>
                <w:tcW w:w="11005" w:type="dxa"/>
                <w:gridSpan w:val="2"/>
                <w:tcBorders>
                  <w:top w:val="nil"/>
                  <w:left w:val="nil"/>
                  <w:bottom w:val="single" w:sz="24" w:space="0" w:color="00549F"/>
                  <w:right w:val="nil"/>
                </w:tcBorders>
                <w:shd w:val="clear" w:color="auto" w:fill="auto"/>
              </w:tcPr>
              <w:p w:rsidR="00DA0BF4" w:rsidRPr="00D77E0C" w:rsidRDefault="00DA0BF4" w:rsidP="0070590B">
                <w:pPr>
                  <w:spacing w:before="240"/>
                  <w:ind w:left="828" w:right="90"/>
                  <w:rPr>
                    <w:rFonts w:ascii="Arial Narrow" w:hAnsi="Arial Narrow"/>
                    <w:b/>
                    <w:color w:val="00549F"/>
                    <w:sz w:val="36"/>
                  </w:rPr>
                </w:pPr>
                <w:r w:rsidRPr="00D77E0C">
                  <w:rPr>
                    <w:rFonts w:ascii="Arial Black" w:hAnsi="Arial Black"/>
                    <w:color w:val="00549F"/>
                    <w:sz w:val="36"/>
                  </w:rPr>
                  <w:t>Annual Performance Appraisal Form</w:t>
                </w:r>
                <w:r w:rsidRPr="00D77E0C">
                  <w:rPr>
                    <w:rFonts w:ascii="Arial Black" w:hAnsi="Arial Black"/>
                    <w:color w:val="00549F"/>
                    <w:sz w:val="36"/>
                  </w:rPr>
                  <w:br/>
                </w:r>
                <w:r w:rsidR="00FC2636" w:rsidRPr="00D77E0C">
                  <w:rPr>
                    <w:rFonts w:ascii="Arial Narrow" w:hAnsi="Arial Narrow"/>
                    <w:b/>
                    <w:color w:val="00549F"/>
                    <w:sz w:val="36"/>
                  </w:rPr>
                  <w:t>Office Support and Technical Staff</w:t>
                </w:r>
              </w:p>
            </w:tc>
          </w:tr>
        </w:tbl>
        <w:p w:rsidR="00DA0BF4" w:rsidRDefault="00DA0BF4" w:rsidP="00262D15">
          <w:pPr>
            <w:spacing w:before="240"/>
          </w:pPr>
        </w:p>
        <w:tbl>
          <w:tblPr>
            <w:tblW w:w="10947" w:type="dxa"/>
            <w:tblBorders>
              <w:top w:val="single" w:sz="4" w:space="0" w:color="616365"/>
              <w:left w:val="single" w:sz="4" w:space="0" w:color="616365"/>
              <w:bottom w:val="single" w:sz="4" w:space="0" w:color="616365"/>
              <w:right w:val="single" w:sz="4" w:space="0" w:color="616365"/>
            </w:tblBorders>
            <w:tblLayout w:type="fixed"/>
            <w:tblCellMar>
              <w:left w:w="57" w:type="dxa"/>
              <w:right w:w="57" w:type="dxa"/>
            </w:tblCellMar>
            <w:tblLook w:val="0140" w:firstRow="0" w:lastRow="1" w:firstColumn="0" w:lastColumn="1" w:noHBand="0" w:noVBand="0"/>
          </w:tblPr>
          <w:tblGrid>
            <w:gridCol w:w="1136"/>
            <w:gridCol w:w="219"/>
            <w:gridCol w:w="413"/>
            <w:gridCol w:w="2969"/>
            <w:gridCol w:w="1800"/>
            <w:gridCol w:w="133"/>
            <w:gridCol w:w="1127"/>
            <w:gridCol w:w="3150"/>
          </w:tblGrid>
          <w:tr w:rsidR="00DD532A" w:rsidTr="00BA7A85">
            <w:tc>
              <w:tcPr>
                <w:tcW w:w="1355" w:type="dxa"/>
                <w:gridSpan w:val="2"/>
                <w:shd w:val="clear" w:color="auto" w:fill="auto"/>
                <w:vAlign w:val="bottom"/>
              </w:tcPr>
              <w:p w:rsidR="00DD532A" w:rsidRPr="00D77E0C" w:rsidRDefault="00DD532A" w:rsidP="00BA7A85">
                <w:pPr>
                  <w:pStyle w:val="tabletext"/>
                  <w:spacing w:before="120"/>
                  <w:rPr>
                    <w:b/>
                  </w:rPr>
                </w:pPr>
                <w:r w:rsidRPr="00D77E0C">
                  <w:rPr>
                    <w:b/>
                  </w:rPr>
                  <w:t>Employee Name</w:t>
                </w:r>
              </w:p>
            </w:tc>
            <w:sdt>
              <w:sdtPr>
                <w:id w:val="1764575220"/>
                <w:placeholder>
                  <w:docPart w:val="BE99BED1A0084FA2AAC842FF7A7005CA"/>
                </w:placeholder>
                <w:showingPlcHdr/>
                <w:text/>
              </w:sdtPr>
              <w:sdtEndPr/>
              <w:sdtContent>
                <w:tc>
                  <w:tcPr>
                    <w:tcW w:w="5315" w:type="dxa"/>
                    <w:gridSpan w:val="4"/>
                    <w:shd w:val="clear" w:color="auto" w:fill="auto"/>
                    <w:vAlign w:val="bottom"/>
                  </w:tcPr>
                  <w:p w:rsidR="00DD532A" w:rsidRDefault="00106DC9" w:rsidP="00A8375C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</w:pPr>
                    <w:r>
                      <w:rPr>
                        <w:rStyle w:val="PlaceholderText"/>
                      </w:rPr>
                      <w:t xml:space="preserve">Click here to </w:t>
                    </w:r>
                    <w:r w:rsidR="00EE7896">
                      <w:rPr>
                        <w:rStyle w:val="PlaceholderText"/>
                      </w:rPr>
                      <w:t>enter name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tc>
              <w:tcPr>
                <w:tcW w:w="1127" w:type="dxa"/>
                <w:shd w:val="clear" w:color="auto" w:fill="auto"/>
                <w:vAlign w:val="bottom"/>
              </w:tcPr>
              <w:p w:rsidR="00DD532A" w:rsidRPr="00D77E0C" w:rsidRDefault="00EE7896" w:rsidP="00BA7A85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 xml:space="preserve">Appraisal </w:t>
                </w:r>
                <w:r w:rsidR="00DD532A" w:rsidRPr="00D77E0C">
                  <w:rPr>
                    <w:b/>
                  </w:rPr>
                  <w:t>Date</w:t>
                </w:r>
              </w:p>
            </w:tc>
            <w:sdt>
              <w:sdtPr>
                <w:id w:val="-343628942"/>
                <w:placeholder>
                  <w:docPart w:val="C8E7252CCF544C568236228DDA58BABF"/>
                </w:placeholder>
                <w:showingPlcHdr/>
                <w:text/>
              </w:sdtPr>
              <w:sdtEndPr/>
              <w:sdtContent>
                <w:tc>
                  <w:tcPr>
                    <w:tcW w:w="3150" w:type="dxa"/>
                    <w:shd w:val="clear" w:color="auto" w:fill="auto"/>
                    <w:vAlign w:val="bottom"/>
                  </w:tcPr>
                  <w:p w:rsidR="00DD532A" w:rsidRDefault="00106DC9" w:rsidP="00A8375C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  <w:ind w:right="29"/>
                    </w:pPr>
                    <w:r w:rsidRPr="0004341F">
                      <w:rPr>
                        <w:rStyle w:val="PlaceholderText"/>
                      </w:rPr>
                      <w:t xml:space="preserve">Click here to enter </w:t>
                    </w:r>
                    <w:r w:rsidR="00EE7896">
                      <w:rPr>
                        <w:rStyle w:val="PlaceholderText"/>
                      </w:rPr>
                      <w:t>date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DD532A" w:rsidTr="00BA7A85">
            <w:tc>
              <w:tcPr>
                <w:tcW w:w="1136" w:type="dxa"/>
                <w:shd w:val="clear" w:color="auto" w:fill="auto"/>
              </w:tcPr>
              <w:p w:rsidR="00DD532A" w:rsidRPr="00D77E0C" w:rsidRDefault="00DD532A" w:rsidP="00CC244F">
                <w:pPr>
                  <w:pStyle w:val="tabletext"/>
                  <w:rPr>
                    <w:b/>
                  </w:rPr>
                </w:pPr>
                <w:r w:rsidRPr="00D77E0C">
                  <w:rPr>
                    <w:b/>
                  </w:rPr>
                  <w:t>Position Title</w:t>
                </w:r>
              </w:p>
            </w:tc>
            <w:sdt>
              <w:sdtPr>
                <w:id w:val="-758290933"/>
                <w:placeholder>
                  <w:docPart w:val="FB37F017D3DD42CB863E011120506D56"/>
                </w:placeholder>
                <w:showingPlcHdr/>
                <w:text/>
              </w:sdtPr>
              <w:sdtEndPr/>
              <w:sdtContent>
                <w:tc>
                  <w:tcPr>
                    <w:tcW w:w="9811" w:type="dxa"/>
                    <w:gridSpan w:val="7"/>
                    <w:shd w:val="clear" w:color="auto" w:fill="auto"/>
                    <w:vAlign w:val="bottom"/>
                  </w:tcPr>
                  <w:p w:rsidR="00DD532A" w:rsidRDefault="00106DC9" w:rsidP="00A8375C">
                    <w:pPr>
                      <w:pStyle w:val="tabletext"/>
                      <w:pBdr>
                        <w:bottom w:val="single" w:sz="4" w:space="0" w:color="616365"/>
                      </w:pBdr>
                      <w:ind w:right="29"/>
                    </w:pPr>
                    <w:r w:rsidRPr="0004341F">
                      <w:rPr>
                        <w:rStyle w:val="PlaceholderText"/>
                      </w:rPr>
                      <w:t xml:space="preserve">Click here to enter </w:t>
                    </w:r>
                    <w:r w:rsidR="00EE7896">
                      <w:rPr>
                        <w:rStyle w:val="PlaceholderText"/>
                      </w:rPr>
                      <w:t>position title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643ACE" w:rsidTr="00BA7A85">
            <w:tc>
              <w:tcPr>
                <w:tcW w:w="1768" w:type="dxa"/>
                <w:gridSpan w:val="3"/>
                <w:shd w:val="clear" w:color="auto" w:fill="auto"/>
                <w:vAlign w:val="bottom"/>
              </w:tcPr>
              <w:p w:rsidR="00643ACE" w:rsidRPr="00D77E0C" w:rsidRDefault="00DD532A" w:rsidP="00BA7A85">
                <w:pPr>
                  <w:pStyle w:val="tabletext"/>
                  <w:rPr>
                    <w:b/>
                  </w:rPr>
                </w:pPr>
                <w:r w:rsidRPr="00D77E0C">
                  <w:rPr>
                    <w:b/>
                  </w:rPr>
                  <w:t>College/Division</w:t>
                </w:r>
              </w:p>
            </w:tc>
            <w:sdt>
              <w:sdtPr>
                <w:id w:val="-1505272877"/>
                <w:placeholder>
                  <w:docPart w:val="5D7F37556B8948009C33A731A3D257BC"/>
                </w:placeholder>
                <w:showingPlcHdr/>
                <w:text/>
              </w:sdtPr>
              <w:sdtEndPr/>
              <w:sdtContent>
                <w:tc>
                  <w:tcPr>
                    <w:tcW w:w="2969" w:type="dxa"/>
                    <w:shd w:val="clear" w:color="auto" w:fill="auto"/>
                    <w:vAlign w:val="bottom"/>
                  </w:tcPr>
                  <w:p w:rsidR="00643ACE" w:rsidRDefault="00EE7896" w:rsidP="00A8375C">
                    <w:pPr>
                      <w:pStyle w:val="tabletext"/>
                      <w:pBdr>
                        <w:bottom w:val="single" w:sz="4" w:space="0" w:color="616365"/>
                      </w:pBdr>
                    </w:pPr>
                    <w:r>
                      <w:rPr>
                        <w:rStyle w:val="PlaceholderText"/>
                      </w:rPr>
                      <w:t>Click here to enter text</w:t>
                    </w:r>
                    <w:r w:rsidR="00106DC9" w:rsidRPr="0004341F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tc>
              <w:tcPr>
                <w:tcW w:w="1800" w:type="dxa"/>
                <w:shd w:val="clear" w:color="auto" w:fill="auto"/>
                <w:vAlign w:val="bottom"/>
              </w:tcPr>
              <w:p w:rsidR="00643ACE" w:rsidRPr="00D77E0C" w:rsidRDefault="00DD532A" w:rsidP="00BA7A85">
                <w:pPr>
                  <w:pStyle w:val="tabletext"/>
                  <w:rPr>
                    <w:b/>
                  </w:rPr>
                </w:pPr>
                <w:r w:rsidRPr="00D77E0C">
                  <w:rPr>
                    <w:b/>
                  </w:rPr>
                  <w:t>Department Name</w:t>
                </w:r>
              </w:p>
            </w:tc>
            <w:sdt>
              <w:sdtPr>
                <w:id w:val="1908798379"/>
                <w:placeholder>
                  <w:docPart w:val="B475163E5F704482A18F576CEA7A7B0B"/>
                </w:placeholder>
                <w:showingPlcHdr/>
                <w:text/>
              </w:sdtPr>
              <w:sdtEndPr/>
              <w:sdtContent>
                <w:tc>
                  <w:tcPr>
                    <w:tcW w:w="4410" w:type="dxa"/>
                    <w:gridSpan w:val="3"/>
                    <w:shd w:val="clear" w:color="auto" w:fill="auto"/>
                    <w:vAlign w:val="bottom"/>
                  </w:tcPr>
                  <w:p w:rsidR="00643ACE" w:rsidRDefault="00EE7896" w:rsidP="00A8375C">
                    <w:pPr>
                      <w:pStyle w:val="tabletext"/>
                      <w:pBdr>
                        <w:bottom w:val="single" w:sz="4" w:space="0" w:color="616365"/>
                      </w:pBdr>
                      <w:ind w:right="29"/>
                    </w:pPr>
                    <w:r>
                      <w:rPr>
                        <w:rStyle w:val="PlaceholderText"/>
                      </w:rPr>
                      <w:t>Click here to enter department</w:t>
                    </w:r>
                    <w:r w:rsidR="00106DC9" w:rsidRPr="0004341F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643ACE" w:rsidTr="00BA7A85">
            <w:trPr>
              <w:trHeight w:val="522"/>
            </w:trPr>
            <w:tc>
              <w:tcPr>
                <w:tcW w:w="1768" w:type="dxa"/>
                <w:gridSpan w:val="3"/>
                <w:shd w:val="clear" w:color="auto" w:fill="auto"/>
                <w:vAlign w:val="bottom"/>
              </w:tcPr>
              <w:p w:rsidR="00BA7A85" w:rsidRDefault="00DD532A" w:rsidP="00BA7A85">
                <w:pPr>
                  <w:pStyle w:val="tabletext"/>
                  <w:spacing w:after="120"/>
                  <w:rPr>
                    <w:b/>
                  </w:rPr>
                </w:pPr>
                <w:r w:rsidRPr="00D77E0C">
                  <w:rPr>
                    <w:b/>
                  </w:rPr>
                  <w:t xml:space="preserve">Supervisor's </w:t>
                </w:r>
              </w:p>
              <w:p w:rsidR="00643ACE" w:rsidRPr="00D77E0C" w:rsidRDefault="00643ACE" w:rsidP="00BA7A85">
                <w:pPr>
                  <w:pStyle w:val="tabletext"/>
                  <w:spacing w:after="120"/>
                  <w:rPr>
                    <w:b/>
                  </w:rPr>
                </w:pPr>
                <w:r w:rsidRPr="00D77E0C">
                  <w:rPr>
                    <w:b/>
                  </w:rPr>
                  <w:t>Signature</w:t>
                </w:r>
              </w:p>
            </w:tc>
            <w:tc>
              <w:tcPr>
                <w:tcW w:w="2969" w:type="dxa"/>
                <w:shd w:val="clear" w:color="auto" w:fill="auto"/>
                <w:vAlign w:val="bottom"/>
              </w:tcPr>
              <w:p w:rsidR="00643ACE" w:rsidRDefault="00643ACE" w:rsidP="00EE7896">
                <w:pPr>
                  <w:pStyle w:val="tabletext"/>
                  <w:pBdr>
                    <w:bottom w:val="single" w:sz="4" w:space="0" w:color="616365"/>
                  </w:pBdr>
                  <w:spacing w:after="120"/>
                </w:pPr>
              </w:p>
            </w:tc>
            <w:tc>
              <w:tcPr>
                <w:tcW w:w="1800" w:type="dxa"/>
                <w:shd w:val="clear" w:color="auto" w:fill="auto"/>
                <w:vAlign w:val="bottom"/>
              </w:tcPr>
              <w:p w:rsidR="00BA7A85" w:rsidRDefault="00643ACE" w:rsidP="00BA7A85">
                <w:pPr>
                  <w:pStyle w:val="tabletext"/>
                  <w:spacing w:after="120"/>
                  <w:rPr>
                    <w:b/>
                  </w:rPr>
                </w:pPr>
                <w:r w:rsidRPr="00D77E0C">
                  <w:rPr>
                    <w:b/>
                  </w:rPr>
                  <w:t xml:space="preserve">Employee's </w:t>
                </w:r>
              </w:p>
              <w:p w:rsidR="00643ACE" w:rsidRPr="00D77E0C" w:rsidRDefault="00643ACE" w:rsidP="00BA7A85">
                <w:pPr>
                  <w:pStyle w:val="tabletext"/>
                  <w:spacing w:after="120"/>
                  <w:rPr>
                    <w:b/>
                  </w:rPr>
                </w:pPr>
                <w:r w:rsidRPr="00D77E0C">
                  <w:rPr>
                    <w:b/>
                  </w:rPr>
                  <w:t>Signature*</w:t>
                </w:r>
              </w:p>
            </w:tc>
            <w:tc>
              <w:tcPr>
                <w:tcW w:w="4410" w:type="dxa"/>
                <w:gridSpan w:val="3"/>
                <w:shd w:val="clear" w:color="auto" w:fill="auto"/>
                <w:vAlign w:val="bottom"/>
              </w:tcPr>
              <w:p w:rsidR="00643ACE" w:rsidRDefault="00643ACE" w:rsidP="00EE7896">
                <w:pPr>
                  <w:pStyle w:val="tabletext"/>
                  <w:pBdr>
                    <w:bottom w:val="single" w:sz="4" w:space="0" w:color="616365"/>
                  </w:pBdr>
                  <w:ind w:right="29"/>
                </w:pPr>
              </w:p>
            </w:tc>
          </w:tr>
        </w:tbl>
        <w:p w:rsidR="00843DC2" w:rsidRDefault="00515C0E" w:rsidP="00843DC2">
          <w:pPr>
            <w:pStyle w:val="BodyText"/>
            <w:spacing w:before="80" w:after="240" w:line="240" w:lineRule="auto"/>
            <w:ind w:left="187" w:hanging="187"/>
            <w:rPr>
              <w:rFonts w:ascii="Arial" w:hAnsi="Arial" w:cs="Arial"/>
              <w:sz w:val="20"/>
              <w:szCs w:val="20"/>
            </w:rPr>
          </w:pPr>
          <w:r w:rsidRPr="00515C0E">
            <w:rPr>
              <w:rFonts w:ascii="Arial" w:hAnsi="Arial" w:cs="Arial"/>
              <w:sz w:val="20"/>
              <w:szCs w:val="20"/>
            </w:rPr>
            <w:t>*</w:t>
          </w:r>
          <w:r w:rsidRPr="00515C0E">
            <w:rPr>
              <w:rFonts w:ascii="Arial" w:hAnsi="Arial" w:cs="Arial"/>
              <w:sz w:val="20"/>
              <w:szCs w:val="20"/>
            </w:rPr>
            <w:tab/>
            <w:t>Employee's signature implies neither agreement nor disagreement with this appraisal</w:t>
          </w:r>
          <w:r w:rsidR="00E6770F" w:rsidRPr="00515C0E">
            <w:rPr>
              <w:rFonts w:ascii="Arial" w:hAnsi="Arial" w:cs="Arial"/>
              <w:sz w:val="20"/>
              <w:szCs w:val="20"/>
            </w:rPr>
            <w:t xml:space="preserve">.  </w:t>
          </w:r>
          <w:r w:rsidRPr="00515C0E">
            <w:rPr>
              <w:rFonts w:ascii="Arial" w:hAnsi="Arial" w:cs="Arial"/>
              <w:sz w:val="20"/>
              <w:szCs w:val="20"/>
            </w:rPr>
            <w:t>The signature indicates only that the employee has read this evaluation and discussed it with the supervisor</w:t>
          </w:r>
          <w:r w:rsidR="008417F6">
            <w:rPr>
              <w:rFonts w:ascii="Arial" w:hAnsi="Arial" w:cs="Arial"/>
              <w:sz w:val="20"/>
              <w:szCs w:val="20"/>
            </w:rPr>
            <w:t>.</w:t>
          </w:r>
        </w:p>
        <w:tbl>
          <w:tblPr>
            <w:tblW w:w="109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57" w:type="dxa"/>
              <w:right w:w="57" w:type="dxa"/>
            </w:tblCellMar>
            <w:tblLook w:val="01E0" w:firstRow="1" w:lastRow="1" w:firstColumn="1" w:lastColumn="1" w:noHBand="0" w:noVBand="0"/>
          </w:tblPr>
          <w:tblGrid>
            <w:gridCol w:w="10947"/>
          </w:tblGrid>
          <w:tr w:rsidR="008417F6" w:rsidRPr="00D77E0C" w:rsidTr="00B12B4C">
            <w:tc>
              <w:tcPr>
                <w:tcW w:w="1094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00549F"/>
              </w:tcPr>
              <w:p w:rsidR="008417F6" w:rsidRPr="00D77E0C" w:rsidRDefault="008417F6" w:rsidP="008417F6">
                <w:pPr>
                  <w:pStyle w:val="tabletext"/>
                  <w:rPr>
                    <w:rFonts w:cs="Arial"/>
                    <w:color w:val="FFFFFF"/>
                    <w:szCs w:val="20"/>
                  </w:rPr>
                </w:pPr>
                <w:r w:rsidRPr="00D77E0C">
                  <w:rPr>
                    <w:b/>
                    <w:color w:val="FFFFFF"/>
                  </w:rPr>
                  <w:t>I. PERFORMANCE REVIEW</w:t>
                </w:r>
                <w:r w:rsidRPr="00D77E0C">
                  <w:rPr>
                    <w:color w:val="FFFFFF"/>
                  </w:rPr>
                  <w:t xml:space="preserve"> </w:t>
                </w:r>
              </w:p>
            </w:tc>
          </w:tr>
          <w:tr w:rsidR="006A0DCD" w:rsidRPr="00D77E0C" w:rsidTr="00B12B4C">
            <w:trPr>
              <w:trHeight w:val="900"/>
            </w:trPr>
            <w:tc>
              <w:tcPr>
                <w:tcW w:w="10947" w:type="dxa"/>
                <w:tcBorders>
                  <w:top w:val="single" w:sz="12" w:space="0" w:color="auto"/>
                  <w:left w:val="single" w:sz="12" w:space="0" w:color="616365"/>
                  <w:bottom w:val="nil"/>
                  <w:right w:val="single" w:sz="12" w:space="0" w:color="616365"/>
                </w:tcBorders>
                <w:shd w:val="clear" w:color="auto" w:fill="auto"/>
              </w:tcPr>
              <w:p w:rsidR="004F6197" w:rsidRDefault="004F6197" w:rsidP="004F6197">
                <w:pPr>
                  <w:pStyle w:val="tabletext"/>
                </w:pPr>
                <w:r w:rsidRPr="00D77E0C">
                  <w:rPr>
                    <w:b/>
                  </w:rPr>
                  <w:t>Instructions</w:t>
                </w:r>
              </w:p>
              <w:p w:rsidR="006A0DCD" w:rsidRPr="004662FB" w:rsidRDefault="006A0DCD" w:rsidP="001B45EA">
                <w:pPr>
                  <w:pStyle w:val="TableBullet"/>
                </w:pPr>
                <w:r w:rsidRPr="004662FB">
                  <w:t>Please review the employee’s job description and use the description to assist in completing this form</w:t>
                </w:r>
                <w:r>
                  <w:t>.</w:t>
                </w:r>
              </w:p>
              <w:p w:rsidR="006A0DCD" w:rsidRDefault="006A0DCD" w:rsidP="00D77E0C">
                <w:pPr>
                  <w:pStyle w:val="TableBullet"/>
                  <w:spacing w:before="40"/>
                </w:pPr>
                <w:r w:rsidRPr="004662FB">
                  <w:t xml:space="preserve">Indicate the appropriate "Performance Rating" for each performance factor using the ratings </w:t>
                </w:r>
                <w:r w:rsidR="00B65876">
                  <w:t>below</w:t>
                </w:r>
                <w:r w:rsidRPr="004662FB">
                  <w:t xml:space="preserve"> and the Performance Rating Definitions, which can be found on the HRM website. </w:t>
                </w:r>
              </w:p>
              <w:p w:rsidR="006A0DCD" w:rsidRPr="004662FB" w:rsidRDefault="006A0DCD" w:rsidP="00D77E0C">
                <w:pPr>
                  <w:pStyle w:val="TableBullet"/>
                  <w:spacing w:before="40"/>
                </w:pPr>
                <w:r w:rsidRPr="004662FB">
                  <w:t xml:space="preserve">Use the comments and examples sections to cite job-related examples of performance, major strengths, significant achievements, target areas for improvement, etc.  </w:t>
                </w:r>
              </w:p>
              <w:p w:rsidR="006A0DCD" w:rsidRPr="00D77E0C" w:rsidRDefault="006A0DCD" w:rsidP="00D77E0C">
                <w:pPr>
                  <w:pStyle w:val="TableBullet"/>
                  <w:spacing w:before="40"/>
                  <w:rPr>
                    <w:szCs w:val="20"/>
                  </w:rPr>
                </w:pPr>
                <w:r w:rsidRPr="004662FB">
                  <w:t xml:space="preserve">Comments </w:t>
                </w:r>
                <w:r>
                  <w:t>and</w:t>
                </w:r>
                <w:r w:rsidRPr="004662FB">
                  <w:t xml:space="preserve"> Examples are strongly encouraged</w:t>
                </w:r>
                <w:r>
                  <w:t>.</w:t>
                </w:r>
              </w:p>
            </w:tc>
          </w:tr>
          <w:tr w:rsidR="006A0DCD" w:rsidRPr="00D77E0C" w:rsidTr="00B12B4C">
            <w:trPr>
              <w:trHeight w:val="900"/>
            </w:trPr>
            <w:tc>
              <w:tcPr>
                <w:tcW w:w="10947" w:type="dxa"/>
                <w:tcBorders>
                  <w:top w:val="nil"/>
                  <w:left w:val="single" w:sz="12" w:space="0" w:color="616365"/>
                  <w:bottom w:val="nil"/>
                  <w:right w:val="single" w:sz="12" w:space="0" w:color="616365"/>
                </w:tcBorders>
                <w:shd w:val="clear" w:color="auto" w:fill="auto"/>
              </w:tcPr>
              <w:p w:rsidR="006A0DCD" w:rsidRPr="00D77E0C" w:rsidRDefault="006A0DCD" w:rsidP="006A0DCD">
                <w:pPr>
                  <w:pStyle w:val="tabletext"/>
                  <w:rPr>
                    <w:b/>
                  </w:rPr>
                </w:pPr>
                <w:r w:rsidRPr="00D77E0C">
                  <w:rPr>
                    <w:b/>
                  </w:rPr>
                  <w:t>Performance Ratings</w:t>
                </w:r>
              </w:p>
              <w:p w:rsidR="006A0DCD" w:rsidRDefault="00843DC2" w:rsidP="00D77E0C">
                <w:pPr>
                  <w:pStyle w:val="TableBullet"/>
                  <w:spacing w:before="40"/>
                </w:pPr>
                <w:r>
                  <w:t>C</w:t>
                </w:r>
                <w:r w:rsidR="006A0DCD" w:rsidRPr="001B45EA">
                  <w:t xml:space="preserve">onsistently </w:t>
                </w:r>
                <w:r w:rsidRPr="001B45EA">
                  <w:t xml:space="preserve">Exceeds </w:t>
                </w:r>
                <w:r>
                  <w:t>Expectations</w:t>
                </w:r>
                <w:r w:rsidR="006A0DCD">
                  <w:t>.</w:t>
                </w:r>
              </w:p>
              <w:p w:rsidR="006A0DCD" w:rsidRDefault="00843DC2" w:rsidP="00D77E0C">
                <w:pPr>
                  <w:pStyle w:val="TableBullet"/>
                  <w:spacing w:before="0"/>
                </w:pPr>
                <w:r>
                  <w:t>F</w:t>
                </w:r>
                <w:r w:rsidR="006A0DCD" w:rsidRPr="001B45EA">
                  <w:t xml:space="preserve">requently </w:t>
                </w:r>
                <w:r w:rsidRPr="001B45EA">
                  <w:t>Exceeds</w:t>
                </w:r>
                <w:r>
                  <w:t xml:space="preserve"> Expectations</w:t>
                </w:r>
                <w:r w:rsidR="006A0DCD">
                  <w:t>.</w:t>
                </w:r>
              </w:p>
              <w:p w:rsidR="006A0DCD" w:rsidRDefault="00843DC2" w:rsidP="00D77E0C">
                <w:pPr>
                  <w:pStyle w:val="TableBullet"/>
                  <w:spacing w:before="0"/>
                </w:pPr>
                <w:r w:rsidRPr="001B45EA">
                  <w:t xml:space="preserve">Fully Meets </w:t>
                </w:r>
                <w:r>
                  <w:t>Expectations</w:t>
                </w:r>
                <w:r w:rsidR="006A0DCD">
                  <w:t xml:space="preserve">. </w:t>
                </w:r>
              </w:p>
              <w:p w:rsidR="006A0DCD" w:rsidRDefault="00843DC2" w:rsidP="00D77E0C">
                <w:pPr>
                  <w:pStyle w:val="TableBullet"/>
                  <w:spacing w:before="0"/>
                </w:pPr>
                <w:r w:rsidRPr="001B45EA">
                  <w:t>Partially Meets</w:t>
                </w:r>
                <w:r>
                  <w:t xml:space="preserve"> Expectations</w:t>
                </w:r>
                <w:r w:rsidR="006A0DCD">
                  <w:t>.</w:t>
                </w:r>
              </w:p>
              <w:p w:rsidR="006A0DCD" w:rsidRPr="001B45EA" w:rsidRDefault="00843DC2" w:rsidP="00D77E0C">
                <w:pPr>
                  <w:pStyle w:val="TableBullet"/>
                  <w:spacing w:before="0"/>
                </w:pPr>
                <w:r w:rsidRPr="001B45EA">
                  <w:t>Does Not Meet</w:t>
                </w:r>
                <w:r>
                  <w:t xml:space="preserve"> Expectations</w:t>
                </w:r>
              </w:p>
            </w:tc>
          </w:tr>
        </w:tbl>
        <w:p w:rsidR="0023506A" w:rsidRDefault="0023506A" w:rsidP="007C27F7"/>
        <w:p w:rsidR="0023506A" w:rsidRPr="0023506A" w:rsidRDefault="0023506A" w:rsidP="007C27F7">
          <w:pPr>
            <w:rPr>
              <w:color w:val="FFFFFF" w:themeColor="background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44"/>
            <w:gridCol w:w="1840"/>
            <w:gridCol w:w="1838"/>
            <w:gridCol w:w="1836"/>
            <w:gridCol w:w="1835"/>
            <w:gridCol w:w="1823"/>
          </w:tblGrid>
          <w:tr w:rsidR="00F316CF" w:rsidRPr="0023506A" w:rsidTr="00794828">
            <w:trPr>
              <w:trHeight w:val="440"/>
              <w:tblHeader/>
            </w:trPr>
            <w:tc>
              <w:tcPr>
                <w:tcW w:w="11016" w:type="dxa"/>
                <w:gridSpan w:val="6"/>
                <w:shd w:val="clear" w:color="auto" w:fill="A0CFEB"/>
                <w:vAlign w:val="center"/>
              </w:tcPr>
              <w:p w:rsidR="00F316CF" w:rsidRPr="0023506A" w:rsidRDefault="00F316CF" w:rsidP="007C27F7">
                <w:pPr>
                  <w:rPr>
                    <w:b/>
                    <w:color w:val="FFFFFF" w:themeColor="background1"/>
                  </w:rPr>
                </w:pPr>
                <w:r w:rsidRPr="00F316CF">
                  <w:rPr>
                    <w:b/>
                  </w:rPr>
                  <w:t>Performance Factors and Definitions</w:t>
                </w:r>
              </w:p>
            </w:tc>
          </w:tr>
          <w:tr w:rsidR="0023506A" w:rsidTr="0023506A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23506A" w:rsidRPr="00D77E0C" w:rsidRDefault="0023506A" w:rsidP="007C27F7">
                <w:pPr>
                  <w:rPr>
                    <w:b/>
                  </w:rPr>
                </w:pPr>
                <w:r w:rsidRPr="00D77E0C">
                  <w:rPr>
                    <w:b/>
                  </w:rPr>
                  <w:t>Job Knowledge:</w:t>
                </w:r>
                <w:r w:rsidRPr="001B45EA">
                  <w:t xml:space="preserve"> Knowledge, skills and competencies required to perform the job; understanding and execution of key responsibilities of the job; consider guidance and direction given to perform the job</w:t>
                </w:r>
                <w:r>
                  <w:t>.</w:t>
                </w:r>
              </w:p>
            </w:tc>
          </w:tr>
          <w:tr w:rsidR="0023506A" w:rsidTr="0023506A">
            <w:tc>
              <w:tcPr>
                <w:tcW w:w="1844" w:type="dxa"/>
              </w:tcPr>
              <w:p w:rsidR="0023506A" w:rsidRPr="00D77E0C" w:rsidRDefault="0023506A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840" w:type="dxa"/>
              </w:tcPr>
              <w:p w:rsidR="0023506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78849737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3506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3506A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23506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2542030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3506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3506A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23506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7968777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3506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3506A" w:rsidRPr="002453CF">
                  <w:tab/>
                  <w:t>Fully</w:t>
                </w:r>
                <w:r w:rsidR="0023506A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23506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20580415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3506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3506A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23506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90156399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3506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3506A" w:rsidRPr="002453CF">
                  <w:tab/>
                  <w:t>Does Not Meet</w:t>
                </w:r>
              </w:p>
            </w:tc>
          </w:tr>
          <w:tr w:rsidR="0023506A" w:rsidTr="007E37C2">
            <w:trPr>
              <w:trHeight w:val="1250"/>
            </w:trPr>
            <w:tc>
              <w:tcPr>
                <w:tcW w:w="11016" w:type="dxa"/>
                <w:gridSpan w:val="6"/>
              </w:tcPr>
              <w:p w:rsidR="0023506A" w:rsidRDefault="0023506A" w:rsidP="0023506A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-824355981"/>
                    <w:placeholder>
                      <w:docPart w:val="6AEE2C3F32E54DBB9490F219A64F4E64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69274A" w:rsidTr="0069274A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69274A" w:rsidRDefault="0069274A" w:rsidP="007C27F7">
                <w:r w:rsidRPr="00D77E0C">
                  <w:rPr>
                    <w:b/>
                  </w:rPr>
                  <w:t>Technical/Computer Skills:</w:t>
                </w:r>
                <w:r w:rsidRPr="001B45EA">
                  <w:t xml:space="preserve"> Consider proficiency of technical/computer skills; ability to apply technical and computer skills to complete work as documented in the job description</w:t>
                </w:r>
              </w:p>
            </w:tc>
          </w:tr>
          <w:tr w:rsidR="0069274A" w:rsidTr="0023506A">
            <w:tc>
              <w:tcPr>
                <w:tcW w:w="1844" w:type="dxa"/>
              </w:tcPr>
              <w:p w:rsidR="0069274A" w:rsidRPr="00D77E0C" w:rsidRDefault="0069274A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 xml:space="preserve">Performance </w:t>
                </w:r>
                <w:r w:rsidRPr="00D77E0C">
                  <w:rPr>
                    <w:b/>
                    <w:color w:val="C4262E"/>
                  </w:rPr>
                  <w:lastRenderedPageBreak/>
                  <w:t>Rating:</w:t>
                </w:r>
              </w:p>
            </w:tc>
            <w:tc>
              <w:tcPr>
                <w:tcW w:w="1840" w:type="dxa"/>
              </w:tcPr>
              <w:p w:rsidR="0069274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200612365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9274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69274A" w:rsidRPr="002453CF">
                  <w:t xml:space="preserve">Consistently </w:t>
                </w:r>
                <w:r w:rsidR="0069274A" w:rsidRPr="002453CF">
                  <w:lastRenderedPageBreak/>
                  <w:t>Exceeds</w:t>
                </w:r>
              </w:p>
            </w:tc>
            <w:tc>
              <w:tcPr>
                <w:tcW w:w="1838" w:type="dxa"/>
              </w:tcPr>
              <w:p w:rsidR="0069274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49740756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9274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69274A" w:rsidRPr="002453CF">
                  <w:tab/>
                  <w:t xml:space="preserve">Frequently </w:t>
                </w:r>
                <w:r w:rsidR="0069274A" w:rsidRPr="002453CF">
                  <w:lastRenderedPageBreak/>
                  <w:t>Exceeds</w:t>
                </w:r>
              </w:p>
            </w:tc>
            <w:tc>
              <w:tcPr>
                <w:tcW w:w="1836" w:type="dxa"/>
              </w:tcPr>
              <w:p w:rsidR="0069274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41576299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9274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69274A" w:rsidRPr="002453CF">
                  <w:tab/>
                  <w:t>Fully</w:t>
                </w:r>
                <w:r w:rsidR="0069274A" w:rsidRPr="002453CF">
                  <w:br/>
                </w:r>
                <w:r w:rsidR="0069274A" w:rsidRPr="002453CF">
                  <w:lastRenderedPageBreak/>
                  <w:t>Meets</w:t>
                </w:r>
              </w:p>
            </w:tc>
            <w:tc>
              <w:tcPr>
                <w:tcW w:w="1835" w:type="dxa"/>
              </w:tcPr>
              <w:p w:rsidR="0069274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6138325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9274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69274A" w:rsidRPr="002453CF">
                  <w:tab/>
                  <w:t xml:space="preserve">Partially </w:t>
                </w:r>
                <w:r w:rsidR="0069274A" w:rsidRPr="002453CF">
                  <w:lastRenderedPageBreak/>
                  <w:t>Meets</w:t>
                </w:r>
              </w:p>
            </w:tc>
            <w:tc>
              <w:tcPr>
                <w:tcW w:w="1823" w:type="dxa"/>
              </w:tcPr>
              <w:p w:rsidR="0069274A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87168255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9274A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69274A" w:rsidRPr="002453CF">
                  <w:tab/>
                  <w:t xml:space="preserve">Does Not </w:t>
                </w:r>
                <w:r w:rsidR="0069274A" w:rsidRPr="002453CF">
                  <w:lastRenderedPageBreak/>
                  <w:t>Meet</w:t>
                </w:r>
              </w:p>
            </w:tc>
          </w:tr>
          <w:tr w:rsidR="0069274A" w:rsidTr="007E37C2">
            <w:trPr>
              <w:trHeight w:val="1232"/>
            </w:trPr>
            <w:tc>
              <w:tcPr>
                <w:tcW w:w="11016" w:type="dxa"/>
                <w:gridSpan w:val="6"/>
              </w:tcPr>
              <w:p w:rsidR="0069274A" w:rsidRDefault="0069274A" w:rsidP="007C27F7">
                <w:r>
                  <w:rPr>
                    <w:b/>
                  </w:rPr>
                  <w:lastRenderedPageBreak/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-1702851490"/>
                    <w:placeholder>
                      <w:docPart w:val="D4CDCC9F66F44E7A88385B4A5E1D907B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69274A" w:rsidTr="0069274A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69274A" w:rsidRDefault="0069274A" w:rsidP="007C27F7">
                <w:r w:rsidRPr="00D77E0C">
                  <w:rPr>
                    <w:b/>
                  </w:rPr>
                  <w:t>Communication Skills:</w:t>
                </w:r>
                <w:r w:rsidRPr="005B6CD6">
                  <w:t xml:space="preserve"> Ability to express and present ideas verbally and in writing; consider organization, </w:t>
                </w:r>
                <w:r w:rsidR="00E6770F" w:rsidRPr="005B6CD6">
                  <w:t>clarity,</w:t>
                </w:r>
                <w:r w:rsidRPr="005B6CD6">
                  <w:t xml:space="preserve"> and </w:t>
                </w:r>
                <w:r w:rsidRPr="00EB7052">
                  <w:rPr>
                    <w:shd w:val="clear" w:color="auto" w:fill="F2F2F2" w:themeFill="background1" w:themeFillShade="F2"/>
                  </w:rPr>
                  <w:t>conciseness; use of University approved communication standards; tact and diplomacy.</w:t>
                </w:r>
              </w:p>
            </w:tc>
          </w:tr>
          <w:tr w:rsidR="007E37C2" w:rsidTr="0023506A">
            <w:tc>
              <w:tcPr>
                <w:tcW w:w="1844" w:type="dxa"/>
              </w:tcPr>
              <w:p w:rsidR="007E37C2" w:rsidRPr="00D77E0C" w:rsidRDefault="007E37C2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840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56394078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21360213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38540484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Fully</w:t>
                </w:r>
                <w:r w:rsidR="007E37C2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211825762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5360370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Does Not Meet</w:t>
                </w:r>
              </w:p>
            </w:tc>
          </w:tr>
          <w:tr w:rsidR="007E37C2" w:rsidTr="007E37C2">
            <w:trPr>
              <w:trHeight w:val="1160"/>
            </w:trPr>
            <w:tc>
              <w:tcPr>
                <w:tcW w:w="11016" w:type="dxa"/>
                <w:gridSpan w:val="6"/>
              </w:tcPr>
              <w:p w:rsidR="007E37C2" w:rsidRDefault="007E37C2" w:rsidP="00A71A74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938568668"/>
                    <w:placeholder>
                      <w:docPart w:val="3F40091C12364114B5F31CF0B6668BAE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E37C2" w:rsidTr="007E37C2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7E37C2" w:rsidRDefault="007E37C2" w:rsidP="007E37C2">
                <w:pPr>
                  <w:pStyle w:val="tabletext"/>
                </w:pPr>
                <w:r w:rsidRPr="00D77E0C">
                  <w:rPr>
                    <w:b/>
                  </w:rPr>
                  <w:t>Initiative:</w:t>
                </w:r>
                <w:r>
                  <w:t xml:space="preserve"> Consider </w:t>
                </w:r>
                <w:r w:rsidRPr="00E04476">
                  <w:t>suggestions about change</w:t>
                </w:r>
                <w:r>
                  <w:t>s</w:t>
                </w:r>
                <w:r w:rsidRPr="00E04476">
                  <w:t xml:space="preserve"> in work procedures</w:t>
                </w:r>
                <w:r>
                  <w:t xml:space="preserve">; presentation of </w:t>
                </w:r>
                <w:r w:rsidRPr="00E04476">
                  <w:t>ideas and</w:t>
                </w:r>
                <w:r>
                  <w:t xml:space="preserve"> development of</w:t>
                </w:r>
                <w:r w:rsidRPr="00E04476">
                  <w:t xml:space="preserve"> method</w:t>
                </w:r>
                <w:r>
                  <w:t>s to implement ideas</w:t>
                </w:r>
                <w:r w:rsidRPr="00E04476">
                  <w:t xml:space="preserve">; </w:t>
                </w:r>
                <w:r>
                  <w:t>consider amount of supervision required for follow through on work and ability to keep “downtime” to a minimum; ability to identify and solve problems within scope of authority.</w:t>
                </w:r>
              </w:p>
            </w:tc>
          </w:tr>
          <w:tr w:rsidR="007E37C2" w:rsidTr="0023506A">
            <w:tc>
              <w:tcPr>
                <w:tcW w:w="1844" w:type="dxa"/>
              </w:tcPr>
              <w:p w:rsidR="007E37C2" w:rsidRPr="00D77E0C" w:rsidRDefault="007E37C2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840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29688426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23910526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33727879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Fully</w:t>
                </w:r>
                <w:r w:rsidR="007E37C2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13928512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0169164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Does Not Meet</w:t>
                </w:r>
              </w:p>
            </w:tc>
          </w:tr>
          <w:tr w:rsidR="007E37C2" w:rsidTr="007E37C2">
            <w:trPr>
              <w:trHeight w:val="1250"/>
            </w:trPr>
            <w:tc>
              <w:tcPr>
                <w:tcW w:w="11016" w:type="dxa"/>
                <w:gridSpan w:val="6"/>
              </w:tcPr>
              <w:p w:rsidR="007E37C2" w:rsidRDefault="007E37C2" w:rsidP="007C27F7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134143196"/>
                    <w:placeholder>
                      <w:docPart w:val="46113BCCCB6A46A4AC6A4836A70CEAFF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E37C2" w:rsidTr="0069274A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7E37C2" w:rsidRDefault="007E37C2" w:rsidP="007C27F7">
                <w:r w:rsidRPr="00D77E0C">
                  <w:rPr>
                    <w:b/>
                  </w:rPr>
                  <w:t>Customer Service:</w:t>
                </w:r>
                <w:r>
                  <w:t xml:space="preserve"> Consider familiarity with </w:t>
                </w:r>
                <w:r w:rsidRPr="00E04476">
                  <w:t xml:space="preserve">customers </w:t>
                </w:r>
                <w:r>
                  <w:t xml:space="preserve">and anticipation of </w:t>
                </w:r>
                <w:r w:rsidRPr="00E04476">
                  <w:t xml:space="preserve">needs; </w:t>
                </w:r>
                <w:r>
                  <w:t xml:space="preserve">level of </w:t>
                </w:r>
                <w:r w:rsidRPr="00E04476">
                  <w:t>responsive</w:t>
                </w:r>
                <w:r>
                  <w:t>ness</w:t>
                </w:r>
                <w:r w:rsidRPr="00E04476">
                  <w:t xml:space="preserve"> and courte</w:t>
                </w:r>
                <w:r>
                  <w:t>sy;  ownership of requests &amp; problems; determines appropriate steps and courses of action to solve problems and assist customers.</w:t>
                </w:r>
              </w:p>
            </w:tc>
          </w:tr>
          <w:tr w:rsidR="007E37C2" w:rsidTr="0023506A">
            <w:tc>
              <w:tcPr>
                <w:tcW w:w="1844" w:type="dxa"/>
              </w:tcPr>
              <w:p w:rsidR="007E37C2" w:rsidRPr="00D77E0C" w:rsidRDefault="007E37C2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840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51576535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189446110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205889485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Fully</w:t>
                </w:r>
                <w:r w:rsidR="007E37C2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111610399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57389212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Does Not Meet</w:t>
                </w:r>
              </w:p>
            </w:tc>
          </w:tr>
          <w:tr w:rsidR="007E37C2" w:rsidTr="007E37C2">
            <w:trPr>
              <w:trHeight w:val="1205"/>
            </w:trPr>
            <w:tc>
              <w:tcPr>
                <w:tcW w:w="11016" w:type="dxa"/>
                <w:gridSpan w:val="6"/>
              </w:tcPr>
              <w:p w:rsidR="007E37C2" w:rsidRDefault="007E37C2" w:rsidP="007C27F7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1460305641"/>
                    <w:placeholder>
                      <w:docPart w:val="3D62A3221C724EE8B7C9D27CD905F234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E37C2" w:rsidTr="0069274A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7E37C2" w:rsidRDefault="007E37C2" w:rsidP="007C27F7">
                <w:r w:rsidRPr="00D77E0C">
                  <w:rPr>
                    <w:b/>
                  </w:rPr>
                  <w:t>Dependability:</w:t>
                </w:r>
                <w:r w:rsidRPr="005B6CD6">
                  <w:t xml:space="preserve"> Ability to meet deadlines; consider the time-frame in which work is assigned and completed and the degree of errors; attendance </w:t>
                </w:r>
                <w:r>
                  <w:t>and</w:t>
                </w:r>
                <w:r w:rsidRPr="005B6CD6">
                  <w:t xml:space="preserve"> punctuality</w:t>
                </w:r>
                <w:r>
                  <w:t>.</w:t>
                </w:r>
              </w:p>
            </w:tc>
          </w:tr>
          <w:tr w:rsidR="007E37C2" w:rsidTr="0023506A">
            <w:tc>
              <w:tcPr>
                <w:tcW w:w="1844" w:type="dxa"/>
              </w:tcPr>
              <w:p w:rsidR="007E37C2" w:rsidRPr="00D77E0C" w:rsidRDefault="007E37C2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840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9881562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6548326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56023902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Fully</w:t>
                </w:r>
                <w:r w:rsidR="007E37C2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122749983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1169584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Does Not Meet</w:t>
                </w:r>
              </w:p>
            </w:tc>
          </w:tr>
          <w:tr w:rsidR="007E37C2" w:rsidTr="007E37C2">
            <w:trPr>
              <w:trHeight w:val="1070"/>
            </w:trPr>
            <w:tc>
              <w:tcPr>
                <w:tcW w:w="11016" w:type="dxa"/>
                <w:gridSpan w:val="6"/>
              </w:tcPr>
              <w:p w:rsidR="007E37C2" w:rsidRDefault="007E37C2" w:rsidP="007C27F7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-1277401894"/>
                    <w:placeholder>
                      <w:docPart w:val="A293220BFF8B4891B34B9BB53045B2FE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E37C2" w:rsidTr="007E37C2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7E37C2" w:rsidRDefault="007E37C2" w:rsidP="007C27F7">
                <w:r w:rsidRPr="00D77E0C">
                  <w:rPr>
                    <w:b/>
                  </w:rPr>
                  <w:t>Team Effort:</w:t>
                </w:r>
                <w:r w:rsidRPr="005B6CD6">
                  <w:t xml:space="preserve"> Ability to work with other employees in the department and throughout the University; consider willingness to assist others and ability to take into account others’ point of view</w:t>
                </w:r>
                <w:r>
                  <w:t>.</w:t>
                </w:r>
              </w:p>
            </w:tc>
          </w:tr>
          <w:tr w:rsidR="007E37C2" w:rsidTr="0023506A">
            <w:tc>
              <w:tcPr>
                <w:tcW w:w="1844" w:type="dxa"/>
              </w:tcPr>
              <w:p w:rsidR="007E37C2" w:rsidRPr="00D77E0C" w:rsidRDefault="007E37C2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840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35011454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99475991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00265727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Fully</w:t>
                </w:r>
                <w:r w:rsidR="007E37C2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77792000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8496430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Does Not Meet</w:t>
                </w:r>
              </w:p>
            </w:tc>
          </w:tr>
          <w:tr w:rsidR="007E37C2" w:rsidTr="007E37C2">
            <w:trPr>
              <w:trHeight w:val="1142"/>
            </w:trPr>
            <w:tc>
              <w:tcPr>
                <w:tcW w:w="11016" w:type="dxa"/>
                <w:gridSpan w:val="6"/>
              </w:tcPr>
              <w:p w:rsidR="007E37C2" w:rsidRDefault="007E37C2" w:rsidP="007C27F7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1866396830"/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E37C2" w:rsidTr="007E37C2">
            <w:tc>
              <w:tcPr>
                <w:tcW w:w="11016" w:type="dxa"/>
                <w:gridSpan w:val="6"/>
                <w:shd w:val="clear" w:color="auto" w:fill="F2F2F2" w:themeFill="background1" w:themeFillShade="F2"/>
              </w:tcPr>
              <w:p w:rsidR="007E37C2" w:rsidRDefault="007E37C2" w:rsidP="007C27F7">
                <w:r w:rsidRPr="00D77E0C">
                  <w:rPr>
                    <w:b/>
                  </w:rPr>
                  <w:t>Decision-Making/Judgment:</w:t>
                </w:r>
                <w:r>
                  <w:t xml:space="preserve"> Ability to gather and analyze relevant data to solve problems and make decisions within the scope of authority; consider the degree of thoughtfulness when asking questions about processes &amp; procedures; </w:t>
                </w:r>
                <w:r w:rsidRPr="00E04476">
                  <w:t xml:space="preserve">consider </w:t>
                </w:r>
                <w:r w:rsidRPr="00E04476">
                  <w:lastRenderedPageBreak/>
                  <w:t xml:space="preserve">impact of decisions </w:t>
                </w:r>
                <w:r>
                  <w:t xml:space="preserve">made </w:t>
                </w:r>
                <w:r w:rsidRPr="00E04476">
                  <w:t>and</w:t>
                </w:r>
                <w:r>
                  <w:t xml:space="preserve"> </w:t>
                </w:r>
                <w:r w:rsidRPr="00E04476">
                  <w:t>result</w:t>
                </w:r>
                <w:r>
                  <w:t>ing</w:t>
                </w:r>
                <w:r w:rsidRPr="00E04476">
                  <w:t xml:space="preserve"> </w:t>
                </w:r>
                <w:r>
                  <w:t xml:space="preserve">effects to the </w:t>
                </w:r>
                <w:r w:rsidRPr="00E04476">
                  <w:t>department and others</w:t>
                </w:r>
                <w:r>
                  <w:t>.</w:t>
                </w:r>
              </w:p>
            </w:tc>
          </w:tr>
          <w:tr w:rsidR="007E37C2" w:rsidTr="0023506A">
            <w:tc>
              <w:tcPr>
                <w:tcW w:w="1844" w:type="dxa"/>
              </w:tcPr>
              <w:p w:rsidR="007E37C2" w:rsidRPr="00D77E0C" w:rsidRDefault="007E37C2" w:rsidP="00A71A74">
                <w:pPr>
                  <w:pStyle w:val="tabletext"/>
                  <w:rPr>
                    <w:b/>
                    <w:color w:val="C4262E"/>
                  </w:rPr>
                </w:pPr>
                <w:r w:rsidRPr="00D77E0C">
                  <w:rPr>
                    <w:b/>
                    <w:color w:val="C4262E"/>
                  </w:rPr>
                  <w:lastRenderedPageBreak/>
                  <w:t>Performance Rating:</w:t>
                </w:r>
              </w:p>
            </w:tc>
            <w:tc>
              <w:tcPr>
                <w:tcW w:w="1840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77363290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>Consistently Exceeds</w:t>
                </w:r>
              </w:p>
            </w:tc>
            <w:tc>
              <w:tcPr>
                <w:tcW w:w="1838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56594316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Frequently Exceeds</w:t>
                </w:r>
              </w:p>
            </w:tc>
            <w:tc>
              <w:tcPr>
                <w:tcW w:w="1836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52832651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Fully</w:t>
                </w:r>
                <w:r w:rsidR="007E37C2" w:rsidRPr="002453CF">
                  <w:br/>
                  <w:t>Meets</w:t>
                </w:r>
              </w:p>
            </w:tc>
            <w:tc>
              <w:tcPr>
                <w:tcW w:w="1835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96688235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Partially Meets</w:t>
                </w:r>
              </w:p>
            </w:tc>
            <w:tc>
              <w:tcPr>
                <w:tcW w:w="1823" w:type="dxa"/>
              </w:tcPr>
              <w:p w:rsidR="007E37C2" w:rsidRPr="00D77E0C" w:rsidRDefault="00BC3727" w:rsidP="00A71A74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63863815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E37C2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E37C2" w:rsidRPr="002453CF">
                  <w:tab/>
                  <w:t>Does Not Meet</w:t>
                </w:r>
              </w:p>
            </w:tc>
          </w:tr>
          <w:tr w:rsidR="007E37C2" w:rsidTr="007E37C2">
            <w:trPr>
              <w:trHeight w:val="1187"/>
            </w:trPr>
            <w:tc>
              <w:tcPr>
                <w:tcW w:w="11016" w:type="dxa"/>
                <w:gridSpan w:val="6"/>
              </w:tcPr>
              <w:p w:rsidR="007E37C2" w:rsidRDefault="007E37C2" w:rsidP="007C27F7">
                <w:r>
                  <w:rPr>
                    <w:b/>
                  </w:rPr>
                  <w:t>Comments an</w:t>
                </w:r>
                <w:r w:rsidRPr="00D77E0C">
                  <w:rPr>
                    <w:b/>
                  </w:rPr>
                  <w:t>d Examples:</w:t>
                </w:r>
                <w:r>
                  <w:t xml:space="preserve"> </w:t>
                </w:r>
                <w:sdt>
                  <w:sdtPr>
                    <w:id w:val="-1329047777"/>
                    <w:showingPlcHdr/>
                    <w:text/>
                  </w:sdtPr>
                  <w:sdtEndPr/>
                  <w:sdtContent>
                    <w:r>
                      <w:rPr>
                        <w:rStyle w:val="PlaceholderText"/>
                      </w:rPr>
                      <w:t>Click here to enter comments and examples</w:t>
                    </w:r>
                    <w:r w:rsidRPr="0004341F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</w:tbl>
        <w:p w:rsidR="0023506A" w:rsidRDefault="0023506A" w:rsidP="007C27F7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0908"/>
          </w:tblGrid>
          <w:tr w:rsidR="009556AD" w:rsidTr="00DA4F70">
            <w:trPr>
              <w:trHeight w:val="458"/>
              <w:tblHeader/>
            </w:trPr>
            <w:tc>
              <w:tcPr>
                <w:tcW w:w="10908" w:type="dxa"/>
                <w:shd w:val="clear" w:color="auto" w:fill="00549F"/>
                <w:vAlign w:val="center"/>
              </w:tcPr>
              <w:p w:rsidR="009556AD" w:rsidRDefault="009556AD" w:rsidP="001C116F">
                <w:r w:rsidRPr="00D77E0C">
                  <w:rPr>
                    <w:b/>
                    <w:color w:val="FFFFFF"/>
                  </w:rPr>
                  <w:t>II. DEVELOPMENT DISCUSSIONS</w:t>
                </w:r>
                <w:r w:rsidR="001C116F">
                  <w:rPr>
                    <w:b/>
                    <w:color w:val="FFFFFF"/>
                  </w:rPr>
                  <w:t xml:space="preserve"> </w:t>
                </w:r>
                <w:r w:rsidR="001C116F" w:rsidRPr="001C116F">
                  <w:rPr>
                    <w:rFonts w:ascii="Arial Narrow" w:hAnsi="Arial Narrow"/>
                    <w:color w:val="FFFFFF" w:themeColor="background1"/>
                  </w:rPr>
                  <w:t>(This section is set up to expand as you type</w:t>
                </w:r>
                <w:r w:rsidR="001C116F">
                  <w:rPr>
                    <w:rFonts w:ascii="Arial Narrow" w:hAnsi="Arial Narrow"/>
                    <w:color w:val="FFFFFF" w:themeColor="background1"/>
                  </w:rPr>
                  <w:t>.</w:t>
                </w:r>
                <w:r w:rsidR="001C116F" w:rsidRPr="001C116F">
                  <w:rPr>
                    <w:rFonts w:ascii="Arial Narrow" w:hAnsi="Arial Narrow"/>
                    <w:color w:val="FFFFFF" w:themeColor="background1"/>
                  </w:rPr>
                  <w:t>)</w:t>
                </w:r>
              </w:p>
            </w:tc>
          </w:tr>
          <w:tr w:rsidR="009556AD" w:rsidTr="00DA4F70">
            <w:trPr>
              <w:trHeight w:val="1142"/>
            </w:trPr>
            <w:tc>
              <w:tcPr>
                <w:tcW w:w="10908" w:type="dxa"/>
              </w:tcPr>
              <w:p w:rsidR="009556AD" w:rsidRDefault="009556AD" w:rsidP="009556AD">
                <w:pPr>
                  <w:pStyle w:val="ListParagraph"/>
                  <w:numPr>
                    <w:ilvl w:val="0"/>
                    <w:numId w:val="13"/>
                  </w:numPr>
                  <w:ind w:left="360"/>
                </w:pPr>
                <w:r w:rsidRPr="009556AD">
                  <w:rPr>
                    <w:b/>
                  </w:rPr>
                  <w:t>Performance Improvement Requirements</w:t>
                </w:r>
                <w:r>
                  <w:t xml:space="preserve"> </w:t>
                </w:r>
                <w:r w:rsidRPr="009556AD">
                  <w:rPr>
                    <w:rFonts w:ascii="Arial Narrow" w:hAnsi="Arial Narrow"/>
                  </w:rPr>
                  <w:t xml:space="preserve">(List specific areas in which performance did not meet expectations and improvement is </w:t>
                </w:r>
                <w:r w:rsidRPr="009556AD">
                  <w:rPr>
                    <w:rFonts w:ascii="Arial Narrow" w:hAnsi="Arial Narrow" w:cs="Arial"/>
                  </w:rPr>
                  <w:t>necessary.)</w:t>
                </w:r>
                <w:r w:rsidRPr="009556AD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-284121836"/>
                    <w:showingPlcHdr/>
                    <w:text/>
                  </w:sdtPr>
                  <w:sdtEndPr/>
                  <w:sdtContent>
                    <w:r w:rsidRPr="0004341F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556AD" w:rsidTr="00DA4F70">
            <w:trPr>
              <w:trHeight w:val="1160"/>
            </w:trPr>
            <w:tc>
              <w:tcPr>
                <w:tcW w:w="10908" w:type="dxa"/>
              </w:tcPr>
              <w:p w:rsidR="009556AD" w:rsidRDefault="009556AD" w:rsidP="009556AD">
                <w:pPr>
                  <w:pStyle w:val="ListParagraph"/>
                  <w:numPr>
                    <w:ilvl w:val="0"/>
                    <w:numId w:val="13"/>
                  </w:numPr>
                  <w:ind w:left="360"/>
                </w:pPr>
                <w:r w:rsidRPr="009556AD">
                  <w:rPr>
                    <w:b/>
                  </w:rPr>
                  <w:t>Recommendations for Development</w:t>
                </w:r>
                <w:r>
                  <w:t xml:space="preserve"> </w:t>
                </w:r>
                <w:r w:rsidRPr="009556AD">
                  <w:rPr>
                    <w:rFonts w:ascii="Arial Narrow" w:hAnsi="Arial Narrow"/>
                    <w:sz w:val="24"/>
                  </w:rPr>
                  <w:t>(</w:t>
                </w:r>
                <w:r w:rsidRPr="009556AD">
                  <w:rPr>
                    <w:rFonts w:ascii="Arial Narrow" w:hAnsi="Arial Narrow"/>
                  </w:rPr>
                  <w:t xml:space="preserve">List specific recommendations to facilitate continued employee development for professional growth.) </w:t>
                </w:r>
                <w:sdt>
                  <w:sdtPr>
                    <w:id w:val="-917868236"/>
                    <w:showingPlcHdr/>
                    <w:text/>
                  </w:sdtPr>
                  <w:sdtEndPr/>
                  <w:sdtContent>
                    <w:r w:rsidRPr="0004341F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556AD" w:rsidTr="00DA4F70">
            <w:trPr>
              <w:trHeight w:val="1250"/>
            </w:trPr>
            <w:tc>
              <w:tcPr>
                <w:tcW w:w="10908" w:type="dxa"/>
              </w:tcPr>
              <w:p w:rsidR="009556AD" w:rsidRDefault="009556AD" w:rsidP="009556AD">
                <w:pPr>
                  <w:pStyle w:val="ListParagraph"/>
                  <w:numPr>
                    <w:ilvl w:val="0"/>
                    <w:numId w:val="13"/>
                  </w:numPr>
                  <w:ind w:left="360"/>
                </w:pPr>
                <w:r w:rsidRPr="009556AD">
                  <w:rPr>
                    <w:b/>
                  </w:rPr>
                  <w:t>Actions to be taken by Employee</w:t>
                </w:r>
                <w:r>
                  <w:t>/</w:t>
                </w:r>
                <w:r w:rsidRPr="009556AD">
                  <w:rPr>
                    <w:b/>
                  </w:rPr>
                  <w:t>Supervisor</w:t>
                </w:r>
                <w:r>
                  <w:t xml:space="preserve"> </w:t>
                </w:r>
                <w:r w:rsidRPr="009556AD">
                  <w:rPr>
                    <w:rFonts w:ascii="Arial Narrow" w:hAnsi="Arial Narrow"/>
                  </w:rPr>
                  <w:t>(i.e., related to specific recommendations and/or requirements in either A or B above</w:t>
                </w:r>
                <w:r w:rsidR="00E6770F">
                  <w:rPr>
                    <w:rFonts w:ascii="Arial Narrow" w:hAnsi="Arial Narrow"/>
                  </w:rPr>
                  <w:t>.</w:t>
                </w:r>
                <w:r w:rsidRPr="009556AD">
                  <w:rPr>
                    <w:rFonts w:ascii="Arial Narrow" w:hAnsi="Arial Narrow"/>
                  </w:rPr>
                  <w:t xml:space="preserve">) </w:t>
                </w:r>
                <w:sdt>
                  <w:sdtPr>
                    <w:id w:val="-219057512"/>
                    <w:showingPlcHdr/>
                    <w:text/>
                  </w:sdtPr>
                  <w:sdtEndPr/>
                  <w:sdtContent>
                    <w:r w:rsidRPr="0004341F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</w:tbl>
        <w:p w:rsidR="009556AD" w:rsidRDefault="009556AD" w:rsidP="007C27F7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5"/>
            <w:gridCol w:w="2203"/>
            <w:gridCol w:w="2202"/>
            <w:gridCol w:w="2203"/>
            <w:gridCol w:w="2095"/>
          </w:tblGrid>
          <w:tr w:rsidR="009556AD" w:rsidTr="00DA4F70">
            <w:trPr>
              <w:trHeight w:val="323"/>
            </w:trPr>
            <w:tc>
              <w:tcPr>
                <w:tcW w:w="10908" w:type="dxa"/>
                <w:gridSpan w:val="5"/>
                <w:shd w:val="clear" w:color="auto" w:fill="00549F"/>
                <w:vAlign w:val="center"/>
              </w:tcPr>
              <w:p w:rsidR="009556AD" w:rsidRPr="009556AD" w:rsidRDefault="009556AD" w:rsidP="001C116F">
                <w:pPr>
                  <w:rPr>
                    <w:color w:val="FFFFFF" w:themeColor="background1"/>
                  </w:rPr>
                </w:pPr>
                <w:r w:rsidRPr="009556AD">
                  <w:rPr>
                    <w:b/>
                    <w:color w:val="FFFFFF" w:themeColor="background1"/>
                  </w:rPr>
                  <w:t>III. OVERALL PERFORMANCE RATING</w:t>
                </w:r>
              </w:p>
            </w:tc>
          </w:tr>
          <w:tr w:rsidR="009556AD" w:rsidTr="00DA4F70">
            <w:trPr>
              <w:trHeight w:val="620"/>
            </w:trPr>
            <w:tc>
              <w:tcPr>
                <w:tcW w:w="2205" w:type="dxa"/>
                <w:vAlign w:val="center"/>
              </w:tcPr>
              <w:p w:rsidR="009556AD" w:rsidRPr="00D77E0C" w:rsidRDefault="00BC3727" w:rsidP="001C116F">
                <w:pPr>
                  <w:pStyle w:val="tabletext"/>
                  <w:ind w:left="360" w:hanging="341"/>
                  <w:rPr>
                    <w:bCs/>
                  </w:rPr>
                </w:pPr>
                <w:sdt>
                  <w:sdtPr>
                    <w:id w:val="206666942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C116F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556AD" w:rsidRPr="002453CF">
                  <w:tab/>
                </w:r>
                <w:r w:rsidR="009556AD">
                  <w:rPr>
                    <w:rFonts w:ascii="Arial Narrow" w:hAnsi="Arial Narrow"/>
                  </w:rPr>
                  <w:t xml:space="preserve">Consistently </w:t>
                </w:r>
                <w:r w:rsidR="009556AD" w:rsidRPr="009556AD">
                  <w:rPr>
                    <w:rFonts w:ascii="Arial Narrow" w:hAnsi="Arial Narrow"/>
                  </w:rPr>
                  <w:t>Exceeds</w:t>
                </w:r>
              </w:p>
            </w:tc>
            <w:tc>
              <w:tcPr>
                <w:tcW w:w="2203" w:type="dxa"/>
                <w:vAlign w:val="center"/>
              </w:tcPr>
              <w:p w:rsidR="009556AD" w:rsidRPr="00D77E0C" w:rsidRDefault="00BC3727" w:rsidP="001C116F">
                <w:pPr>
                  <w:pStyle w:val="tabletext"/>
                  <w:ind w:left="346" w:hanging="346"/>
                  <w:rPr>
                    <w:bCs/>
                  </w:rPr>
                </w:pPr>
                <w:sdt>
                  <w:sdtPr>
                    <w:id w:val="204448193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556AD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556AD" w:rsidRPr="002453CF">
                  <w:tab/>
                </w:r>
                <w:r w:rsidR="009556AD" w:rsidRPr="009556AD">
                  <w:rPr>
                    <w:rFonts w:ascii="Arial Narrow" w:hAnsi="Arial Narrow"/>
                  </w:rPr>
                  <w:t>Frequently</w:t>
                </w:r>
                <w:r w:rsidR="009556AD">
                  <w:rPr>
                    <w:rFonts w:ascii="Arial Narrow" w:hAnsi="Arial Narrow"/>
                  </w:rPr>
                  <w:t xml:space="preserve"> </w:t>
                </w:r>
                <w:r w:rsidR="009556AD" w:rsidRPr="009556AD">
                  <w:rPr>
                    <w:rFonts w:ascii="Arial Narrow" w:hAnsi="Arial Narrow"/>
                  </w:rPr>
                  <w:t>Exceeds</w:t>
                </w:r>
              </w:p>
            </w:tc>
            <w:tc>
              <w:tcPr>
                <w:tcW w:w="2202" w:type="dxa"/>
                <w:vAlign w:val="center"/>
              </w:tcPr>
              <w:p w:rsidR="009556AD" w:rsidRPr="00D77E0C" w:rsidRDefault="00BC3727" w:rsidP="001C116F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-12816458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556AD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556AD" w:rsidRPr="002453CF">
                  <w:tab/>
                </w:r>
                <w:r w:rsidR="009556AD">
                  <w:rPr>
                    <w:rFonts w:ascii="Arial Narrow" w:hAnsi="Arial Narrow"/>
                  </w:rPr>
                  <w:t xml:space="preserve">Fully </w:t>
                </w:r>
                <w:r w:rsidR="009556AD" w:rsidRPr="009556AD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2203" w:type="dxa"/>
                <w:vAlign w:val="center"/>
              </w:tcPr>
              <w:p w:rsidR="009556AD" w:rsidRPr="00D77E0C" w:rsidRDefault="00BC3727" w:rsidP="001C116F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55211901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556AD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556AD" w:rsidRPr="002453CF">
                  <w:tab/>
                </w:r>
                <w:r w:rsidR="009556AD">
                  <w:rPr>
                    <w:rFonts w:ascii="Arial Narrow" w:hAnsi="Arial Narrow"/>
                  </w:rPr>
                  <w:t xml:space="preserve">Partially </w:t>
                </w:r>
                <w:r w:rsidR="009556AD" w:rsidRPr="009556AD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2095" w:type="dxa"/>
                <w:vAlign w:val="center"/>
              </w:tcPr>
              <w:p w:rsidR="009556AD" w:rsidRPr="00D77E0C" w:rsidRDefault="00BC3727" w:rsidP="001C116F">
                <w:pPr>
                  <w:pStyle w:val="tabletext"/>
                  <w:ind w:left="341" w:hanging="341"/>
                  <w:rPr>
                    <w:bCs/>
                  </w:rPr>
                </w:pPr>
                <w:sdt>
                  <w:sdtPr>
                    <w:id w:val="12582380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556AD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556AD" w:rsidRPr="002453CF">
                  <w:tab/>
                </w:r>
                <w:r w:rsidR="009556AD">
                  <w:rPr>
                    <w:rFonts w:ascii="Arial Narrow" w:hAnsi="Arial Narrow"/>
                  </w:rPr>
                  <w:t xml:space="preserve">Does </w:t>
                </w:r>
                <w:r w:rsidR="009556AD" w:rsidRPr="009556AD">
                  <w:rPr>
                    <w:rFonts w:ascii="Arial Narrow" w:hAnsi="Arial Narrow"/>
                  </w:rPr>
                  <w:t>Not Meet</w:t>
                </w:r>
                <w:r w:rsidR="009556AD" w:rsidRPr="009556AD">
                  <w:rPr>
                    <w:rFonts w:ascii="Arial Narrow" w:hAnsi="Arial Narrow"/>
                    <w:szCs w:val="20"/>
                  </w:rPr>
                  <w:t>*</w:t>
                </w:r>
              </w:p>
            </w:tc>
          </w:tr>
          <w:tr w:rsidR="009556AD" w:rsidTr="00DA4F70">
            <w:tc>
              <w:tcPr>
                <w:tcW w:w="10908" w:type="dxa"/>
                <w:gridSpan w:val="5"/>
              </w:tcPr>
              <w:p w:rsidR="009556AD" w:rsidRDefault="009556AD" w:rsidP="00A71A74">
                <w:pPr>
                  <w:pStyle w:val="tabletext"/>
                  <w:ind w:left="341" w:hanging="341"/>
                </w:pPr>
                <w:r>
                  <w:t>*</w:t>
                </w:r>
                <w:r w:rsidRPr="00897B94">
                  <w:t>Strongly recommend consultation with Human Resources Management</w:t>
                </w:r>
                <w:r>
                  <w:t>.</w:t>
                </w:r>
              </w:p>
            </w:tc>
          </w:tr>
        </w:tbl>
        <w:p w:rsidR="009556AD" w:rsidRDefault="009556AD" w:rsidP="007C27F7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6"/>
          </w:tblGrid>
          <w:tr w:rsidR="001C116F" w:rsidTr="00DA4F70">
            <w:trPr>
              <w:trHeight w:val="323"/>
              <w:tblHeader/>
            </w:trPr>
            <w:tc>
              <w:tcPr>
                <w:tcW w:w="11016" w:type="dxa"/>
                <w:shd w:val="clear" w:color="auto" w:fill="00549F"/>
                <w:vAlign w:val="center"/>
              </w:tcPr>
              <w:p w:rsidR="001C116F" w:rsidRPr="009556AD" w:rsidRDefault="001C116F" w:rsidP="001C116F">
                <w:pPr>
                  <w:rPr>
                    <w:color w:val="FFFFFF" w:themeColor="background1"/>
                  </w:rPr>
                </w:pPr>
                <w:r>
                  <w:rPr>
                    <w:b/>
                    <w:color w:val="FFFFFF" w:themeColor="background1"/>
                  </w:rPr>
                  <w:t>IV</w:t>
                </w:r>
                <w:r w:rsidRPr="009556AD">
                  <w:rPr>
                    <w:b/>
                    <w:color w:val="FFFFFF" w:themeColor="background1"/>
                  </w:rPr>
                  <w:t xml:space="preserve">. </w:t>
                </w:r>
                <w:r>
                  <w:rPr>
                    <w:b/>
                    <w:color w:val="FFFFFF" w:themeColor="background1"/>
                  </w:rPr>
                  <w:t xml:space="preserve">EMPLOYEE COMMENTS </w:t>
                </w:r>
                <w:r w:rsidRPr="001C116F">
                  <w:rPr>
                    <w:rFonts w:ascii="Arial Narrow" w:hAnsi="Arial Narrow"/>
                    <w:color w:val="FFFFFF" w:themeColor="background1"/>
                  </w:rPr>
                  <w:t>(This section is set up to expand as you type</w:t>
                </w:r>
                <w:r>
                  <w:rPr>
                    <w:rFonts w:ascii="Arial Narrow" w:hAnsi="Arial Narrow"/>
                    <w:color w:val="FFFFFF" w:themeColor="background1"/>
                  </w:rPr>
                  <w:t>.</w:t>
                </w:r>
                <w:r w:rsidRPr="001C116F">
                  <w:rPr>
                    <w:rFonts w:ascii="Arial Narrow" w:hAnsi="Arial Narrow"/>
                    <w:color w:val="FFFFFF" w:themeColor="background1"/>
                  </w:rPr>
                  <w:t>)</w:t>
                </w:r>
              </w:p>
            </w:tc>
          </w:tr>
          <w:tr w:rsidR="001C116F" w:rsidTr="00BA7A85">
            <w:trPr>
              <w:trHeight w:val="1727"/>
            </w:trPr>
            <w:tc>
              <w:tcPr>
                <w:tcW w:w="11016" w:type="dxa"/>
              </w:tcPr>
              <w:p w:rsidR="001C116F" w:rsidRDefault="00BC3727" w:rsidP="00A71A74">
                <w:pPr>
                  <w:pStyle w:val="tabletext"/>
                  <w:ind w:left="341" w:hanging="341"/>
                </w:pPr>
                <w:sdt>
                  <w:sdtPr>
                    <w:id w:val="-665168235"/>
                    <w:showingPlcHdr/>
                    <w:text/>
                  </w:sdtPr>
                  <w:sdtEndPr/>
                  <w:sdtContent>
                    <w:r w:rsidR="001C116F" w:rsidRPr="0004341F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</w:tbl>
        <w:p w:rsidR="001C116F" w:rsidRPr="00515C0E" w:rsidRDefault="00BC3727" w:rsidP="007C27F7"/>
      </w:sdtContent>
    </w:sdt>
    <w:sectPr w:rsidR="001C116F" w:rsidRPr="00515C0E" w:rsidSect="00411897">
      <w:footerReference w:type="first" r:id="rId9"/>
      <w:footnotePr>
        <w:numRestart w:val="eachPage"/>
      </w:footnotePr>
      <w:pgSz w:w="12240" w:h="15840" w:code="1"/>
      <w:pgMar w:top="720" w:right="720" w:bottom="720" w:left="720" w:header="720" w:footer="36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3A" w:rsidRDefault="0086153A">
      <w:r>
        <w:separator/>
      </w:r>
    </w:p>
  </w:endnote>
  <w:endnote w:type="continuationSeparator" w:id="0">
    <w:p w:rsidR="0086153A" w:rsidRDefault="0086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FA" w:rsidRDefault="001008FA">
    <w:pPr>
      <w:pStyle w:val="Footer"/>
      <w:widowControl w:val="0"/>
      <w:ind w:left="-720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3A" w:rsidRDefault="0086153A" w:rsidP="00E92083">
      <w:pPr>
        <w:pBdr>
          <w:bottom w:val="single" w:sz="4" w:space="1" w:color="auto"/>
        </w:pBdr>
        <w:spacing w:after="60"/>
        <w:ind w:left="-360" w:right="8280"/>
      </w:pPr>
    </w:p>
  </w:footnote>
  <w:footnote w:type="continuationSeparator" w:id="0">
    <w:p w:rsidR="0086153A" w:rsidRDefault="0086153A"/>
  </w:footnote>
  <w:footnote w:type="continuationNotice" w:id="1">
    <w:p w:rsidR="0086153A" w:rsidRDefault="0086153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AD22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8C40150"/>
    <w:lvl w:ilvl="0">
      <w:numFmt w:val="bullet"/>
      <w:lvlText w:val="*"/>
      <w:lvlJc w:val="left"/>
    </w:lvl>
  </w:abstractNum>
  <w:abstractNum w:abstractNumId="2">
    <w:nsid w:val="04C825F6"/>
    <w:multiLevelType w:val="multilevel"/>
    <w:tmpl w:val="D368F97A"/>
    <w:styleLink w:val="SegalBulletedList"/>
    <w:lvl w:ilvl="0">
      <w:start w:val="1"/>
      <w:numFmt w:val="bullet"/>
      <w:pStyle w:val="ListBullet"/>
      <w:lvlText w:val=""/>
      <w:lvlJc w:val="left"/>
      <w:pPr>
        <w:tabs>
          <w:tab w:val="num" w:pos="-31680"/>
        </w:tabs>
        <w:ind w:left="360" w:hanging="360"/>
      </w:pPr>
      <w:rPr>
        <w:rFonts w:ascii="Wingdings" w:hAnsi="Wingdings" w:hint="default"/>
        <w:color w:val="C4262E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262E"/>
      </w:rPr>
    </w:lvl>
    <w:lvl w:ilvl="2">
      <w:start w:val="1"/>
      <w:numFmt w:val="bullet"/>
      <w:pStyle w:val="ListBullet3"/>
      <w:lvlText w:val="–"/>
      <w:lvlJc w:val="left"/>
      <w:pPr>
        <w:tabs>
          <w:tab w:val="num" w:pos="-31680"/>
        </w:tabs>
        <w:ind w:left="1080" w:hanging="360"/>
      </w:pPr>
      <w:rPr>
        <w:rFonts w:ascii="Times New Roman" w:hAnsi="Times New Roman" w:cs="Times New Roman" w:hint="default"/>
        <w:color w:val="C4262E"/>
      </w:rPr>
    </w:lvl>
    <w:lvl w:ilvl="3">
      <w:start w:val="1"/>
      <w:numFmt w:val="bullet"/>
      <w:pStyle w:val="ListBullet4"/>
      <w:lvlText w:val="»"/>
      <w:lvlJc w:val="left"/>
      <w:pPr>
        <w:tabs>
          <w:tab w:val="num" w:pos="-31680"/>
        </w:tabs>
        <w:ind w:left="1440" w:hanging="360"/>
      </w:pPr>
      <w:rPr>
        <w:rFonts w:ascii="Times New Roman" w:hAnsi="Times New Roman" w:cs="Times New Roman" w:hint="default"/>
        <w:color w:val="C4262E"/>
      </w:rPr>
    </w:lvl>
    <w:lvl w:ilvl="4">
      <w:start w:val="1"/>
      <w:numFmt w:val="bullet"/>
      <w:pStyle w:val="ListBullet5"/>
      <w:lvlText w:val="›"/>
      <w:lvlJc w:val="left"/>
      <w:pPr>
        <w:tabs>
          <w:tab w:val="num" w:pos="-31680"/>
        </w:tabs>
        <w:ind w:left="1800" w:hanging="360"/>
      </w:pPr>
      <w:rPr>
        <w:rFonts w:ascii="Times New Roman" w:hAnsi="Times New Roman" w:hint="default"/>
        <w:color w:val="C4262E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974330E"/>
    <w:multiLevelType w:val="multilevel"/>
    <w:tmpl w:val="E738DFB0"/>
    <w:styleLink w:val="SegalBulletedList1"/>
    <w:lvl w:ilvl="0">
      <w:start w:val="1"/>
      <w:numFmt w:val="decimal"/>
      <w:pStyle w:val="ListNumber"/>
      <w:lvlText w:val="%1."/>
      <w:lvlJc w:val="left"/>
      <w:pPr>
        <w:tabs>
          <w:tab w:val="num" w:pos="547"/>
        </w:tabs>
        <w:ind w:left="547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094"/>
        </w:tabs>
        <w:ind w:left="1094" w:hanging="547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istNumber3"/>
      <w:lvlText w:val="%3)"/>
      <w:lvlJc w:val="left"/>
      <w:pPr>
        <w:tabs>
          <w:tab w:val="num" w:pos="1642"/>
        </w:tabs>
        <w:ind w:left="1642" w:hanging="5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istNumber4"/>
      <w:lvlText w:val="%4)"/>
      <w:lvlJc w:val="left"/>
      <w:pPr>
        <w:tabs>
          <w:tab w:val="num" w:pos="2189"/>
        </w:tabs>
        <w:ind w:left="2189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ListNumber5"/>
      <w:lvlText w:val="(%5)"/>
      <w:lvlJc w:val="left"/>
      <w:pPr>
        <w:tabs>
          <w:tab w:val="num" w:pos="2736"/>
        </w:tabs>
        <w:ind w:left="2736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Text w:val="(a)"/>
      <w:lvlJc w:val="left"/>
      <w:pPr>
        <w:tabs>
          <w:tab w:val="num" w:pos="9848"/>
        </w:tabs>
        <w:ind w:left="9848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13405"/>
        </w:tabs>
        <w:ind w:left="134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765"/>
        </w:tabs>
        <w:ind w:left="1376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4125"/>
        </w:tabs>
        <w:ind w:left="14125" w:hanging="360"/>
      </w:pPr>
      <w:rPr>
        <w:rFonts w:hint="default"/>
      </w:rPr>
    </w:lvl>
  </w:abstractNum>
  <w:abstractNum w:abstractNumId="4">
    <w:nsid w:val="2BDA769A"/>
    <w:multiLevelType w:val="hybridMultilevel"/>
    <w:tmpl w:val="D24AF802"/>
    <w:lvl w:ilvl="0" w:tplc="FB080DC6">
      <w:start w:val="1"/>
      <w:numFmt w:val="bullet"/>
      <w:pStyle w:val="Checkbox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4262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5424A5"/>
    <w:multiLevelType w:val="hybridMultilevel"/>
    <w:tmpl w:val="9CB0A48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C8E495B"/>
    <w:multiLevelType w:val="hybridMultilevel"/>
    <w:tmpl w:val="5818242A"/>
    <w:lvl w:ilvl="0" w:tplc="A9663828">
      <w:start w:val="1"/>
      <w:numFmt w:val="bullet"/>
      <w:pStyle w:val="TableBullet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262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0C4C84"/>
    <w:multiLevelType w:val="multilevel"/>
    <w:tmpl w:val="1F0420AC"/>
    <w:styleLink w:val="SegalTableNumber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62BC0D40"/>
    <w:multiLevelType w:val="multilevel"/>
    <w:tmpl w:val="308E20D2"/>
    <w:styleLink w:val="SegalTableBullets"/>
    <w:lvl w:ilvl="0">
      <w:start w:val="1"/>
      <w:numFmt w:val="bullet"/>
      <w:pStyle w:val="TableBullet"/>
      <w:lvlText w:val=""/>
      <w:lvlJc w:val="left"/>
      <w:pPr>
        <w:tabs>
          <w:tab w:val="num" w:pos="-31680"/>
        </w:tabs>
        <w:ind w:left="216" w:hanging="216"/>
      </w:pPr>
      <w:rPr>
        <w:rFonts w:ascii="Symbol" w:hAnsi="Symbol" w:hint="default"/>
        <w:color w:val="C4262E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-31680"/>
        </w:tabs>
        <w:ind w:left="432" w:hanging="216"/>
      </w:pPr>
      <w:rPr>
        <w:rFonts w:ascii="Arial" w:hAnsi="Arial" w:hint="default"/>
        <w:color w:val="C4262E"/>
      </w:rPr>
    </w:lvl>
    <w:lvl w:ilvl="2">
      <w:start w:val="1"/>
      <w:numFmt w:val="bullet"/>
      <w:pStyle w:val="TableBullet3"/>
      <w:lvlText w:val="»"/>
      <w:lvlJc w:val="left"/>
      <w:pPr>
        <w:tabs>
          <w:tab w:val="num" w:pos="-31680"/>
        </w:tabs>
        <w:ind w:left="648" w:hanging="216"/>
      </w:pPr>
      <w:rPr>
        <w:rFonts w:ascii="Arial" w:hAnsi="Arial" w:hint="default"/>
        <w:color w:val="C4262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EB0BE6"/>
    <w:multiLevelType w:val="multilevel"/>
    <w:tmpl w:val="4AF655E0"/>
    <w:lvl w:ilvl="0">
      <w:start w:val="1"/>
      <w:numFmt w:val="bullet"/>
      <w:pStyle w:val="TableCheckBox"/>
      <w:lvlText w:val=""/>
      <w:lvlJc w:val="left"/>
      <w:pPr>
        <w:tabs>
          <w:tab w:val="num" w:pos="-31680"/>
        </w:tabs>
        <w:ind w:left="360" w:hanging="360"/>
      </w:pPr>
      <w:rPr>
        <w:rFonts w:ascii="Wingdings" w:hAnsi="Wingdings" w:hint="default"/>
        <w:color w:val="C4262E"/>
      </w:rPr>
    </w:lvl>
    <w:lvl w:ilvl="1">
      <w:start w:val="1"/>
      <w:numFmt w:val="bullet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  <w:color w:val="008ED6"/>
      </w:rPr>
    </w:lvl>
    <w:lvl w:ilvl="2">
      <w:start w:val="1"/>
      <w:numFmt w:val="bullet"/>
      <w:lvlText w:val="»"/>
      <w:lvlJc w:val="left"/>
      <w:pPr>
        <w:tabs>
          <w:tab w:val="num" w:pos="648"/>
        </w:tabs>
        <w:ind w:left="648" w:hanging="216"/>
      </w:pPr>
      <w:rPr>
        <w:rFonts w:ascii="Arial" w:hAnsi="Arial" w:cs="Times New Roman" w:hint="default"/>
        <w:color w:val="008ED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EA248D"/>
    <w:multiLevelType w:val="hybridMultilevel"/>
    <w:tmpl w:val="220C6F24"/>
    <w:lvl w:ilvl="0" w:tplc="238ACB4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SCoulter"/>
    <w:docVar w:name="DocType" w:val="MISC"/>
    <w:docVar w:name="PracticeGrp" w:val="GENERAL"/>
  </w:docVars>
  <w:rsids>
    <w:rsidRoot w:val="008049DF"/>
    <w:rsid w:val="000011B7"/>
    <w:rsid w:val="00010BF3"/>
    <w:rsid w:val="000318D8"/>
    <w:rsid w:val="00045E71"/>
    <w:rsid w:val="00054253"/>
    <w:rsid w:val="00060D30"/>
    <w:rsid w:val="00074633"/>
    <w:rsid w:val="000754DC"/>
    <w:rsid w:val="000B7497"/>
    <w:rsid w:val="000D4AD9"/>
    <w:rsid w:val="001008FA"/>
    <w:rsid w:val="00100A42"/>
    <w:rsid w:val="00105230"/>
    <w:rsid w:val="00106DC9"/>
    <w:rsid w:val="0011218E"/>
    <w:rsid w:val="00117978"/>
    <w:rsid w:val="001334FA"/>
    <w:rsid w:val="0013510A"/>
    <w:rsid w:val="001376EB"/>
    <w:rsid w:val="00141348"/>
    <w:rsid w:val="00166AD5"/>
    <w:rsid w:val="00176344"/>
    <w:rsid w:val="00191432"/>
    <w:rsid w:val="001A3479"/>
    <w:rsid w:val="001A796C"/>
    <w:rsid w:val="001B45EA"/>
    <w:rsid w:val="001C116F"/>
    <w:rsid w:val="001D2295"/>
    <w:rsid w:val="00206DF4"/>
    <w:rsid w:val="00226FA9"/>
    <w:rsid w:val="0023506A"/>
    <w:rsid w:val="002453CF"/>
    <w:rsid w:val="00245FE4"/>
    <w:rsid w:val="002468F4"/>
    <w:rsid w:val="00262D15"/>
    <w:rsid w:val="002726C3"/>
    <w:rsid w:val="00272F61"/>
    <w:rsid w:val="0029486B"/>
    <w:rsid w:val="002A3EFB"/>
    <w:rsid w:val="002C2351"/>
    <w:rsid w:val="002E0A21"/>
    <w:rsid w:val="002E5324"/>
    <w:rsid w:val="0030482B"/>
    <w:rsid w:val="00314C66"/>
    <w:rsid w:val="003344B6"/>
    <w:rsid w:val="003424BA"/>
    <w:rsid w:val="00353250"/>
    <w:rsid w:val="00370FCB"/>
    <w:rsid w:val="0037317A"/>
    <w:rsid w:val="00380EF4"/>
    <w:rsid w:val="003A7932"/>
    <w:rsid w:val="003C68DA"/>
    <w:rsid w:val="00411897"/>
    <w:rsid w:val="004148F2"/>
    <w:rsid w:val="00424232"/>
    <w:rsid w:val="004245E5"/>
    <w:rsid w:val="00427C0E"/>
    <w:rsid w:val="0045013B"/>
    <w:rsid w:val="004662FB"/>
    <w:rsid w:val="00473149"/>
    <w:rsid w:val="00487E8A"/>
    <w:rsid w:val="00495072"/>
    <w:rsid w:val="0049759E"/>
    <w:rsid w:val="004B4580"/>
    <w:rsid w:val="004C5D06"/>
    <w:rsid w:val="004E6038"/>
    <w:rsid w:val="004F6197"/>
    <w:rsid w:val="005030E1"/>
    <w:rsid w:val="00515C0E"/>
    <w:rsid w:val="00532F31"/>
    <w:rsid w:val="005368D1"/>
    <w:rsid w:val="00577473"/>
    <w:rsid w:val="005B1484"/>
    <w:rsid w:val="005B6CD6"/>
    <w:rsid w:val="005C1DF0"/>
    <w:rsid w:val="005C47AE"/>
    <w:rsid w:val="005D77E0"/>
    <w:rsid w:val="00643ACE"/>
    <w:rsid w:val="00643E4E"/>
    <w:rsid w:val="00651F16"/>
    <w:rsid w:val="00667EA3"/>
    <w:rsid w:val="00680ABD"/>
    <w:rsid w:val="00687F61"/>
    <w:rsid w:val="0069274A"/>
    <w:rsid w:val="006A0DCD"/>
    <w:rsid w:val="006A7D4F"/>
    <w:rsid w:val="006B7B81"/>
    <w:rsid w:val="006F4E9D"/>
    <w:rsid w:val="00702DB3"/>
    <w:rsid w:val="0070590B"/>
    <w:rsid w:val="007300DB"/>
    <w:rsid w:val="0075565D"/>
    <w:rsid w:val="007C1E93"/>
    <w:rsid w:val="007C2039"/>
    <w:rsid w:val="007C27F7"/>
    <w:rsid w:val="007E37C2"/>
    <w:rsid w:val="007E4A13"/>
    <w:rsid w:val="008049DF"/>
    <w:rsid w:val="0082072F"/>
    <w:rsid w:val="00820EE8"/>
    <w:rsid w:val="00823E52"/>
    <w:rsid w:val="008417F6"/>
    <w:rsid w:val="00843DC2"/>
    <w:rsid w:val="008542A8"/>
    <w:rsid w:val="0086153A"/>
    <w:rsid w:val="00875992"/>
    <w:rsid w:val="008827CE"/>
    <w:rsid w:val="008871E4"/>
    <w:rsid w:val="00897B94"/>
    <w:rsid w:val="008A40D5"/>
    <w:rsid w:val="008E060E"/>
    <w:rsid w:val="00921C63"/>
    <w:rsid w:val="00924E9B"/>
    <w:rsid w:val="00927D14"/>
    <w:rsid w:val="00927E3F"/>
    <w:rsid w:val="009320D0"/>
    <w:rsid w:val="009556AD"/>
    <w:rsid w:val="0099042F"/>
    <w:rsid w:val="0099527D"/>
    <w:rsid w:val="009B4CDA"/>
    <w:rsid w:val="00A47D89"/>
    <w:rsid w:val="00A72CA0"/>
    <w:rsid w:val="00A8375C"/>
    <w:rsid w:val="00A87733"/>
    <w:rsid w:val="00AA3A94"/>
    <w:rsid w:val="00AA67D5"/>
    <w:rsid w:val="00AA7B2F"/>
    <w:rsid w:val="00AC5723"/>
    <w:rsid w:val="00AC5BB4"/>
    <w:rsid w:val="00AD1694"/>
    <w:rsid w:val="00B12B4C"/>
    <w:rsid w:val="00B36868"/>
    <w:rsid w:val="00B641A8"/>
    <w:rsid w:val="00B653E8"/>
    <w:rsid w:val="00B65876"/>
    <w:rsid w:val="00B775E2"/>
    <w:rsid w:val="00B82641"/>
    <w:rsid w:val="00B84E4A"/>
    <w:rsid w:val="00B955AD"/>
    <w:rsid w:val="00BA7824"/>
    <w:rsid w:val="00BA7A85"/>
    <w:rsid w:val="00BB1023"/>
    <w:rsid w:val="00BC3727"/>
    <w:rsid w:val="00BD5E27"/>
    <w:rsid w:val="00BE6227"/>
    <w:rsid w:val="00C15828"/>
    <w:rsid w:val="00C24B8C"/>
    <w:rsid w:val="00C26B5D"/>
    <w:rsid w:val="00C33624"/>
    <w:rsid w:val="00C87701"/>
    <w:rsid w:val="00C92B67"/>
    <w:rsid w:val="00CB4A20"/>
    <w:rsid w:val="00CB4C79"/>
    <w:rsid w:val="00CC0C67"/>
    <w:rsid w:val="00CC244F"/>
    <w:rsid w:val="00D07090"/>
    <w:rsid w:val="00D27BB5"/>
    <w:rsid w:val="00D43F56"/>
    <w:rsid w:val="00D520F9"/>
    <w:rsid w:val="00D542BD"/>
    <w:rsid w:val="00D77E0C"/>
    <w:rsid w:val="00DA0BF4"/>
    <w:rsid w:val="00DA4F70"/>
    <w:rsid w:val="00DC7EB4"/>
    <w:rsid w:val="00DD074C"/>
    <w:rsid w:val="00DD532A"/>
    <w:rsid w:val="00E017DE"/>
    <w:rsid w:val="00E30268"/>
    <w:rsid w:val="00E31740"/>
    <w:rsid w:val="00E338E3"/>
    <w:rsid w:val="00E33E8E"/>
    <w:rsid w:val="00E35771"/>
    <w:rsid w:val="00E50D76"/>
    <w:rsid w:val="00E6770F"/>
    <w:rsid w:val="00E90324"/>
    <w:rsid w:val="00E92083"/>
    <w:rsid w:val="00EB073C"/>
    <w:rsid w:val="00EB61B9"/>
    <w:rsid w:val="00EB7052"/>
    <w:rsid w:val="00EE50AF"/>
    <w:rsid w:val="00EE7896"/>
    <w:rsid w:val="00EF740B"/>
    <w:rsid w:val="00F11F8E"/>
    <w:rsid w:val="00F316CF"/>
    <w:rsid w:val="00F35445"/>
    <w:rsid w:val="00F50025"/>
    <w:rsid w:val="00F50BB7"/>
    <w:rsid w:val="00F62D79"/>
    <w:rsid w:val="00F83A27"/>
    <w:rsid w:val="00FC2636"/>
    <w:rsid w:val="00FC7A6D"/>
    <w:rsid w:val="00FD0E07"/>
    <w:rsid w:val="00FE4883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1A3479"/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qFormat/>
    <w:rsid w:val="001A3479"/>
    <w:pPr>
      <w:keepNext/>
      <w:pageBreakBefore/>
      <w:pBdr>
        <w:top w:val="single" w:sz="4" w:space="6" w:color="C0C0C0"/>
        <w:left w:val="single" w:sz="4" w:space="6" w:color="C0C0C0"/>
        <w:bottom w:val="single" w:sz="48" w:space="6" w:color="auto"/>
        <w:right w:val="single" w:sz="4" w:space="4" w:color="C0C0C0"/>
      </w:pBdr>
      <w:shd w:val="clear" w:color="auto" w:fill="B2B4B3"/>
      <w:spacing w:before="40"/>
      <w:outlineLvl w:val="0"/>
    </w:pPr>
    <w:rPr>
      <w:rFonts w:cs="Arial"/>
      <w:b/>
      <w:bCs/>
      <w:kern w:val="32"/>
      <w:sz w:val="40"/>
      <w:szCs w:val="40"/>
    </w:rPr>
  </w:style>
  <w:style w:type="paragraph" w:styleId="Heading2">
    <w:name w:val="heading 2"/>
    <w:aliases w:val="h2"/>
    <w:basedOn w:val="Normal"/>
    <w:next w:val="BodyText"/>
    <w:link w:val="Heading2Char"/>
    <w:qFormat/>
    <w:rsid w:val="001A3479"/>
    <w:pPr>
      <w:keepNext/>
      <w:spacing w:before="480"/>
      <w:outlineLvl w:val="1"/>
    </w:pPr>
    <w:rPr>
      <w:rFonts w:ascii="Arial Black" w:hAnsi="Arial Black" w:cs="Arial"/>
      <w:bCs/>
      <w:iCs/>
      <w:color w:val="C4262E"/>
      <w:sz w:val="24"/>
    </w:rPr>
  </w:style>
  <w:style w:type="paragraph" w:styleId="Heading3">
    <w:name w:val="heading 3"/>
    <w:aliases w:val="h3"/>
    <w:basedOn w:val="Normal"/>
    <w:next w:val="BodyText"/>
    <w:qFormat/>
    <w:rsid w:val="001A3479"/>
    <w:pPr>
      <w:keepNext/>
      <w:spacing w:before="360"/>
      <w:outlineLvl w:val="2"/>
    </w:pPr>
    <w:rPr>
      <w:rFonts w:cs="Arial"/>
      <w:b/>
      <w:bCs/>
      <w:color w:val="00549F"/>
      <w:sz w:val="24"/>
      <w:szCs w:val="26"/>
    </w:rPr>
  </w:style>
  <w:style w:type="paragraph" w:styleId="Heading4">
    <w:name w:val="heading 4"/>
    <w:aliases w:val="h4"/>
    <w:basedOn w:val="Heading3"/>
    <w:next w:val="BodyText"/>
    <w:qFormat/>
    <w:rsid w:val="001A3479"/>
    <w:pPr>
      <w:outlineLvl w:val="3"/>
    </w:pPr>
    <w:rPr>
      <w:b w:val="0"/>
      <w:bCs w:val="0"/>
      <w:i/>
      <w:szCs w:val="24"/>
    </w:rPr>
  </w:style>
  <w:style w:type="paragraph" w:styleId="Heading5">
    <w:name w:val="heading 5"/>
    <w:basedOn w:val="Normal"/>
    <w:next w:val="Normal"/>
    <w:qFormat/>
    <w:rsid w:val="001A347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A347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1A347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347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A347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rsid w:val="001A3479"/>
    <w:pPr>
      <w:spacing w:before="240" w:line="280" w:lineRule="atLeast"/>
    </w:pPr>
    <w:rPr>
      <w:rFonts w:ascii="Times New Roman" w:hAnsi="Times New Roman"/>
      <w:sz w:val="24"/>
    </w:rPr>
  </w:style>
  <w:style w:type="paragraph" w:customStyle="1" w:styleId="EmailAddress">
    <w:name w:val="Email Address"/>
    <w:basedOn w:val="LogoAddress"/>
    <w:semiHidden/>
    <w:rsid w:val="001A3479"/>
    <w:pPr>
      <w:spacing w:after="0"/>
      <w:ind w:left="0"/>
    </w:pPr>
  </w:style>
  <w:style w:type="paragraph" w:customStyle="1" w:styleId="LogoAddress">
    <w:name w:val="Logo Address"/>
    <w:aliases w:val="la"/>
    <w:basedOn w:val="Normal"/>
    <w:next w:val="Normal"/>
    <w:semiHidden/>
    <w:rsid w:val="001A3479"/>
    <w:pPr>
      <w:spacing w:after="600"/>
      <w:ind w:left="490"/>
    </w:pPr>
    <w:rPr>
      <w:sz w:val="16"/>
      <w:szCs w:val="16"/>
    </w:rPr>
  </w:style>
  <w:style w:type="paragraph" w:styleId="ListNumber">
    <w:name w:val="List Number"/>
    <w:aliases w:val="ln1"/>
    <w:basedOn w:val="BodyText"/>
    <w:rsid w:val="001A3479"/>
    <w:pPr>
      <w:numPr>
        <w:numId w:val="4"/>
      </w:numPr>
    </w:pPr>
  </w:style>
  <w:style w:type="paragraph" w:styleId="ListNumber2">
    <w:name w:val="List Number 2"/>
    <w:aliases w:val="ln2"/>
    <w:basedOn w:val="BodyText"/>
    <w:rsid w:val="001A3479"/>
    <w:pPr>
      <w:numPr>
        <w:ilvl w:val="1"/>
        <w:numId w:val="4"/>
      </w:numPr>
      <w:spacing w:before="120"/>
    </w:pPr>
  </w:style>
  <w:style w:type="paragraph" w:styleId="ListNumber3">
    <w:name w:val="List Number 3"/>
    <w:aliases w:val="ln3"/>
    <w:basedOn w:val="BodyText"/>
    <w:rsid w:val="001A3479"/>
    <w:pPr>
      <w:numPr>
        <w:ilvl w:val="2"/>
        <w:numId w:val="4"/>
      </w:numPr>
      <w:spacing w:before="60"/>
    </w:pPr>
  </w:style>
  <w:style w:type="paragraph" w:styleId="ListNumber4">
    <w:name w:val="List Number 4"/>
    <w:aliases w:val="ln4"/>
    <w:basedOn w:val="BodyText"/>
    <w:rsid w:val="001A3479"/>
    <w:pPr>
      <w:numPr>
        <w:ilvl w:val="3"/>
        <w:numId w:val="4"/>
      </w:numPr>
      <w:spacing w:before="60"/>
    </w:pPr>
  </w:style>
  <w:style w:type="paragraph" w:styleId="ListNumber5">
    <w:name w:val="List Number 5"/>
    <w:aliases w:val="ln5"/>
    <w:basedOn w:val="BodyText"/>
    <w:rsid w:val="001A3479"/>
    <w:pPr>
      <w:numPr>
        <w:ilvl w:val="4"/>
        <w:numId w:val="4"/>
      </w:numPr>
      <w:spacing w:before="60"/>
    </w:pPr>
  </w:style>
  <w:style w:type="paragraph" w:styleId="ListContinue">
    <w:name w:val="List Continue"/>
    <w:aliases w:val="lc1"/>
    <w:basedOn w:val="BodyText"/>
    <w:rsid w:val="001A3479"/>
    <w:pPr>
      <w:ind w:left="547"/>
    </w:pPr>
  </w:style>
  <w:style w:type="paragraph" w:styleId="ListContinue2">
    <w:name w:val="List Continue 2"/>
    <w:aliases w:val="lc2"/>
    <w:basedOn w:val="BodyText"/>
    <w:rsid w:val="001A3479"/>
    <w:pPr>
      <w:spacing w:before="120"/>
      <w:ind w:left="1094"/>
    </w:pPr>
  </w:style>
  <w:style w:type="paragraph" w:styleId="ListContinue3">
    <w:name w:val="List Continue 3"/>
    <w:aliases w:val="lc3"/>
    <w:basedOn w:val="BodyText"/>
    <w:rsid w:val="001A3479"/>
    <w:pPr>
      <w:spacing w:before="60"/>
      <w:ind w:left="1642"/>
    </w:pPr>
  </w:style>
  <w:style w:type="paragraph" w:styleId="ListContinue4">
    <w:name w:val="List Continue 4"/>
    <w:aliases w:val="lc4"/>
    <w:basedOn w:val="BodyText"/>
    <w:rsid w:val="001A3479"/>
    <w:pPr>
      <w:spacing w:before="60"/>
      <w:ind w:left="2189"/>
    </w:pPr>
  </w:style>
  <w:style w:type="paragraph" w:styleId="ListContinue5">
    <w:name w:val="List Continue 5"/>
    <w:aliases w:val="lc5"/>
    <w:basedOn w:val="BodyText"/>
    <w:rsid w:val="001A3479"/>
    <w:pPr>
      <w:spacing w:before="60"/>
      <w:ind w:left="2736"/>
    </w:pPr>
  </w:style>
  <w:style w:type="paragraph" w:customStyle="1" w:styleId="EmailName">
    <w:name w:val="Email Name"/>
    <w:basedOn w:val="logoname"/>
    <w:semiHidden/>
    <w:rsid w:val="001A3479"/>
    <w:pPr>
      <w:spacing w:before="460"/>
      <w:ind w:left="0"/>
    </w:pPr>
    <w:rPr>
      <w:b/>
    </w:rPr>
  </w:style>
  <w:style w:type="paragraph" w:customStyle="1" w:styleId="logoname">
    <w:name w:val="logo name"/>
    <w:aliases w:val="ln"/>
    <w:basedOn w:val="LogoAddress"/>
    <w:next w:val="LogoAddress"/>
    <w:semiHidden/>
    <w:rsid w:val="001A3479"/>
    <w:pPr>
      <w:spacing w:after="0"/>
    </w:pPr>
    <w:rPr>
      <w:caps/>
    </w:rPr>
  </w:style>
  <w:style w:type="paragraph" w:customStyle="1" w:styleId="TableBullet">
    <w:name w:val="Table Bullet"/>
    <w:aliases w:val="tb1"/>
    <w:basedOn w:val="Normal"/>
    <w:rsid w:val="001A3479"/>
    <w:pPr>
      <w:numPr>
        <w:numId w:val="7"/>
      </w:numPr>
      <w:spacing w:before="60" w:after="60"/>
    </w:pPr>
  </w:style>
  <w:style w:type="paragraph" w:styleId="ListBullet">
    <w:name w:val="List Bullet"/>
    <w:aliases w:val="b1"/>
    <w:basedOn w:val="Normal"/>
    <w:rsid w:val="001A3479"/>
    <w:pPr>
      <w:numPr>
        <w:numId w:val="3"/>
      </w:numPr>
      <w:spacing w:before="240" w:line="280" w:lineRule="atLeast"/>
    </w:pPr>
    <w:rPr>
      <w:rFonts w:ascii="Times New Roman" w:hAnsi="Times New Roman"/>
      <w:sz w:val="24"/>
    </w:rPr>
  </w:style>
  <w:style w:type="paragraph" w:styleId="ListBullet2">
    <w:name w:val="List Bullet 2"/>
    <w:aliases w:val="b2"/>
    <w:basedOn w:val="BodyText"/>
    <w:rsid w:val="001A3479"/>
    <w:pPr>
      <w:numPr>
        <w:ilvl w:val="1"/>
        <w:numId w:val="3"/>
      </w:numPr>
      <w:spacing w:before="120"/>
    </w:pPr>
  </w:style>
  <w:style w:type="paragraph" w:styleId="ListBullet3">
    <w:name w:val="List Bullet 3"/>
    <w:aliases w:val="b3"/>
    <w:basedOn w:val="BodyText"/>
    <w:rsid w:val="001A3479"/>
    <w:pPr>
      <w:numPr>
        <w:ilvl w:val="2"/>
        <w:numId w:val="3"/>
      </w:numPr>
      <w:spacing w:before="60"/>
    </w:pPr>
  </w:style>
  <w:style w:type="paragraph" w:styleId="ListBullet4">
    <w:name w:val="List Bullet 4"/>
    <w:aliases w:val="b4"/>
    <w:basedOn w:val="BodyText"/>
    <w:rsid w:val="001A3479"/>
    <w:pPr>
      <w:numPr>
        <w:ilvl w:val="3"/>
        <w:numId w:val="3"/>
      </w:numPr>
      <w:spacing w:before="60"/>
    </w:pPr>
  </w:style>
  <w:style w:type="paragraph" w:styleId="ListBullet5">
    <w:name w:val="List Bullet 5"/>
    <w:aliases w:val="b5"/>
    <w:basedOn w:val="BodyText"/>
    <w:rsid w:val="001A3479"/>
    <w:pPr>
      <w:numPr>
        <w:ilvl w:val="4"/>
        <w:numId w:val="3"/>
      </w:numPr>
      <w:spacing w:before="60"/>
    </w:pPr>
  </w:style>
  <w:style w:type="paragraph" w:customStyle="1" w:styleId="TableBullet2">
    <w:name w:val="Table Bullet 2"/>
    <w:aliases w:val="tb2"/>
    <w:basedOn w:val="TableBullet"/>
    <w:rsid w:val="001A3479"/>
    <w:pPr>
      <w:numPr>
        <w:ilvl w:val="1"/>
      </w:numPr>
      <w:spacing w:before="0"/>
    </w:pPr>
  </w:style>
  <w:style w:type="paragraph" w:customStyle="1" w:styleId="TableBullet3">
    <w:name w:val="Table Bullet 3"/>
    <w:aliases w:val="tb3"/>
    <w:basedOn w:val="TableBullet2"/>
    <w:rsid w:val="001A3479"/>
    <w:pPr>
      <w:numPr>
        <w:ilvl w:val="2"/>
      </w:numPr>
    </w:pPr>
  </w:style>
  <w:style w:type="paragraph" w:customStyle="1" w:styleId="ColumnHeadingBox">
    <w:name w:val="Column Heading Box"/>
    <w:aliases w:val="cb"/>
    <w:basedOn w:val="Normal"/>
    <w:rsid w:val="001A3479"/>
    <w:pPr>
      <w:spacing w:before="60" w:after="60"/>
      <w:jc w:val="center"/>
    </w:pPr>
    <w:rPr>
      <w:b/>
    </w:rPr>
  </w:style>
  <w:style w:type="paragraph" w:styleId="List">
    <w:name w:val="List"/>
    <w:aliases w:val="t1"/>
    <w:basedOn w:val="Normal"/>
    <w:rsid w:val="001A3479"/>
    <w:pPr>
      <w:numPr>
        <w:numId w:val="6"/>
      </w:numPr>
      <w:spacing w:before="60" w:after="60"/>
    </w:pPr>
    <w:rPr>
      <w:szCs w:val="20"/>
    </w:rPr>
  </w:style>
  <w:style w:type="paragraph" w:styleId="List2">
    <w:name w:val="List 2"/>
    <w:aliases w:val="ta."/>
    <w:basedOn w:val="Normal"/>
    <w:rsid w:val="001A3479"/>
    <w:pPr>
      <w:numPr>
        <w:ilvl w:val="1"/>
        <w:numId w:val="6"/>
      </w:numPr>
      <w:spacing w:after="60"/>
    </w:pPr>
  </w:style>
  <w:style w:type="paragraph" w:styleId="List3">
    <w:name w:val="List 3"/>
    <w:aliases w:val="t1)"/>
    <w:basedOn w:val="Normal"/>
    <w:rsid w:val="001A3479"/>
    <w:pPr>
      <w:numPr>
        <w:ilvl w:val="2"/>
        <w:numId w:val="6"/>
      </w:numPr>
      <w:spacing w:after="60"/>
    </w:pPr>
  </w:style>
  <w:style w:type="paragraph" w:customStyle="1" w:styleId="copyright">
    <w:name w:val="copyright"/>
    <w:aliases w:val="cr"/>
    <w:basedOn w:val="Normal"/>
    <w:rsid w:val="001A3479"/>
    <w:pPr>
      <w:spacing w:after="60"/>
      <w:ind w:left="778"/>
    </w:pPr>
    <w:rPr>
      <w:color w:val="616365"/>
      <w:sz w:val="16"/>
      <w:szCs w:val="16"/>
    </w:rPr>
  </w:style>
  <w:style w:type="paragraph" w:customStyle="1" w:styleId="Checkbox">
    <w:name w:val="Checkbox"/>
    <w:aliases w:val="ckb"/>
    <w:basedOn w:val="BodyText"/>
    <w:rsid w:val="001A3479"/>
    <w:pPr>
      <w:numPr>
        <w:numId w:val="2"/>
      </w:numPr>
    </w:pPr>
  </w:style>
  <w:style w:type="paragraph" w:customStyle="1" w:styleId="ColumnHeading">
    <w:name w:val="Column Heading"/>
    <w:aliases w:val="ch"/>
    <w:basedOn w:val="Normal"/>
    <w:rsid w:val="001A3479"/>
    <w:pPr>
      <w:pBdr>
        <w:bottom w:val="single" w:sz="4" w:space="1" w:color="C4262E"/>
      </w:pBdr>
      <w:spacing w:before="60" w:after="60"/>
      <w:jc w:val="center"/>
    </w:pPr>
    <w:rPr>
      <w:b/>
    </w:rPr>
  </w:style>
  <w:style w:type="paragraph" w:customStyle="1" w:styleId="KickoutBox">
    <w:name w:val="Kickout Box"/>
    <w:aliases w:val="kb"/>
    <w:basedOn w:val="Normal"/>
    <w:next w:val="BodyText"/>
    <w:rsid w:val="001A3479"/>
    <w:pPr>
      <w:pBdr>
        <w:top w:val="single" w:sz="4" w:space="4" w:color="C4262E"/>
        <w:left w:val="single" w:sz="4" w:space="4" w:color="C4262E"/>
        <w:bottom w:val="single" w:sz="4" w:space="4" w:color="C4262E"/>
        <w:right w:val="single" w:sz="4" w:space="4" w:color="C4262E"/>
      </w:pBdr>
      <w:shd w:val="clear" w:color="auto" w:fill="C4262E"/>
      <w:spacing w:before="240"/>
      <w:ind w:left="2160" w:right="2160"/>
      <w:jc w:val="center"/>
    </w:pPr>
    <w:rPr>
      <w:b/>
      <w:color w:val="FFFFFF"/>
      <w:sz w:val="24"/>
    </w:rPr>
  </w:style>
  <w:style w:type="paragraph" w:styleId="TOC1">
    <w:name w:val="toc 1"/>
    <w:basedOn w:val="Normal"/>
    <w:next w:val="Normal"/>
    <w:autoRedefine/>
    <w:rsid w:val="001A3479"/>
    <w:pPr>
      <w:tabs>
        <w:tab w:val="right" w:leader="dot" w:pos="7920"/>
      </w:tabs>
      <w:spacing w:before="240"/>
      <w:ind w:left="720"/>
    </w:pPr>
  </w:style>
  <w:style w:type="paragraph" w:styleId="TOC2">
    <w:name w:val="toc 2"/>
    <w:basedOn w:val="Normal"/>
    <w:next w:val="Normal"/>
    <w:autoRedefine/>
    <w:rsid w:val="001A3479"/>
    <w:pPr>
      <w:tabs>
        <w:tab w:val="right" w:leader="dot" w:pos="7920"/>
      </w:tabs>
      <w:spacing w:before="120"/>
      <w:ind w:left="1080"/>
    </w:pPr>
    <w:rPr>
      <w:szCs w:val="20"/>
    </w:rPr>
  </w:style>
  <w:style w:type="character" w:styleId="Hyperlink">
    <w:name w:val="Hyperlink"/>
    <w:semiHidden/>
    <w:rsid w:val="001A3479"/>
    <w:rPr>
      <w:color w:val="0000FF"/>
      <w:u w:val="single"/>
    </w:rPr>
  </w:style>
  <w:style w:type="paragraph" w:customStyle="1" w:styleId="ExhibitNumber">
    <w:name w:val="Exhibit Number"/>
    <w:aliases w:val="en"/>
    <w:basedOn w:val="Normal"/>
    <w:next w:val="Normal"/>
    <w:rsid w:val="001A3479"/>
    <w:pPr>
      <w:keepNext/>
      <w:pBdr>
        <w:top w:val="single" w:sz="12" w:space="1" w:color="C4262E"/>
      </w:pBdr>
      <w:spacing w:before="240"/>
      <w:ind w:left="7920" w:right="-720"/>
      <w:jc w:val="right"/>
    </w:pPr>
    <w:rPr>
      <w:i/>
    </w:rPr>
  </w:style>
  <w:style w:type="paragraph" w:customStyle="1" w:styleId="ExhibitTitle">
    <w:name w:val="Exhibit Title"/>
    <w:aliases w:val="ext"/>
    <w:basedOn w:val="Normal"/>
    <w:next w:val="Normal"/>
    <w:rsid w:val="001A3479"/>
    <w:pPr>
      <w:spacing w:before="360" w:after="240"/>
      <w:jc w:val="center"/>
    </w:pPr>
    <w:rPr>
      <w:b/>
      <w:caps/>
      <w:color w:val="C4262E"/>
      <w:sz w:val="24"/>
    </w:rPr>
  </w:style>
  <w:style w:type="paragraph" w:customStyle="1" w:styleId="ExtendedMargins">
    <w:name w:val="Extended Margins"/>
    <w:aliases w:val="exm"/>
    <w:basedOn w:val="Normal"/>
    <w:next w:val="Normal"/>
    <w:rsid w:val="001A3479"/>
    <w:pPr>
      <w:ind w:left="-720" w:right="-720"/>
      <w:jc w:val="center"/>
    </w:pPr>
  </w:style>
  <w:style w:type="paragraph" w:customStyle="1" w:styleId="Logo">
    <w:name w:val="Logo"/>
    <w:aliases w:val="l,logo"/>
    <w:basedOn w:val="Normal"/>
    <w:next w:val="LogoAddress"/>
    <w:semiHidden/>
    <w:rsid w:val="001A3479"/>
    <w:pPr>
      <w:spacing w:after="360"/>
    </w:pPr>
    <w:rPr>
      <w:sz w:val="16"/>
      <w:szCs w:val="16"/>
    </w:rPr>
  </w:style>
  <w:style w:type="paragraph" w:customStyle="1" w:styleId="Address">
    <w:name w:val="Address"/>
    <w:aliases w:val="add"/>
    <w:basedOn w:val="BodyText"/>
    <w:semiHidden/>
    <w:rsid w:val="001A3479"/>
    <w:pPr>
      <w:spacing w:before="0"/>
    </w:pPr>
  </w:style>
  <w:style w:type="paragraph" w:customStyle="1" w:styleId="tabletext">
    <w:name w:val="table text"/>
    <w:aliases w:val="tt"/>
    <w:basedOn w:val="Normal"/>
    <w:rsid w:val="001A3479"/>
    <w:pPr>
      <w:spacing w:before="60" w:after="60"/>
    </w:pPr>
  </w:style>
  <w:style w:type="paragraph" w:customStyle="1" w:styleId="TableBulletBold">
    <w:name w:val="Table Bullet Bold"/>
    <w:aliases w:val="tbb"/>
    <w:basedOn w:val="TableBullet"/>
    <w:rsid w:val="001A3479"/>
    <w:pPr>
      <w:numPr>
        <w:numId w:val="8"/>
      </w:numPr>
    </w:pPr>
    <w:rPr>
      <w:b/>
    </w:rPr>
  </w:style>
  <w:style w:type="paragraph" w:customStyle="1" w:styleId="TableCheckBox">
    <w:name w:val="Table Check Box"/>
    <w:aliases w:val="tcb"/>
    <w:basedOn w:val="TableBullet"/>
    <w:rsid w:val="001A3479"/>
    <w:pPr>
      <w:numPr>
        <w:numId w:val="9"/>
      </w:numPr>
    </w:pPr>
  </w:style>
  <w:style w:type="paragraph" w:customStyle="1" w:styleId="TOCHeading1">
    <w:name w:val="TOC Heading1"/>
    <w:aliases w:val="TOCH"/>
    <w:basedOn w:val="Heading1"/>
    <w:next w:val="BodyText"/>
    <w:rsid w:val="001A3479"/>
    <w:pPr>
      <w:outlineLvl w:val="9"/>
    </w:pPr>
    <w:rPr>
      <w:spacing w:val="80"/>
    </w:rPr>
  </w:style>
  <w:style w:type="paragraph" w:styleId="TOC3">
    <w:name w:val="toc 3"/>
    <w:basedOn w:val="Normal"/>
    <w:next w:val="Normal"/>
    <w:autoRedefine/>
    <w:rsid w:val="001A3479"/>
    <w:pPr>
      <w:tabs>
        <w:tab w:val="right" w:leader="dot" w:pos="7920"/>
      </w:tabs>
      <w:spacing w:before="60"/>
      <w:ind w:left="1440"/>
    </w:pPr>
  </w:style>
  <w:style w:type="paragraph" w:customStyle="1" w:styleId="footercities">
    <w:name w:val="footer cities"/>
    <w:aliases w:val="fc"/>
    <w:basedOn w:val="Normal"/>
    <w:semiHidden/>
    <w:rsid w:val="001A3479"/>
    <w:pPr>
      <w:spacing w:before="20"/>
    </w:pPr>
    <w:rPr>
      <w:caps/>
      <w:sz w:val="12"/>
      <w:szCs w:val="20"/>
    </w:rPr>
  </w:style>
  <w:style w:type="paragraph" w:customStyle="1" w:styleId="Paragraph">
    <w:name w:val="Paragraph"/>
    <w:aliases w:val="p"/>
    <w:basedOn w:val="Normal"/>
    <w:semiHidden/>
    <w:pPr>
      <w:spacing w:before="240" w:line="320" w:lineRule="atLeast"/>
      <w:jc w:val="both"/>
    </w:pPr>
    <w:rPr>
      <w:rFonts w:ascii="Times New Roman" w:hAnsi="Times New Roman"/>
      <w:sz w:val="24"/>
      <w:szCs w:val="20"/>
    </w:rPr>
  </w:style>
  <w:style w:type="paragraph" w:customStyle="1" w:styleId="footertagline">
    <w:name w:val="footer tagline"/>
    <w:aliases w:val="tag"/>
    <w:basedOn w:val="Normal"/>
    <w:next w:val="Normal"/>
    <w:semiHidden/>
    <w:rsid w:val="001A3479"/>
    <w:rPr>
      <w:b/>
      <w:sz w:val="14"/>
      <w:szCs w:val="20"/>
    </w:rPr>
  </w:style>
  <w:style w:type="paragraph" w:customStyle="1" w:styleId="Author">
    <w:name w:val="Author"/>
    <w:aliases w:val="au"/>
    <w:basedOn w:val="BodyText"/>
    <w:semiHidden/>
    <w:rsid w:val="001A3479"/>
    <w:pPr>
      <w:spacing w:after="480"/>
    </w:pPr>
  </w:style>
  <w:style w:type="paragraph" w:styleId="Header">
    <w:name w:val="header"/>
    <w:basedOn w:val="Normal"/>
    <w:semiHidden/>
    <w:rsid w:val="001A34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A3479"/>
    <w:pPr>
      <w:tabs>
        <w:tab w:val="center" w:pos="4320"/>
        <w:tab w:val="right" w:pos="8640"/>
      </w:tabs>
    </w:pPr>
  </w:style>
  <w:style w:type="paragraph" w:customStyle="1" w:styleId="logoaddresscolor">
    <w:name w:val="logo address color"/>
    <w:aliases w:val="lac"/>
    <w:basedOn w:val="LogoAddress"/>
    <w:semiHidden/>
    <w:rsid w:val="001A3479"/>
    <w:rPr>
      <w:color w:val="616365"/>
    </w:rPr>
  </w:style>
  <w:style w:type="paragraph" w:customStyle="1" w:styleId="logonamecolor">
    <w:name w:val="logo name color"/>
    <w:aliases w:val="lnc"/>
    <w:basedOn w:val="logoname"/>
    <w:next w:val="logoaddresscolor"/>
    <w:semiHidden/>
    <w:rsid w:val="001A3479"/>
    <w:rPr>
      <w:color w:val="616365"/>
    </w:rPr>
  </w:style>
  <w:style w:type="paragraph" w:customStyle="1" w:styleId="DirectDialNumber">
    <w:name w:val="DirectDial Number"/>
    <w:basedOn w:val="LogoAddress"/>
    <w:semiHidden/>
    <w:rsid w:val="001A3479"/>
    <w:pPr>
      <w:spacing w:after="0"/>
      <w:ind w:left="0"/>
    </w:pPr>
  </w:style>
  <w:style w:type="paragraph" w:customStyle="1" w:styleId="DirectDialName">
    <w:name w:val="DirectDial Name"/>
    <w:aliases w:val="ddn"/>
    <w:basedOn w:val="logoname"/>
    <w:semiHidden/>
    <w:rsid w:val="001A3479"/>
    <w:pPr>
      <w:spacing w:before="240"/>
      <w:ind w:left="0"/>
    </w:pPr>
    <w:rPr>
      <w:b/>
    </w:rPr>
  </w:style>
  <w:style w:type="paragraph" w:customStyle="1" w:styleId="HCCfooter">
    <w:name w:val="HCCfooter"/>
    <w:basedOn w:val="Normal"/>
    <w:semiHidden/>
    <w:rsid w:val="001A3479"/>
    <w:pPr>
      <w:jc w:val="center"/>
    </w:pPr>
    <w:rPr>
      <w:sz w:val="14"/>
      <w:szCs w:val="3276"/>
    </w:rPr>
  </w:style>
  <w:style w:type="paragraph" w:customStyle="1" w:styleId="DirectDialNamecolor">
    <w:name w:val="DirectDial Name color"/>
    <w:aliases w:val="ddnc"/>
    <w:basedOn w:val="logoname"/>
    <w:semiHidden/>
    <w:rsid w:val="001A3479"/>
    <w:pPr>
      <w:spacing w:before="240"/>
      <w:ind w:left="0"/>
    </w:pPr>
    <w:rPr>
      <w:b/>
      <w:color w:val="616365"/>
    </w:rPr>
  </w:style>
  <w:style w:type="paragraph" w:customStyle="1" w:styleId="DirectDialNumbercolor">
    <w:name w:val="DirectDial Number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Addresscolor">
    <w:name w:val="Email Address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Namecolor">
    <w:name w:val="Email Name color"/>
    <w:basedOn w:val="logoname"/>
    <w:semiHidden/>
    <w:rsid w:val="001A3479"/>
    <w:pPr>
      <w:spacing w:before="460"/>
      <w:ind w:left="0"/>
    </w:pPr>
    <w:rPr>
      <w:b/>
      <w:color w:val="616365"/>
    </w:rPr>
  </w:style>
  <w:style w:type="paragraph" w:styleId="FootnoteText">
    <w:name w:val="footnote text"/>
    <w:basedOn w:val="Normal"/>
    <w:rsid w:val="001A3479"/>
    <w:pPr>
      <w:ind w:left="-72" w:hanging="288"/>
    </w:pPr>
    <w:rPr>
      <w:rFonts w:ascii="Times New Roman" w:hAnsi="Times New Roman"/>
      <w:szCs w:val="20"/>
    </w:rPr>
  </w:style>
  <w:style w:type="character" w:styleId="FootnoteReference">
    <w:name w:val="footnote reference"/>
    <w:rsid w:val="001A3479"/>
    <w:rPr>
      <w:vertAlign w:val="superscript"/>
    </w:rPr>
  </w:style>
  <w:style w:type="paragraph" w:customStyle="1" w:styleId="BodyText0">
    <w:name w:val="BodyText"/>
    <w:basedOn w:val="Normal"/>
    <w:semiHidden/>
    <w:rsid w:val="00D43F56"/>
    <w:pPr>
      <w:spacing w:after="200" w:line="280" w:lineRule="atLeast"/>
    </w:pPr>
    <w:rPr>
      <w:rFonts w:ascii="Garamond" w:hAnsi="Garamond"/>
      <w:szCs w:val="20"/>
    </w:rPr>
  </w:style>
  <w:style w:type="paragraph" w:customStyle="1" w:styleId="Draft">
    <w:name w:val="Draft"/>
    <w:aliases w:val="dr"/>
    <w:basedOn w:val="Normal"/>
    <w:next w:val="Normal"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/>
      <w:spacing w:before="480"/>
      <w:ind w:left="1008" w:right="4968"/>
    </w:pPr>
    <w:rPr>
      <w:b/>
      <w:color w:val="FFFFFF"/>
      <w:sz w:val="32"/>
      <w:szCs w:val="32"/>
    </w:rPr>
  </w:style>
  <w:style w:type="paragraph" w:customStyle="1" w:styleId="BoxFooter">
    <w:name w:val="Box Footer"/>
    <w:aliases w:val="bf"/>
    <w:basedOn w:val="Normal"/>
    <w:next w:val="Normal"/>
    <w:semiHidden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80" w:after="80"/>
    </w:pPr>
    <w:rPr>
      <w:rFonts w:ascii="Arial Narrow" w:hAnsi="Arial Narrow"/>
      <w:szCs w:val="20"/>
    </w:rPr>
  </w:style>
  <w:style w:type="paragraph" w:styleId="Closing">
    <w:name w:val="Closing"/>
    <w:basedOn w:val="Normal"/>
    <w:next w:val="BodyText"/>
    <w:semiHidden/>
    <w:rsid w:val="001A3479"/>
    <w:pPr>
      <w:spacing w:before="480" w:after="720" w:line="280" w:lineRule="atLeast"/>
    </w:pPr>
    <w:rPr>
      <w:rFonts w:ascii="Times New Roman" w:hAnsi="Times New Roman"/>
      <w:sz w:val="24"/>
    </w:rPr>
  </w:style>
  <w:style w:type="paragraph" w:customStyle="1" w:styleId="CompanyName">
    <w:name w:val="Company Name"/>
    <w:aliases w:val="cn"/>
    <w:basedOn w:val="Normal"/>
    <w:rsid w:val="001A3479"/>
    <w:pPr>
      <w:spacing w:before="2400"/>
      <w:ind w:left="850"/>
    </w:pPr>
    <w:rPr>
      <w:b/>
      <w:sz w:val="32"/>
      <w:szCs w:val="32"/>
    </w:rPr>
  </w:style>
  <w:style w:type="paragraph" w:styleId="Date">
    <w:name w:val="Date"/>
    <w:aliases w:val="d"/>
    <w:basedOn w:val="Normal"/>
    <w:next w:val="Normal"/>
    <w:rsid w:val="001A3479"/>
    <w:pPr>
      <w:spacing w:before="240"/>
      <w:ind w:left="805"/>
    </w:pPr>
    <w:rPr>
      <w:sz w:val="32"/>
      <w:szCs w:val="32"/>
    </w:rPr>
  </w:style>
  <w:style w:type="paragraph" w:customStyle="1" w:styleId="Initials">
    <w:name w:val="Initials"/>
    <w:aliases w:val="i"/>
    <w:basedOn w:val="BodyText"/>
    <w:semiHidden/>
    <w:rsid w:val="001A3479"/>
    <w:pPr>
      <w:spacing w:before="0"/>
    </w:pPr>
  </w:style>
  <w:style w:type="table" w:customStyle="1" w:styleId="TableStyle1">
    <w:name w:val="Table Style1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16365"/>
        <w:left w:val="single" w:sz="4" w:space="0" w:color="616365"/>
        <w:bottom w:val="single" w:sz="4" w:space="0" w:color="616365"/>
        <w:right w:val="single" w:sz="4" w:space="0" w:color="616365"/>
        <w:insideH w:val="single" w:sz="4" w:space="0" w:color="616365"/>
        <w:insideV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  <w:insideH w:val="single" w:sz="4" w:space="0" w:color="616365"/>
          <w:insideV w:val="single" w:sz="4" w:space="0" w:color="616365"/>
          <w:tl2br w:val="nil"/>
          <w:tr2bl w:val="nil"/>
        </w:tcBorders>
        <w:shd w:val="clear" w:color="auto" w:fill="A0CFEB"/>
      </w:tcPr>
    </w:tblStylePr>
  </w:style>
  <w:style w:type="table" w:customStyle="1" w:styleId="TableColumnHdg">
    <w:name w:val="Table_Column_Hdg"/>
    <w:basedOn w:val="TableNormal"/>
    <w:rsid w:val="001A3479"/>
    <w:rPr>
      <w:rFonts w:ascii="Arial" w:hAnsi="Arial"/>
    </w:rPr>
    <w:tblPr>
      <w:tblInd w:w="0" w:type="dxa"/>
      <w:tblBorders>
        <w:top w:val="single" w:sz="12" w:space="0" w:color="616365"/>
        <w:left w:val="single" w:sz="4" w:space="0" w:color="616365"/>
        <w:bottom w:val="single" w:sz="12" w:space="0" w:color="616365"/>
        <w:right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2" w:space="0" w:color="808080"/>
          <w:left w:val="single" w:sz="4" w:space="0" w:color="808080"/>
          <w:right w:val="single" w:sz="4" w:space="0" w:color="808080"/>
        </w:tcBorders>
      </w:tcPr>
    </w:tblStylePr>
    <w:tblStylePr w:type="lastRow">
      <w:rPr>
        <w:rFonts w:ascii="Arial" w:hAnsi="Arial"/>
        <w:sz w:val="20"/>
      </w:rPr>
      <w:tblPr/>
      <w:tcPr>
        <w:tcBorders>
          <w:left w:val="single" w:sz="4" w:space="0" w:color="808080"/>
          <w:bottom w:val="single" w:sz="12" w:space="0" w:color="808080"/>
          <w:right w:val="single" w:sz="4" w:space="0" w:color="808080"/>
        </w:tcBorders>
      </w:tcPr>
    </w:tblStylePr>
  </w:style>
  <w:style w:type="numbering" w:customStyle="1" w:styleId="SegalBulletedList">
    <w:name w:val="Segal Bulleted List"/>
    <w:rsid w:val="001A3479"/>
    <w:pPr>
      <w:numPr>
        <w:numId w:val="3"/>
      </w:numPr>
    </w:pPr>
  </w:style>
  <w:style w:type="numbering" w:customStyle="1" w:styleId="SegalNumberedList">
    <w:name w:val="Segal Numbered List"/>
    <w:rsid w:val="001A3479"/>
  </w:style>
  <w:style w:type="numbering" w:customStyle="1" w:styleId="SegalTableBullets">
    <w:name w:val="Segal Table Bullets"/>
    <w:rsid w:val="001A3479"/>
    <w:pPr>
      <w:numPr>
        <w:numId w:val="5"/>
      </w:numPr>
    </w:pPr>
  </w:style>
  <w:style w:type="numbering" w:customStyle="1" w:styleId="SegalTableNumber">
    <w:name w:val="Segal Table Number"/>
    <w:rsid w:val="001A3479"/>
    <w:pPr>
      <w:numPr>
        <w:numId w:val="6"/>
      </w:numPr>
    </w:pPr>
  </w:style>
  <w:style w:type="paragraph" w:customStyle="1" w:styleId="Memorandum">
    <w:name w:val="Memorandum"/>
    <w:aliases w:val="m"/>
    <w:basedOn w:val="Normal"/>
    <w:next w:val="Normal"/>
    <w:semiHidden/>
    <w:rsid w:val="001A3479"/>
    <w:pPr>
      <w:spacing w:after="240"/>
      <w:jc w:val="center"/>
    </w:pPr>
    <w:rPr>
      <w:b/>
      <w:caps/>
      <w:spacing w:val="40"/>
      <w:sz w:val="24"/>
    </w:rPr>
  </w:style>
  <w:style w:type="paragraph" w:styleId="MessageHeader">
    <w:name w:val="Message Header"/>
    <w:basedOn w:val="Normal"/>
    <w:semiHidden/>
    <w:rsid w:val="001A3479"/>
    <w:pPr>
      <w:pBdr>
        <w:bottom w:val="single" w:sz="4" w:space="1" w:color="auto"/>
      </w:pBdr>
      <w:spacing w:before="240"/>
    </w:pPr>
    <w:rPr>
      <w:spacing w:val="-5"/>
      <w:szCs w:val="20"/>
    </w:rPr>
  </w:style>
  <w:style w:type="paragraph" w:customStyle="1" w:styleId="MessageHeaderLabel">
    <w:name w:val="Message Header Label"/>
    <w:aliases w:val="mhl"/>
    <w:basedOn w:val="Normal"/>
    <w:semiHidden/>
    <w:rsid w:val="001A3479"/>
    <w:pPr>
      <w:spacing w:before="240"/>
    </w:pPr>
    <w:rPr>
      <w:b/>
      <w:szCs w:val="20"/>
    </w:rPr>
  </w:style>
  <w:style w:type="paragraph" w:customStyle="1" w:styleId="MessageHeaderMemo">
    <w:name w:val="Message Header Memo"/>
    <w:aliases w:val="mhm"/>
    <w:basedOn w:val="MessageHeader"/>
    <w:semiHidden/>
    <w:rsid w:val="001A3479"/>
    <w:pPr>
      <w:pBdr>
        <w:bottom w:val="none" w:sz="0" w:space="0" w:color="auto"/>
      </w:pBdr>
    </w:pPr>
  </w:style>
  <w:style w:type="character" w:styleId="PageNumber">
    <w:name w:val="page number"/>
    <w:basedOn w:val="DefaultParagraphFont"/>
    <w:rsid w:val="001A3479"/>
  </w:style>
  <w:style w:type="paragraph" w:customStyle="1" w:styleId="reporttitle">
    <w:name w:val="report title"/>
    <w:aliases w:val="rt"/>
    <w:basedOn w:val="Normal"/>
    <w:next w:val="reportsubtitle"/>
    <w:rsid w:val="001A3479"/>
    <w:pPr>
      <w:spacing w:before="480"/>
      <w:ind w:left="850"/>
    </w:pPr>
    <w:rPr>
      <w:b/>
      <w:bCs/>
      <w:caps/>
      <w:sz w:val="48"/>
      <w:szCs w:val="20"/>
    </w:rPr>
  </w:style>
  <w:style w:type="table" w:customStyle="1" w:styleId="TableStyle2">
    <w:name w:val="Table Style2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06365"/>
        <w:left w:val="single" w:sz="4" w:space="0" w:color="606365"/>
        <w:bottom w:val="single" w:sz="4" w:space="0" w:color="606365"/>
        <w:right w:val="single" w:sz="4" w:space="0" w:color="606365"/>
        <w:insideH w:val="single" w:sz="4" w:space="0" w:color="606365"/>
        <w:insideV w:val="single" w:sz="4" w:space="0" w:color="60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rial" w:hAnsi="Arial"/>
        <w:b w:val="0"/>
        <w:color w:val="auto"/>
        <w:sz w:val="20"/>
      </w:r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shd w:val="clear" w:color="auto" w:fill="A0CFEB"/>
      </w:tcPr>
    </w:tblStylePr>
    <w:tblStylePr w:type="nwCell">
      <w:pPr>
        <w:jc w:val="left"/>
      </w:pPr>
      <w:rPr>
        <w:rFonts w:ascii="Arial" w:hAnsi="Arial"/>
        <w:b/>
        <w:color w:val="auto"/>
        <w:sz w:val="20"/>
      </w:rPr>
      <w:tblPr/>
      <w:tcPr>
        <w:shd w:val="clear" w:color="auto" w:fill="A0CFEB"/>
      </w:tcPr>
    </w:tblStylePr>
  </w:style>
  <w:style w:type="paragraph" w:customStyle="1" w:styleId="reportsubtitle">
    <w:name w:val="report subtitle"/>
    <w:aliases w:val="rst"/>
    <w:basedOn w:val="Normal"/>
    <w:next w:val="Date"/>
    <w:rsid w:val="001A3479"/>
    <w:pPr>
      <w:spacing w:before="240"/>
      <w:ind w:left="850"/>
    </w:pPr>
    <w:rPr>
      <w:rFonts w:cs="Arial"/>
      <w:color w:val="000000"/>
      <w:sz w:val="44"/>
      <w:szCs w:val="20"/>
    </w:rPr>
  </w:style>
  <w:style w:type="numbering" w:customStyle="1" w:styleId="SegalBulletedList1">
    <w:name w:val="Segal Bulleted List1"/>
    <w:semiHidden/>
    <w:rsid w:val="00A72CA0"/>
    <w:pPr>
      <w:numPr>
        <w:numId w:val="1"/>
      </w:numPr>
    </w:pPr>
  </w:style>
  <w:style w:type="table" w:styleId="TableGrid">
    <w:name w:val="Table Grid"/>
    <w:basedOn w:val="TableNormal"/>
    <w:semiHidden/>
    <w:rsid w:val="001A3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aliases w:val="q"/>
    <w:basedOn w:val="BodyText"/>
    <w:rsid w:val="001A3479"/>
    <w:pPr>
      <w:spacing w:before="360"/>
    </w:pPr>
    <w:rPr>
      <w:i/>
      <w:noProof/>
      <w:color w:val="00549F"/>
    </w:rPr>
  </w:style>
  <w:style w:type="paragraph" w:styleId="MacroText">
    <w:name w:val="macro"/>
    <w:semiHidden/>
    <w:rsid w:val="001A34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Name">
    <w:name w:val="Name"/>
    <w:aliases w:val="name"/>
    <w:basedOn w:val="BodyText"/>
    <w:rsid w:val="001A3479"/>
    <w:pPr>
      <w:spacing w:before="0"/>
    </w:pPr>
  </w:style>
  <w:style w:type="paragraph" w:customStyle="1" w:styleId="perfappraisal">
    <w:name w:val="perf appraisal"/>
    <w:basedOn w:val="Normal"/>
    <w:link w:val="perfappraisalChar"/>
    <w:qFormat/>
    <w:rsid w:val="001B45EA"/>
    <w:rPr>
      <w:rFonts w:ascii="Times" w:hAnsi="Times"/>
      <w:b/>
      <w:i/>
      <w:sz w:val="24"/>
    </w:rPr>
  </w:style>
  <w:style w:type="character" w:customStyle="1" w:styleId="perfappraisalChar">
    <w:name w:val="perf appraisal Char"/>
    <w:link w:val="perfappraisal"/>
    <w:rsid w:val="001B45EA"/>
    <w:rPr>
      <w:rFonts w:ascii="Times" w:hAnsi="Times"/>
      <w:b/>
      <w:i/>
      <w:sz w:val="24"/>
      <w:szCs w:val="24"/>
      <w:lang w:val="en-US" w:eastAsia="en-US" w:bidi="ar-SA"/>
    </w:rPr>
  </w:style>
  <w:style w:type="character" w:customStyle="1" w:styleId="Heading2Char">
    <w:name w:val="Heading 2 Char"/>
    <w:aliases w:val="h2 Char"/>
    <w:link w:val="Heading2"/>
    <w:rsid w:val="005030E1"/>
    <w:rPr>
      <w:rFonts w:ascii="Arial Black" w:hAnsi="Arial Black" w:cs="Arial"/>
      <w:bCs/>
      <w:iCs/>
      <w:color w:val="C4262E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411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18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6DC9"/>
    <w:rPr>
      <w:color w:val="808080"/>
    </w:rPr>
  </w:style>
  <w:style w:type="paragraph" w:styleId="ListParagraph">
    <w:name w:val="List Paragraph"/>
    <w:basedOn w:val="Normal"/>
    <w:uiPriority w:val="34"/>
    <w:qFormat/>
    <w:rsid w:val="00955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1A3479"/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qFormat/>
    <w:rsid w:val="001A3479"/>
    <w:pPr>
      <w:keepNext/>
      <w:pageBreakBefore/>
      <w:pBdr>
        <w:top w:val="single" w:sz="4" w:space="6" w:color="C0C0C0"/>
        <w:left w:val="single" w:sz="4" w:space="6" w:color="C0C0C0"/>
        <w:bottom w:val="single" w:sz="48" w:space="6" w:color="auto"/>
        <w:right w:val="single" w:sz="4" w:space="4" w:color="C0C0C0"/>
      </w:pBdr>
      <w:shd w:val="clear" w:color="auto" w:fill="B2B4B3"/>
      <w:spacing w:before="40"/>
      <w:outlineLvl w:val="0"/>
    </w:pPr>
    <w:rPr>
      <w:rFonts w:cs="Arial"/>
      <w:b/>
      <w:bCs/>
      <w:kern w:val="32"/>
      <w:sz w:val="40"/>
      <w:szCs w:val="40"/>
    </w:rPr>
  </w:style>
  <w:style w:type="paragraph" w:styleId="Heading2">
    <w:name w:val="heading 2"/>
    <w:aliases w:val="h2"/>
    <w:basedOn w:val="Normal"/>
    <w:next w:val="BodyText"/>
    <w:link w:val="Heading2Char"/>
    <w:qFormat/>
    <w:rsid w:val="001A3479"/>
    <w:pPr>
      <w:keepNext/>
      <w:spacing w:before="480"/>
      <w:outlineLvl w:val="1"/>
    </w:pPr>
    <w:rPr>
      <w:rFonts w:ascii="Arial Black" w:hAnsi="Arial Black" w:cs="Arial"/>
      <w:bCs/>
      <w:iCs/>
      <w:color w:val="C4262E"/>
      <w:sz w:val="24"/>
    </w:rPr>
  </w:style>
  <w:style w:type="paragraph" w:styleId="Heading3">
    <w:name w:val="heading 3"/>
    <w:aliases w:val="h3"/>
    <w:basedOn w:val="Normal"/>
    <w:next w:val="BodyText"/>
    <w:qFormat/>
    <w:rsid w:val="001A3479"/>
    <w:pPr>
      <w:keepNext/>
      <w:spacing w:before="360"/>
      <w:outlineLvl w:val="2"/>
    </w:pPr>
    <w:rPr>
      <w:rFonts w:cs="Arial"/>
      <w:b/>
      <w:bCs/>
      <w:color w:val="00549F"/>
      <w:sz w:val="24"/>
      <w:szCs w:val="26"/>
    </w:rPr>
  </w:style>
  <w:style w:type="paragraph" w:styleId="Heading4">
    <w:name w:val="heading 4"/>
    <w:aliases w:val="h4"/>
    <w:basedOn w:val="Heading3"/>
    <w:next w:val="BodyText"/>
    <w:qFormat/>
    <w:rsid w:val="001A3479"/>
    <w:pPr>
      <w:outlineLvl w:val="3"/>
    </w:pPr>
    <w:rPr>
      <w:b w:val="0"/>
      <w:bCs w:val="0"/>
      <w:i/>
      <w:szCs w:val="24"/>
    </w:rPr>
  </w:style>
  <w:style w:type="paragraph" w:styleId="Heading5">
    <w:name w:val="heading 5"/>
    <w:basedOn w:val="Normal"/>
    <w:next w:val="Normal"/>
    <w:qFormat/>
    <w:rsid w:val="001A347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A347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1A347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347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A347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rsid w:val="001A3479"/>
    <w:pPr>
      <w:spacing w:before="240" w:line="280" w:lineRule="atLeast"/>
    </w:pPr>
    <w:rPr>
      <w:rFonts w:ascii="Times New Roman" w:hAnsi="Times New Roman"/>
      <w:sz w:val="24"/>
    </w:rPr>
  </w:style>
  <w:style w:type="paragraph" w:customStyle="1" w:styleId="EmailAddress">
    <w:name w:val="Email Address"/>
    <w:basedOn w:val="LogoAddress"/>
    <w:semiHidden/>
    <w:rsid w:val="001A3479"/>
    <w:pPr>
      <w:spacing w:after="0"/>
      <w:ind w:left="0"/>
    </w:pPr>
  </w:style>
  <w:style w:type="paragraph" w:customStyle="1" w:styleId="LogoAddress">
    <w:name w:val="Logo Address"/>
    <w:aliases w:val="la"/>
    <w:basedOn w:val="Normal"/>
    <w:next w:val="Normal"/>
    <w:semiHidden/>
    <w:rsid w:val="001A3479"/>
    <w:pPr>
      <w:spacing w:after="600"/>
      <w:ind w:left="490"/>
    </w:pPr>
    <w:rPr>
      <w:sz w:val="16"/>
      <w:szCs w:val="16"/>
    </w:rPr>
  </w:style>
  <w:style w:type="paragraph" w:styleId="ListNumber">
    <w:name w:val="List Number"/>
    <w:aliases w:val="ln1"/>
    <w:basedOn w:val="BodyText"/>
    <w:rsid w:val="001A3479"/>
    <w:pPr>
      <w:numPr>
        <w:numId w:val="4"/>
      </w:numPr>
    </w:pPr>
  </w:style>
  <w:style w:type="paragraph" w:styleId="ListNumber2">
    <w:name w:val="List Number 2"/>
    <w:aliases w:val="ln2"/>
    <w:basedOn w:val="BodyText"/>
    <w:rsid w:val="001A3479"/>
    <w:pPr>
      <w:numPr>
        <w:ilvl w:val="1"/>
        <w:numId w:val="4"/>
      </w:numPr>
      <w:spacing w:before="120"/>
    </w:pPr>
  </w:style>
  <w:style w:type="paragraph" w:styleId="ListNumber3">
    <w:name w:val="List Number 3"/>
    <w:aliases w:val="ln3"/>
    <w:basedOn w:val="BodyText"/>
    <w:rsid w:val="001A3479"/>
    <w:pPr>
      <w:numPr>
        <w:ilvl w:val="2"/>
        <w:numId w:val="4"/>
      </w:numPr>
      <w:spacing w:before="60"/>
    </w:pPr>
  </w:style>
  <w:style w:type="paragraph" w:styleId="ListNumber4">
    <w:name w:val="List Number 4"/>
    <w:aliases w:val="ln4"/>
    <w:basedOn w:val="BodyText"/>
    <w:rsid w:val="001A3479"/>
    <w:pPr>
      <w:numPr>
        <w:ilvl w:val="3"/>
        <w:numId w:val="4"/>
      </w:numPr>
      <w:spacing w:before="60"/>
    </w:pPr>
  </w:style>
  <w:style w:type="paragraph" w:styleId="ListNumber5">
    <w:name w:val="List Number 5"/>
    <w:aliases w:val="ln5"/>
    <w:basedOn w:val="BodyText"/>
    <w:rsid w:val="001A3479"/>
    <w:pPr>
      <w:numPr>
        <w:ilvl w:val="4"/>
        <w:numId w:val="4"/>
      </w:numPr>
      <w:spacing w:before="60"/>
    </w:pPr>
  </w:style>
  <w:style w:type="paragraph" w:styleId="ListContinue">
    <w:name w:val="List Continue"/>
    <w:aliases w:val="lc1"/>
    <w:basedOn w:val="BodyText"/>
    <w:rsid w:val="001A3479"/>
    <w:pPr>
      <w:ind w:left="547"/>
    </w:pPr>
  </w:style>
  <w:style w:type="paragraph" w:styleId="ListContinue2">
    <w:name w:val="List Continue 2"/>
    <w:aliases w:val="lc2"/>
    <w:basedOn w:val="BodyText"/>
    <w:rsid w:val="001A3479"/>
    <w:pPr>
      <w:spacing w:before="120"/>
      <w:ind w:left="1094"/>
    </w:pPr>
  </w:style>
  <w:style w:type="paragraph" w:styleId="ListContinue3">
    <w:name w:val="List Continue 3"/>
    <w:aliases w:val="lc3"/>
    <w:basedOn w:val="BodyText"/>
    <w:rsid w:val="001A3479"/>
    <w:pPr>
      <w:spacing w:before="60"/>
      <w:ind w:left="1642"/>
    </w:pPr>
  </w:style>
  <w:style w:type="paragraph" w:styleId="ListContinue4">
    <w:name w:val="List Continue 4"/>
    <w:aliases w:val="lc4"/>
    <w:basedOn w:val="BodyText"/>
    <w:rsid w:val="001A3479"/>
    <w:pPr>
      <w:spacing w:before="60"/>
      <w:ind w:left="2189"/>
    </w:pPr>
  </w:style>
  <w:style w:type="paragraph" w:styleId="ListContinue5">
    <w:name w:val="List Continue 5"/>
    <w:aliases w:val="lc5"/>
    <w:basedOn w:val="BodyText"/>
    <w:rsid w:val="001A3479"/>
    <w:pPr>
      <w:spacing w:before="60"/>
      <w:ind w:left="2736"/>
    </w:pPr>
  </w:style>
  <w:style w:type="paragraph" w:customStyle="1" w:styleId="EmailName">
    <w:name w:val="Email Name"/>
    <w:basedOn w:val="logoname"/>
    <w:semiHidden/>
    <w:rsid w:val="001A3479"/>
    <w:pPr>
      <w:spacing w:before="460"/>
      <w:ind w:left="0"/>
    </w:pPr>
    <w:rPr>
      <w:b/>
    </w:rPr>
  </w:style>
  <w:style w:type="paragraph" w:customStyle="1" w:styleId="logoname">
    <w:name w:val="logo name"/>
    <w:aliases w:val="ln"/>
    <w:basedOn w:val="LogoAddress"/>
    <w:next w:val="LogoAddress"/>
    <w:semiHidden/>
    <w:rsid w:val="001A3479"/>
    <w:pPr>
      <w:spacing w:after="0"/>
    </w:pPr>
    <w:rPr>
      <w:caps/>
    </w:rPr>
  </w:style>
  <w:style w:type="paragraph" w:customStyle="1" w:styleId="TableBullet">
    <w:name w:val="Table Bullet"/>
    <w:aliases w:val="tb1"/>
    <w:basedOn w:val="Normal"/>
    <w:rsid w:val="001A3479"/>
    <w:pPr>
      <w:numPr>
        <w:numId w:val="7"/>
      </w:numPr>
      <w:spacing w:before="60" w:after="60"/>
    </w:pPr>
  </w:style>
  <w:style w:type="paragraph" w:styleId="ListBullet">
    <w:name w:val="List Bullet"/>
    <w:aliases w:val="b1"/>
    <w:basedOn w:val="Normal"/>
    <w:rsid w:val="001A3479"/>
    <w:pPr>
      <w:numPr>
        <w:numId w:val="3"/>
      </w:numPr>
      <w:spacing w:before="240" w:line="280" w:lineRule="atLeast"/>
    </w:pPr>
    <w:rPr>
      <w:rFonts w:ascii="Times New Roman" w:hAnsi="Times New Roman"/>
      <w:sz w:val="24"/>
    </w:rPr>
  </w:style>
  <w:style w:type="paragraph" w:styleId="ListBullet2">
    <w:name w:val="List Bullet 2"/>
    <w:aliases w:val="b2"/>
    <w:basedOn w:val="BodyText"/>
    <w:rsid w:val="001A3479"/>
    <w:pPr>
      <w:numPr>
        <w:ilvl w:val="1"/>
        <w:numId w:val="3"/>
      </w:numPr>
      <w:spacing w:before="120"/>
    </w:pPr>
  </w:style>
  <w:style w:type="paragraph" w:styleId="ListBullet3">
    <w:name w:val="List Bullet 3"/>
    <w:aliases w:val="b3"/>
    <w:basedOn w:val="BodyText"/>
    <w:rsid w:val="001A3479"/>
    <w:pPr>
      <w:numPr>
        <w:ilvl w:val="2"/>
        <w:numId w:val="3"/>
      </w:numPr>
      <w:spacing w:before="60"/>
    </w:pPr>
  </w:style>
  <w:style w:type="paragraph" w:styleId="ListBullet4">
    <w:name w:val="List Bullet 4"/>
    <w:aliases w:val="b4"/>
    <w:basedOn w:val="BodyText"/>
    <w:rsid w:val="001A3479"/>
    <w:pPr>
      <w:numPr>
        <w:ilvl w:val="3"/>
        <w:numId w:val="3"/>
      </w:numPr>
      <w:spacing w:before="60"/>
    </w:pPr>
  </w:style>
  <w:style w:type="paragraph" w:styleId="ListBullet5">
    <w:name w:val="List Bullet 5"/>
    <w:aliases w:val="b5"/>
    <w:basedOn w:val="BodyText"/>
    <w:rsid w:val="001A3479"/>
    <w:pPr>
      <w:numPr>
        <w:ilvl w:val="4"/>
        <w:numId w:val="3"/>
      </w:numPr>
      <w:spacing w:before="60"/>
    </w:pPr>
  </w:style>
  <w:style w:type="paragraph" w:customStyle="1" w:styleId="TableBullet2">
    <w:name w:val="Table Bullet 2"/>
    <w:aliases w:val="tb2"/>
    <w:basedOn w:val="TableBullet"/>
    <w:rsid w:val="001A3479"/>
    <w:pPr>
      <w:numPr>
        <w:ilvl w:val="1"/>
      </w:numPr>
      <w:spacing w:before="0"/>
    </w:pPr>
  </w:style>
  <w:style w:type="paragraph" w:customStyle="1" w:styleId="TableBullet3">
    <w:name w:val="Table Bullet 3"/>
    <w:aliases w:val="tb3"/>
    <w:basedOn w:val="TableBullet2"/>
    <w:rsid w:val="001A3479"/>
    <w:pPr>
      <w:numPr>
        <w:ilvl w:val="2"/>
      </w:numPr>
    </w:pPr>
  </w:style>
  <w:style w:type="paragraph" w:customStyle="1" w:styleId="ColumnHeadingBox">
    <w:name w:val="Column Heading Box"/>
    <w:aliases w:val="cb"/>
    <w:basedOn w:val="Normal"/>
    <w:rsid w:val="001A3479"/>
    <w:pPr>
      <w:spacing w:before="60" w:after="60"/>
      <w:jc w:val="center"/>
    </w:pPr>
    <w:rPr>
      <w:b/>
    </w:rPr>
  </w:style>
  <w:style w:type="paragraph" w:styleId="List">
    <w:name w:val="List"/>
    <w:aliases w:val="t1"/>
    <w:basedOn w:val="Normal"/>
    <w:rsid w:val="001A3479"/>
    <w:pPr>
      <w:numPr>
        <w:numId w:val="6"/>
      </w:numPr>
      <w:spacing w:before="60" w:after="60"/>
    </w:pPr>
    <w:rPr>
      <w:szCs w:val="20"/>
    </w:rPr>
  </w:style>
  <w:style w:type="paragraph" w:styleId="List2">
    <w:name w:val="List 2"/>
    <w:aliases w:val="ta."/>
    <w:basedOn w:val="Normal"/>
    <w:rsid w:val="001A3479"/>
    <w:pPr>
      <w:numPr>
        <w:ilvl w:val="1"/>
        <w:numId w:val="6"/>
      </w:numPr>
      <w:spacing w:after="60"/>
    </w:pPr>
  </w:style>
  <w:style w:type="paragraph" w:styleId="List3">
    <w:name w:val="List 3"/>
    <w:aliases w:val="t1)"/>
    <w:basedOn w:val="Normal"/>
    <w:rsid w:val="001A3479"/>
    <w:pPr>
      <w:numPr>
        <w:ilvl w:val="2"/>
        <w:numId w:val="6"/>
      </w:numPr>
      <w:spacing w:after="60"/>
    </w:pPr>
  </w:style>
  <w:style w:type="paragraph" w:customStyle="1" w:styleId="copyright">
    <w:name w:val="copyright"/>
    <w:aliases w:val="cr"/>
    <w:basedOn w:val="Normal"/>
    <w:rsid w:val="001A3479"/>
    <w:pPr>
      <w:spacing w:after="60"/>
      <w:ind w:left="778"/>
    </w:pPr>
    <w:rPr>
      <w:color w:val="616365"/>
      <w:sz w:val="16"/>
      <w:szCs w:val="16"/>
    </w:rPr>
  </w:style>
  <w:style w:type="paragraph" w:customStyle="1" w:styleId="Checkbox">
    <w:name w:val="Checkbox"/>
    <w:aliases w:val="ckb"/>
    <w:basedOn w:val="BodyText"/>
    <w:rsid w:val="001A3479"/>
    <w:pPr>
      <w:numPr>
        <w:numId w:val="2"/>
      </w:numPr>
    </w:pPr>
  </w:style>
  <w:style w:type="paragraph" w:customStyle="1" w:styleId="ColumnHeading">
    <w:name w:val="Column Heading"/>
    <w:aliases w:val="ch"/>
    <w:basedOn w:val="Normal"/>
    <w:rsid w:val="001A3479"/>
    <w:pPr>
      <w:pBdr>
        <w:bottom w:val="single" w:sz="4" w:space="1" w:color="C4262E"/>
      </w:pBdr>
      <w:spacing w:before="60" w:after="60"/>
      <w:jc w:val="center"/>
    </w:pPr>
    <w:rPr>
      <w:b/>
    </w:rPr>
  </w:style>
  <w:style w:type="paragraph" w:customStyle="1" w:styleId="KickoutBox">
    <w:name w:val="Kickout Box"/>
    <w:aliases w:val="kb"/>
    <w:basedOn w:val="Normal"/>
    <w:next w:val="BodyText"/>
    <w:rsid w:val="001A3479"/>
    <w:pPr>
      <w:pBdr>
        <w:top w:val="single" w:sz="4" w:space="4" w:color="C4262E"/>
        <w:left w:val="single" w:sz="4" w:space="4" w:color="C4262E"/>
        <w:bottom w:val="single" w:sz="4" w:space="4" w:color="C4262E"/>
        <w:right w:val="single" w:sz="4" w:space="4" w:color="C4262E"/>
      </w:pBdr>
      <w:shd w:val="clear" w:color="auto" w:fill="C4262E"/>
      <w:spacing w:before="240"/>
      <w:ind w:left="2160" w:right="2160"/>
      <w:jc w:val="center"/>
    </w:pPr>
    <w:rPr>
      <w:b/>
      <w:color w:val="FFFFFF"/>
      <w:sz w:val="24"/>
    </w:rPr>
  </w:style>
  <w:style w:type="paragraph" w:styleId="TOC1">
    <w:name w:val="toc 1"/>
    <w:basedOn w:val="Normal"/>
    <w:next w:val="Normal"/>
    <w:autoRedefine/>
    <w:rsid w:val="001A3479"/>
    <w:pPr>
      <w:tabs>
        <w:tab w:val="right" w:leader="dot" w:pos="7920"/>
      </w:tabs>
      <w:spacing w:before="240"/>
      <w:ind w:left="720"/>
    </w:pPr>
  </w:style>
  <w:style w:type="paragraph" w:styleId="TOC2">
    <w:name w:val="toc 2"/>
    <w:basedOn w:val="Normal"/>
    <w:next w:val="Normal"/>
    <w:autoRedefine/>
    <w:rsid w:val="001A3479"/>
    <w:pPr>
      <w:tabs>
        <w:tab w:val="right" w:leader="dot" w:pos="7920"/>
      </w:tabs>
      <w:spacing w:before="120"/>
      <w:ind w:left="1080"/>
    </w:pPr>
    <w:rPr>
      <w:szCs w:val="20"/>
    </w:rPr>
  </w:style>
  <w:style w:type="character" w:styleId="Hyperlink">
    <w:name w:val="Hyperlink"/>
    <w:semiHidden/>
    <w:rsid w:val="001A3479"/>
    <w:rPr>
      <w:color w:val="0000FF"/>
      <w:u w:val="single"/>
    </w:rPr>
  </w:style>
  <w:style w:type="paragraph" w:customStyle="1" w:styleId="ExhibitNumber">
    <w:name w:val="Exhibit Number"/>
    <w:aliases w:val="en"/>
    <w:basedOn w:val="Normal"/>
    <w:next w:val="Normal"/>
    <w:rsid w:val="001A3479"/>
    <w:pPr>
      <w:keepNext/>
      <w:pBdr>
        <w:top w:val="single" w:sz="12" w:space="1" w:color="C4262E"/>
      </w:pBdr>
      <w:spacing w:before="240"/>
      <w:ind w:left="7920" w:right="-720"/>
      <w:jc w:val="right"/>
    </w:pPr>
    <w:rPr>
      <w:i/>
    </w:rPr>
  </w:style>
  <w:style w:type="paragraph" w:customStyle="1" w:styleId="ExhibitTitle">
    <w:name w:val="Exhibit Title"/>
    <w:aliases w:val="ext"/>
    <w:basedOn w:val="Normal"/>
    <w:next w:val="Normal"/>
    <w:rsid w:val="001A3479"/>
    <w:pPr>
      <w:spacing w:before="360" w:after="240"/>
      <w:jc w:val="center"/>
    </w:pPr>
    <w:rPr>
      <w:b/>
      <w:caps/>
      <w:color w:val="C4262E"/>
      <w:sz w:val="24"/>
    </w:rPr>
  </w:style>
  <w:style w:type="paragraph" w:customStyle="1" w:styleId="ExtendedMargins">
    <w:name w:val="Extended Margins"/>
    <w:aliases w:val="exm"/>
    <w:basedOn w:val="Normal"/>
    <w:next w:val="Normal"/>
    <w:rsid w:val="001A3479"/>
    <w:pPr>
      <w:ind w:left="-720" w:right="-720"/>
      <w:jc w:val="center"/>
    </w:pPr>
  </w:style>
  <w:style w:type="paragraph" w:customStyle="1" w:styleId="Logo">
    <w:name w:val="Logo"/>
    <w:aliases w:val="l,logo"/>
    <w:basedOn w:val="Normal"/>
    <w:next w:val="LogoAddress"/>
    <w:semiHidden/>
    <w:rsid w:val="001A3479"/>
    <w:pPr>
      <w:spacing w:after="360"/>
    </w:pPr>
    <w:rPr>
      <w:sz w:val="16"/>
      <w:szCs w:val="16"/>
    </w:rPr>
  </w:style>
  <w:style w:type="paragraph" w:customStyle="1" w:styleId="Address">
    <w:name w:val="Address"/>
    <w:aliases w:val="add"/>
    <w:basedOn w:val="BodyText"/>
    <w:semiHidden/>
    <w:rsid w:val="001A3479"/>
    <w:pPr>
      <w:spacing w:before="0"/>
    </w:pPr>
  </w:style>
  <w:style w:type="paragraph" w:customStyle="1" w:styleId="tabletext">
    <w:name w:val="table text"/>
    <w:aliases w:val="tt"/>
    <w:basedOn w:val="Normal"/>
    <w:rsid w:val="001A3479"/>
    <w:pPr>
      <w:spacing w:before="60" w:after="60"/>
    </w:pPr>
  </w:style>
  <w:style w:type="paragraph" w:customStyle="1" w:styleId="TableBulletBold">
    <w:name w:val="Table Bullet Bold"/>
    <w:aliases w:val="tbb"/>
    <w:basedOn w:val="TableBullet"/>
    <w:rsid w:val="001A3479"/>
    <w:pPr>
      <w:numPr>
        <w:numId w:val="8"/>
      </w:numPr>
    </w:pPr>
    <w:rPr>
      <w:b/>
    </w:rPr>
  </w:style>
  <w:style w:type="paragraph" w:customStyle="1" w:styleId="TableCheckBox">
    <w:name w:val="Table Check Box"/>
    <w:aliases w:val="tcb"/>
    <w:basedOn w:val="TableBullet"/>
    <w:rsid w:val="001A3479"/>
    <w:pPr>
      <w:numPr>
        <w:numId w:val="9"/>
      </w:numPr>
    </w:pPr>
  </w:style>
  <w:style w:type="paragraph" w:customStyle="1" w:styleId="TOCHeading1">
    <w:name w:val="TOC Heading1"/>
    <w:aliases w:val="TOCH"/>
    <w:basedOn w:val="Heading1"/>
    <w:next w:val="BodyText"/>
    <w:rsid w:val="001A3479"/>
    <w:pPr>
      <w:outlineLvl w:val="9"/>
    </w:pPr>
    <w:rPr>
      <w:spacing w:val="80"/>
    </w:rPr>
  </w:style>
  <w:style w:type="paragraph" w:styleId="TOC3">
    <w:name w:val="toc 3"/>
    <w:basedOn w:val="Normal"/>
    <w:next w:val="Normal"/>
    <w:autoRedefine/>
    <w:rsid w:val="001A3479"/>
    <w:pPr>
      <w:tabs>
        <w:tab w:val="right" w:leader="dot" w:pos="7920"/>
      </w:tabs>
      <w:spacing w:before="60"/>
      <w:ind w:left="1440"/>
    </w:pPr>
  </w:style>
  <w:style w:type="paragraph" w:customStyle="1" w:styleId="footercities">
    <w:name w:val="footer cities"/>
    <w:aliases w:val="fc"/>
    <w:basedOn w:val="Normal"/>
    <w:semiHidden/>
    <w:rsid w:val="001A3479"/>
    <w:pPr>
      <w:spacing w:before="20"/>
    </w:pPr>
    <w:rPr>
      <w:caps/>
      <w:sz w:val="12"/>
      <w:szCs w:val="20"/>
    </w:rPr>
  </w:style>
  <w:style w:type="paragraph" w:customStyle="1" w:styleId="Paragraph">
    <w:name w:val="Paragraph"/>
    <w:aliases w:val="p"/>
    <w:basedOn w:val="Normal"/>
    <w:semiHidden/>
    <w:pPr>
      <w:spacing w:before="240" w:line="320" w:lineRule="atLeast"/>
      <w:jc w:val="both"/>
    </w:pPr>
    <w:rPr>
      <w:rFonts w:ascii="Times New Roman" w:hAnsi="Times New Roman"/>
      <w:sz w:val="24"/>
      <w:szCs w:val="20"/>
    </w:rPr>
  </w:style>
  <w:style w:type="paragraph" w:customStyle="1" w:styleId="footertagline">
    <w:name w:val="footer tagline"/>
    <w:aliases w:val="tag"/>
    <w:basedOn w:val="Normal"/>
    <w:next w:val="Normal"/>
    <w:semiHidden/>
    <w:rsid w:val="001A3479"/>
    <w:rPr>
      <w:b/>
      <w:sz w:val="14"/>
      <w:szCs w:val="20"/>
    </w:rPr>
  </w:style>
  <w:style w:type="paragraph" w:customStyle="1" w:styleId="Author">
    <w:name w:val="Author"/>
    <w:aliases w:val="au"/>
    <w:basedOn w:val="BodyText"/>
    <w:semiHidden/>
    <w:rsid w:val="001A3479"/>
    <w:pPr>
      <w:spacing w:after="480"/>
    </w:pPr>
  </w:style>
  <w:style w:type="paragraph" w:styleId="Header">
    <w:name w:val="header"/>
    <w:basedOn w:val="Normal"/>
    <w:semiHidden/>
    <w:rsid w:val="001A34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A3479"/>
    <w:pPr>
      <w:tabs>
        <w:tab w:val="center" w:pos="4320"/>
        <w:tab w:val="right" w:pos="8640"/>
      </w:tabs>
    </w:pPr>
  </w:style>
  <w:style w:type="paragraph" w:customStyle="1" w:styleId="logoaddresscolor">
    <w:name w:val="logo address color"/>
    <w:aliases w:val="lac"/>
    <w:basedOn w:val="LogoAddress"/>
    <w:semiHidden/>
    <w:rsid w:val="001A3479"/>
    <w:rPr>
      <w:color w:val="616365"/>
    </w:rPr>
  </w:style>
  <w:style w:type="paragraph" w:customStyle="1" w:styleId="logonamecolor">
    <w:name w:val="logo name color"/>
    <w:aliases w:val="lnc"/>
    <w:basedOn w:val="logoname"/>
    <w:next w:val="logoaddresscolor"/>
    <w:semiHidden/>
    <w:rsid w:val="001A3479"/>
    <w:rPr>
      <w:color w:val="616365"/>
    </w:rPr>
  </w:style>
  <w:style w:type="paragraph" w:customStyle="1" w:styleId="DirectDialNumber">
    <w:name w:val="DirectDial Number"/>
    <w:basedOn w:val="LogoAddress"/>
    <w:semiHidden/>
    <w:rsid w:val="001A3479"/>
    <w:pPr>
      <w:spacing w:after="0"/>
      <w:ind w:left="0"/>
    </w:pPr>
  </w:style>
  <w:style w:type="paragraph" w:customStyle="1" w:styleId="DirectDialName">
    <w:name w:val="DirectDial Name"/>
    <w:aliases w:val="ddn"/>
    <w:basedOn w:val="logoname"/>
    <w:semiHidden/>
    <w:rsid w:val="001A3479"/>
    <w:pPr>
      <w:spacing w:before="240"/>
      <w:ind w:left="0"/>
    </w:pPr>
    <w:rPr>
      <w:b/>
    </w:rPr>
  </w:style>
  <w:style w:type="paragraph" w:customStyle="1" w:styleId="HCCfooter">
    <w:name w:val="HCCfooter"/>
    <w:basedOn w:val="Normal"/>
    <w:semiHidden/>
    <w:rsid w:val="001A3479"/>
    <w:pPr>
      <w:jc w:val="center"/>
    </w:pPr>
    <w:rPr>
      <w:sz w:val="14"/>
      <w:szCs w:val="3276"/>
    </w:rPr>
  </w:style>
  <w:style w:type="paragraph" w:customStyle="1" w:styleId="DirectDialNamecolor">
    <w:name w:val="DirectDial Name color"/>
    <w:aliases w:val="ddnc"/>
    <w:basedOn w:val="logoname"/>
    <w:semiHidden/>
    <w:rsid w:val="001A3479"/>
    <w:pPr>
      <w:spacing w:before="240"/>
      <w:ind w:left="0"/>
    </w:pPr>
    <w:rPr>
      <w:b/>
      <w:color w:val="616365"/>
    </w:rPr>
  </w:style>
  <w:style w:type="paragraph" w:customStyle="1" w:styleId="DirectDialNumbercolor">
    <w:name w:val="DirectDial Number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Addresscolor">
    <w:name w:val="Email Address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Namecolor">
    <w:name w:val="Email Name color"/>
    <w:basedOn w:val="logoname"/>
    <w:semiHidden/>
    <w:rsid w:val="001A3479"/>
    <w:pPr>
      <w:spacing w:before="460"/>
      <w:ind w:left="0"/>
    </w:pPr>
    <w:rPr>
      <w:b/>
      <w:color w:val="616365"/>
    </w:rPr>
  </w:style>
  <w:style w:type="paragraph" w:styleId="FootnoteText">
    <w:name w:val="footnote text"/>
    <w:basedOn w:val="Normal"/>
    <w:rsid w:val="001A3479"/>
    <w:pPr>
      <w:ind w:left="-72" w:hanging="288"/>
    </w:pPr>
    <w:rPr>
      <w:rFonts w:ascii="Times New Roman" w:hAnsi="Times New Roman"/>
      <w:szCs w:val="20"/>
    </w:rPr>
  </w:style>
  <w:style w:type="character" w:styleId="FootnoteReference">
    <w:name w:val="footnote reference"/>
    <w:rsid w:val="001A3479"/>
    <w:rPr>
      <w:vertAlign w:val="superscript"/>
    </w:rPr>
  </w:style>
  <w:style w:type="paragraph" w:customStyle="1" w:styleId="BodyText0">
    <w:name w:val="BodyText"/>
    <w:basedOn w:val="Normal"/>
    <w:semiHidden/>
    <w:rsid w:val="00D43F56"/>
    <w:pPr>
      <w:spacing w:after="200" w:line="280" w:lineRule="atLeast"/>
    </w:pPr>
    <w:rPr>
      <w:rFonts w:ascii="Garamond" w:hAnsi="Garamond"/>
      <w:szCs w:val="20"/>
    </w:rPr>
  </w:style>
  <w:style w:type="paragraph" w:customStyle="1" w:styleId="Draft">
    <w:name w:val="Draft"/>
    <w:aliases w:val="dr"/>
    <w:basedOn w:val="Normal"/>
    <w:next w:val="Normal"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/>
      <w:spacing w:before="480"/>
      <w:ind w:left="1008" w:right="4968"/>
    </w:pPr>
    <w:rPr>
      <w:b/>
      <w:color w:val="FFFFFF"/>
      <w:sz w:val="32"/>
      <w:szCs w:val="32"/>
    </w:rPr>
  </w:style>
  <w:style w:type="paragraph" w:customStyle="1" w:styleId="BoxFooter">
    <w:name w:val="Box Footer"/>
    <w:aliases w:val="bf"/>
    <w:basedOn w:val="Normal"/>
    <w:next w:val="Normal"/>
    <w:semiHidden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80" w:after="80"/>
    </w:pPr>
    <w:rPr>
      <w:rFonts w:ascii="Arial Narrow" w:hAnsi="Arial Narrow"/>
      <w:szCs w:val="20"/>
    </w:rPr>
  </w:style>
  <w:style w:type="paragraph" w:styleId="Closing">
    <w:name w:val="Closing"/>
    <w:basedOn w:val="Normal"/>
    <w:next w:val="BodyText"/>
    <w:semiHidden/>
    <w:rsid w:val="001A3479"/>
    <w:pPr>
      <w:spacing w:before="480" w:after="720" w:line="280" w:lineRule="atLeast"/>
    </w:pPr>
    <w:rPr>
      <w:rFonts w:ascii="Times New Roman" w:hAnsi="Times New Roman"/>
      <w:sz w:val="24"/>
    </w:rPr>
  </w:style>
  <w:style w:type="paragraph" w:customStyle="1" w:styleId="CompanyName">
    <w:name w:val="Company Name"/>
    <w:aliases w:val="cn"/>
    <w:basedOn w:val="Normal"/>
    <w:rsid w:val="001A3479"/>
    <w:pPr>
      <w:spacing w:before="2400"/>
      <w:ind w:left="850"/>
    </w:pPr>
    <w:rPr>
      <w:b/>
      <w:sz w:val="32"/>
      <w:szCs w:val="32"/>
    </w:rPr>
  </w:style>
  <w:style w:type="paragraph" w:styleId="Date">
    <w:name w:val="Date"/>
    <w:aliases w:val="d"/>
    <w:basedOn w:val="Normal"/>
    <w:next w:val="Normal"/>
    <w:rsid w:val="001A3479"/>
    <w:pPr>
      <w:spacing w:before="240"/>
      <w:ind w:left="805"/>
    </w:pPr>
    <w:rPr>
      <w:sz w:val="32"/>
      <w:szCs w:val="32"/>
    </w:rPr>
  </w:style>
  <w:style w:type="paragraph" w:customStyle="1" w:styleId="Initials">
    <w:name w:val="Initials"/>
    <w:aliases w:val="i"/>
    <w:basedOn w:val="BodyText"/>
    <w:semiHidden/>
    <w:rsid w:val="001A3479"/>
    <w:pPr>
      <w:spacing w:before="0"/>
    </w:pPr>
  </w:style>
  <w:style w:type="table" w:customStyle="1" w:styleId="TableStyle1">
    <w:name w:val="Table Style1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16365"/>
        <w:left w:val="single" w:sz="4" w:space="0" w:color="616365"/>
        <w:bottom w:val="single" w:sz="4" w:space="0" w:color="616365"/>
        <w:right w:val="single" w:sz="4" w:space="0" w:color="616365"/>
        <w:insideH w:val="single" w:sz="4" w:space="0" w:color="616365"/>
        <w:insideV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  <w:insideH w:val="single" w:sz="4" w:space="0" w:color="616365"/>
          <w:insideV w:val="single" w:sz="4" w:space="0" w:color="616365"/>
          <w:tl2br w:val="nil"/>
          <w:tr2bl w:val="nil"/>
        </w:tcBorders>
        <w:shd w:val="clear" w:color="auto" w:fill="A0CFEB"/>
      </w:tcPr>
    </w:tblStylePr>
  </w:style>
  <w:style w:type="table" w:customStyle="1" w:styleId="TableColumnHdg">
    <w:name w:val="Table_Column_Hdg"/>
    <w:basedOn w:val="TableNormal"/>
    <w:rsid w:val="001A3479"/>
    <w:rPr>
      <w:rFonts w:ascii="Arial" w:hAnsi="Arial"/>
    </w:rPr>
    <w:tblPr>
      <w:tblInd w:w="0" w:type="dxa"/>
      <w:tblBorders>
        <w:top w:val="single" w:sz="12" w:space="0" w:color="616365"/>
        <w:left w:val="single" w:sz="4" w:space="0" w:color="616365"/>
        <w:bottom w:val="single" w:sz="12" w:space="0" w:color="616365"/>
        <w:right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2" w:space="0" w:color="808080"/>
          <w:left w:val="single" w:sz="4" w:space="0" w:color="808080"/>
          <w:right w:val="single" w:sz="4" w:space="0" w:color="808080"/>
        </w:tcBorders>
      </w:tcPr>
    </w:tblStylePr>
    <w:tblStylePr w:type="lastRow">
      <w:rPr>
        <w:rFonts w:ascii="Arial" w:hAnsi="Arial"/>
        <w:sz w:val="20"/>
      </w:rPr>
      <w:tblPr/>
      <w:tcPr>
        <w:tcBorders>
          <w:left w:val="single" w:sz="4" w:space="0" w:color="808080"/>
          <w:bottom w:val="single" w:sz="12" w:space="0" w:color="808080"/>
          <w:right w:val="single" w:sz="4" w:space="0" w:color="808080"/>
        </w:tcBorders>
      </w:tcPr>
    </w:tblStylePr>
  </w:style>
  <w:style w:type="numbering" w:customStyle="1" w:styleId="SegalBulletedList">
    <w:name w:val="Segal Bulleted List"/>
    <w:rsid w:val="001A3479"/>
    <w:pPr>
      <w:numPr>
        <w:numId w:val="3"/>
      </w:numPr>
    </w:pPr>
  </w:style>
  <w:style w:type="numbering" w:customStyle="1" w:styleId="SegalNumberedList">
    <w:name w:val="Segal Numbered List"/>
    <w:rsid w:val="001A3479"/>
  </w:style>
  <w:style w:type="numbering" w:customStyle="1" w:styleId="SegalTableBullets">
    <w:name w:val="Segal Table Bullets"/>
    <w:rsid w:val="001A3479"/>
    <w:pPr>
      <w:numPr>
        <w:numId w:val="5"/>
      </w:numPr>
    </w:pPr>
  </w:style>
  <w:style w:type="numbering" w:customStyle="1" w:styleId="SegalTableNumber">
    <w:name w:val="Segal Table Number"/>
    <w:rsid w:val="001A3479"/>
    <w:pPr>
      <w:numPr>
        <w:numId w:val="6"/>
      </w:numPr>
    </w:pPr>
  </w:style>
  <w:style w:type="paragraph" w:customStyle="1" w:styleId="Memorandum">
    <w:name w:val="Memorandum"/>
    <w:aliases w:val="m"/>
    <w:basedOn w:val="Normal"/>
    <w:next w:val="Normal"/>
    <w:semiHidden/>
    <w:rsid w:val="001A3479"/>
    <w:pPr>
      <w:spacing w:after="240"/>
      <w:jc w:val="center"/>
    </w:pPr>
    <w:rPr>
      <w:b/>
      <w:caps/>
      <w:spacing w:val="40"/>
      <w:sz w:val="24"/>
    </w:rPr>
  </w:style>
  <w:style w:type="paragraph" w:styleId="MessageHeader">
    <w:name w:val="Message Header"/>
    <w:basedOn w:val="Normal"/>
    <w:semiHidden/>
    <w:rsid w:val="001A3479"/>
    <w:pPr>
      <w:pBdr>
        <w:bottom w:val="single" w:sz="4" w:space="1" w:color="auto"/>
      </w:pBdr>
      <w:spacing w:before="240"/>
    </w:pPr>
    <w:rPr>
      <w:spacing w:val="-5"/>
      <w:szCs w:val="20"/>
    </w:rPr>
  </w:style>
  <w:style w:type="paragraph" w:customStyle="1" w:styleId="MessageHeaderLabel">
    <w:name w:val="Message Header Label"/>
    <w:aliases w:val="mhl"/>
    <w:basedOn w:val="Normal"/>
    <w:semiHidden/>
    <w:rsid w:val="001A3479"/>
    <w:pPr>
      <w:spacing w:before="240"/>
    </w:pPr>
    <w:rPr>
      <w:b/>
      <w:szCs w:val="20"/>
    </w:rPr>
  </w:style>
  <w:style w:type="paragraph" w:customStyle="1" w:styleId="MessageHeaderMemo">
    <w:name w:val="Message Header Memo"/>
    <w:aliases w:val="mhm"/>
    <w:basedOn w:val="MessageHeader"/>
    <w:semiHidden/>
    <w:rsid w:val="001A3479"/>
    <w:pPr>
      <w:pBdr>
        <w:bottom w:val="none" w:sz="0" w:space="0" w:color="auto"/>
      </w:pBdr>
    </w:pPr>
  </w:style>
  <w:style w:type="character" w:styleId="PageNumber">
    <w:name w:val="page number"/>
    <w:basedOn w:val="DefaultParagraphFont"/>
    <w:rsid w:val="001A3479"/>
  </w:style>
  <w:style w:type="paragraph" w:customStyle="1" w:styleId="reporttitle">
    <w:name w:val="report title"/>
    <w:aliases w:val="rt"/>
    <w:basedOn w:val="Normal"/>
    <w:next w:val="reportsubtitle"/>
    <w:rsid w:val="001A3479"/>
    <w:pPr>
      <w:spacing w:before="480"/>
      <w:ind w:left="850"/>
    </w:pPr>
    <w:rPr>
      <w:b/>
      <w:bCs/>
      <w:caps/>
      <w:sz w:val="48"/>
      <w:szCs w:val="20"/>
    </w:rPr>
  </w:style>
  <w:style w:type="table" w:customStyle="1" w:styleId="TableStyle2">
    <w:name w:val="Table Style2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06365"/>
        <w:left w:val="single" w:sz="4" w:space="0" w:color="606365"/>
        <w:bottom w:val="single" w:sz="4" w:space="0" w:color="606365"/>
        <w:right w:val="single" w:sz="4" w:space="0" w:color="606365"/>
        <w:insideH w:val="single" w:sz="4" w:space="0" w:color="606365"/>
        <w:insideV w:val="single" w:sz="4" w:space="0" w:color="60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rial" w:hAnsi="Arial"/>
        <w:b w:val="0"/>
        <w:color w:val="auto"/>
        <w:sz w:val="20"/>
      </w:r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shd w:val="clear" w:color="auto" w:fill="A0CFEB"/>
      </w:tcPr>
    </w:tblStylePr>
    <w:tblStylePr w:type="nwCell">
      <w:pPr>
        <w:jc w:val="left"/>
      </w:pPr>
      <w:rPr>
        <w:rFonts w:ascii="Arial" w:hAnsi="Arial"/>
        <w:b/>
        <w:color w:val="auto"/>
        <w:sz w:val="20"/>
      </w:rPr>
      <w:tblPr/>
      <w:tcPr>
        <w:shd w:val="clear" w:color="auto" w:fill="A0CFEB"/>
      </w:tcPr>
    </w:tblStylePr>
  </w:style>
  <w:style w:type="paragraph" w:customStyle="1" w:styleId="reportsubtitle">
    <w:name w:val="report subtitle"/>
    <w:aliases w:val="rst"/>
    <w:basedOn w:val="Normal"/>
    <w:next w:val="Date"/>
    <w:rsid w:val="001A3479"/>
    <w:pPr>
      <w:spacing w:before="240"/>
      <w:ind w:left="850"/>
    </w:pPr>
    <w:rPr>
      <w:rFonts w:cs="Arial"/>
      <w:color w:val="000000"/>
      <w:sz w:val="44"/>
      <w:szCs w:val="20"/>
    </w:rPr>
  </w:style>
  <w:style w:type="numbering" w:customStyle="1" w:styleId="SegalBulletedList1">
    <w:name w:val="Segal Bulleted List1"/>
    <w:semiHidden/>
    <w:rsid w:val="00A72CA0"/>
    <w:pPr>
      <w:numPr>
        <w:numId w:val="1"/>
      </w:numPr>
    </w:pPr>
  </w:style>
  <w:style w:type="table" w:styleId="TableGrid">
    <w:name w:val="Table Grid"/>
    <w:basedOn w:val="TableNormal"/>
    <w:semiHidden/>
    <w:rsid w:val="001A3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aliases w:val="q"/>
    <w:basedOn w:val="BodyText"/>
    <w:rsid w:val="001A3479"/>
    <w:pPr>
      <w:spacing w:before="360"/>
    </w:pPr>
    <w:rPr>
      <w:i/>
      <w:noProof/>
      <w:color w:val="00549F"/>
    </w:rPr>
  </w:style>
  <w:style w:type="paragraph" w:styleId="MacroText">
    <w:name w:val="macro"/>
    <w:semiHidden/>
    <w:rsid w:val="001A34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Name">
    <w:name w:val="Name"/>
    <w:aliases w:val="name"/>
    <w:basedOn w:val="BodyText"/>
    <w:rsid w:val="001A3479"/>
    <w:pPr>
      <w:spacing w:before="0"/>
    </w:pPr>
  </w:style>
  <w:style w:type="paragraph" w:customStyle="1" w:styleId="perfappraisal">
    <w:name w:val="perf appraisal"/>
    <w:basedOn w:val="Normal"/>
    <w:link w:val="perfappraisalChar"/>
    <w:qFormat/>
    <w:rsid w:val="001B45EA"/>
    <w:rPr>
      <w:rFonts w:ascii="Times" w:hAnsi="Times"/>
      <w:b/>
      <w:i/>
      <w:sz w:val="24"/>
    </w:rPr>
  </w:style>
  <w:style w:type="character" w:customStyle="1" w:styleId="perfappraisalChar">
    <w:name w:val="perf appraisal Char"/>
    <w:link w:val="perfappraisal"/>
    <w:rsid w:val="001B45EA"/>
    <w:rPr>
      <w:rFonts w:ascii="Times" w:hAnsi="Times"/>
      <w:b/>
      <w:i/>
      <w:sz w:val="24"/>
      <w:szCs w:val="24"/>
      <w:lang w:val="en-US" w:eastAsia="en-US" w:bidi="ar-SA"/>
    </w:rPr>
  </w:style>
  <w:style w:type="character" w:customStyle="1" w:styleId="Heading2Char">
    <w:name w:val="Heading 2 Char"/>
    <w:aliases w:val="h2 Char"/>
    <w:link w:val="Heading2"/>
    <w:rsid w:val="005030E1"/>
    <w:rPr>
      <w:rFonts w:ascii="Arial Black" w:hAnsi="Arial Black" w:cs="Arial"/>
      <w:bCs/>
      <w:iCs/>
      <w:color w:val="C4262E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411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18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6DC9"/>
    <w:rPr>
      <w:color w:val="808080"/>
    </w:rPr>
  </w:style>
  <w:style w:type="paragraph" w:styleId="ListParagraph">
    <w:name w:val="List Paragraph"/>
    <w:basedOn w:val="Normal"/>
    <w:uiPriority w:val="34"/>
    <w:qFormat/>
    <w:rsid w:val="0095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SoftWise\Innova\Templates\Document%20Templates\Sibson%20Vertical%20Repor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64069-C5F3-4749-80E1-9F28D63D6037}"/>
      </w:docPartPr>
      <w:docPartBody>
        <w:p w:rsidR="00CB35B5" w:rsidRDefault="006A5422">
          <w:r w:rsidRPr="0004341F">
            <w:rPr>
              <w:rStyle w:val="PlaceholderText"/>
            </w:rPr>
            <w:t>Click here to enter text.</w:t>
          </w:r>
        </w:p>
      </w:docPartBody>
    </w:docPart>
    <w:docPart>
      <w:docPartPr>
        <w:name w:val="BE99BED1A0084FA2AAC842FF7A700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C7BDB-3494-442B-9640-31A5037CE09A}"/>
      </w:docPartPr>
      <w:docPartBody>
        <w:p w:rsidR="00CB35B5" w:rsidRDefault="00CB35B5" w:rsidP="00CB35B5">
          <w:pPr>
            <w:pStyle w:val="BE99BED1A0084FA2AAC842FF7A7005CA8"/>
          </w:pPr>
          <w:r>
            <w:rPr>
              <w:rStyle w:val="PlaceholderText"/>
            </w:rPr>
            <w:t>Click here to enter name</w:t>
          </w:r>
          <w:r w:rsidRPr="0004341F">
            <w:rPr>
              <w:rStyle w:val="PlaceholderText"/>
            </w:rPr>
            <w:t>.</w:t>
          </w:r>
        </w:p>
      </w:docPartBody>
    </w:docPart>
    <w:docPart>
      <w:docPartPr>
        <w:name w:val="C8E7252CCF544C568236228DDA58B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0306-2E8F-42EC-BB57-DDE6F9DE1193}"/>
      </w:docPartPr>
      <w:docPartBody>
        <w:p w:rsidR="00CB35B5" w:rsidRDefault="00CB35B5" w:rsidP="00CB35B5">
          <w:pPr>
            <w:pStyle w:val="C8E7252CCF544C568236228DDA58BABF7"/>
          </w:pPr>
          <w:r w:rsidRPr="0004341F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date</w:t>
          </w:r>
          <w:r w:rsidRPr="0004341F">
            <w:rPr>
              <w:rStyle w:val="PlaceholderText"/>
            </w:rPr>
            <w:t>.</w:t>
          </w:r>
        </w:p>
      </w:docPartBody>
    </w:docPart>
    <w:docPart>
      <w:docPartPr>
        <w:name w:val="FB37F017D3DD42CB863E01112050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BB6F1-FE8D-4DD5-A5B7-45EA1F2AC074}"/>
      </w:docPartPr>
      <w:docPartBody>
        <w:p w:rsidR="00CB35B5" w:rsidRDefault="00CB35B5" w:rsidP="00CB35B5">
          <w:pPr>
            <w:pStyle w:val="FB37F017D3DD42CB863E011120506D567"/>
          </w:pPr>
          <w:r w:rsidRPr="0004341F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position title</w:t>
          </w:r>
          <w:r w:rsidRPr="0004341F">
            <w:rPr>
              <w:rStyle w:val="PlaceholderText"/>
            </w:rPr>
            <w:t>.</w:t>
          </w:r>
        </w:p>
      </w:docPartBody>
    </w:docPart>
    <w:docPart>
      <w:docPartPr>
        <w:name w:val="5D7F37556B8948009C33A731A3D2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11B7-977E-4A91-B2B5-CE77D69DB0B6}"/>
      </w:docPartPr>
      <w:docPartBody>
        <w:p w:rsidR="00CB35B5" w:rsidRDefault="00CB35B5" w:rsidP="00CB35B5">
          <w:pPr>
            <w:pStyle w:val="5D7F37556B8948009C33A731A3D257BC7"/>
          </w:pPr>
          <w:r>
            <w:rPr>
              <w:rStyle w:val="PlaceholderText"/>
            </w:rPr>
            <w:t>Click here to enter text</w:t>
          </w:r>
          <w:r w:rsidRPr="0004341F">
            <w:rPr>
              <w:rStyle w:val="PlaceholderText"/>
            </w:rPr>
            <w:t>.</w:t>
          </w:r>
        </w:p>
      </w:docPartBody>
    </w:docPart>
    <w:docPart>
      <w:docPartPr>
        <w:name w:val="B475163E5F704482A18F576CEA7A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B41EB-2F3B-48BF-81D8-B54B76B4D6F5}"/>
      </w:docPartPr>
      <w:docPartBody>
        <w:p w:rsidR="00CB35B5" w:rsidRDefault="00CB35B5" w:rsidP="00CB35B5">
          <w:pPr>
            <w:pStyle w:val="B475163E5F704482A18F576CEA7A7B0B6"/>
          </w:pPr>
          <w:r>
            <w:rPr>
              <w:rStyle w:val="PlaceholderText"/>
            </w:rPr>
            <w:t>Click here to enter department</w:t>
          </w:r>
          <w:r w:rsidRPr="0004341F">
            <w:rPr>
              <w:rStyle w:val="PlaceholderText"/>
            </w:rPr>
            <w:t>.</w:t>
          </w:r>
        </w:p>
      </w:docPartBody>
    </w:docPart>
    <w:docPart>
      <w:docPartPr>
        <w:name w:val="6AEE2C3F32E54DBB9490F219A64F4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450EA-26B8-46F9-9375-E04892C14685}"/>
      </w:docPartPr>
      <w:docPartBody>
        <w:p w:rsidR="00B73809" w:rsidRDefault="00CB35B5" w:rsidP="00CB35B5">
          <w:pPr>
            <w:pStyle w:val="6AEE2C3F32E54DBB9490F219A64F4E64"/>
          </w:pPr>
          <w:r>
            <w:rPr>
              <w:rStyle w:val="PlaceholderText"/>
            </w:rPr>
            <w:t>Click here to enter comments and examples</w:t>
          </w:r>
          <w:r w:rsidRPr="0004341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22"/>
    <w:rsid w:val="006A5422"/>
    <w:rsid w:val="00B73809"/>
    <w:rsid w:val="00C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5B5"/>
    <w:rPr>
      <w:color w:val="808080"/>
    </w:rPr>
  </w:style>
  <w:style w:type="paragraph" w:customStyle="1" w:styleId="BE99BED1A0084FA2AAC842FF7A7005CA">
    <w:name w:val="BE99BED1A0084FA2AAC842FF7A7005CA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1">
    <w:name w:val="BE99BED1A0084FA2AAC842FF7A7005CA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">
    <w:name w:val="C8E7252CCF544C568236228DDA58BABF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">
    <w:name w:val="FB37F017D3DD42CB863E011120506D56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">
    <w:name w:val="5D7F37556B8948009C33A731A3D257BC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">
    <w:name w:val="B475163E5F704482A18F576CEA7A7B0B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2">
    <w:name w:val="BE99BED1A0084FA2AAC842FF7A7005CA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1">
    <w:name w:val="C8E7252CCF544C568236228DDA58BABF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1">
    <w:name w:val="FB37F017D3DD42CB863E011120506D56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1">
    <w:name w:val="5D7F37556B8948009C33A731A3D257BC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">
    <w:name w:val="B1B61C1179FE42398B5AD747DC2191A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">
    <w:name w:val="F310AB99DD474A04BE49BD8885475B5E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">
    <w:name w:val="F4B247998E4644888F49D4417430FA1D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">
    <w:name w:val="BF83B379727945D4AEC0138A2687B5E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">
    <w:name w:val="B2B4FB9A23824FE8BD5AD8F4CF14E4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">
    <w:name w:val="D48FF3275A5D4C2F8DF351AD3421097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">
    <w:name w:val="6C78A9C03FAE452BBCB25205224F041B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">
    <w:name w:val="DF3E6B60BDCC46129B28E09DC1F9AC6F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">
    <w:name w:val="81853B1CF3954289AA1C9A50B3FFACD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">
    <w:name w:val="2AEF8AF8E26841A8A802733E9294F3FB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">
    <w:name w:val="9461BDD19D224354AC4D308F03A62480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">
    <w:name w:val="37BD2495F1B441CB93BFE4D2FBEFC26E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3">
    <w:name w:val="BE99BED1A0084FA2AAC842FF7A7005CA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2">
    <w:name w:val="C8E7252CCF544C568236228DDA58BABF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2">
    <w:name w:val="FB37F017D3DD42CB863E011120506D56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2">
    <w:name w:val="5D7F37556B8948009C33A731A3D257BC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1">
    <w:name w:val="B475163E5F704482A18F576CEA7A7B0B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1">
    <w:name w:val="B1B61C1179FE42398B5AD747DC2191A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1">
    <w:name w:val="F310AB99DD474A04BE49BD8885475B5E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1">
    <w:name w:val="F4B247998E4644888F49D4417430FA1D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1">
    <w:name w:val="BF83B379727945D4AEC0138A2687B5E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1">
    <w:name w:val="B2B4FB9A23824FE8BD5AD8F4CF14E42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1">
    <w:name w:val="D48FF3275A5D4C2F8DF351AD34210975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1">
    <w:name w:val="6C78A9C03FAE452BBCB25205224F041B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1">
    <w:name w:val="DF3E6B60BDCC46129B28E09DC1F9AC6F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1">
    <w:name w:val="81853B1CF3954289AA1C9A50B3FFACD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1">
    <w:name w:val="2AEF8AF8E26841A8A802733E9294F3FB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1">
    <w:name w:val="9461BDD19D224354AC4D308F03A62480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1">
    <w:name w:val="37BD2495F1B441CB93BFE4D2FBEFC26E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4">
    <w:name w:val="BE99BED1A0084FA2AAC842FF7A7005CA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3">
    <w:name w:val="C8E7252CCF544C568236228DDA58BABF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3">
    <w:name w:val="FB37F017D3DD42CB863E011120506D56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3">
    <w:name w:val="5D7F37556B8948009C33A731A3D257BC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2">
    <w:name w:val="B475163E5F704482A18F576CEA7A7B0B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2">
    <w:name w:val="B1B61C1179FE42398B5AD747DC2191A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2">
    <w:name w:val="F310AB99DD474A04BE49BD8885475B5E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2">
    <w:name w:val="F4B247998E4644888F49D4417430FA1D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2">
    <w:name w:val="BF83B379727945D4AEC0138A2687B5E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2">
    <w:name w:val="B2B4FB9A23824FE8BD5AD8F4CF14E42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2">
    <w:name w:val="D48FF3275A5D4C2F8DF351AD34210975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2">
    <w:name w:val="6C78A9C03FAE452BBCB25205224F041B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2">
    <w:name w:val="DF3E6B60BDCC46129B28E09DC1F9AC6F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2">
    <w:name w:val="81853B1CF3954289AA1C9A50B3FFACD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2">
    <w:name w:val="2AEF8AF8E26841A8A802733E9294F3FB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2">
    <w:name w:val="9461BDD19D224354AC4D308F03A62480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2">
    <w:name w:val="37BD2495F1B441CB93BFE4D2FBEFC26E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5">
    <w:name w:val="BE99BED1A0084FA2AAC842FF7A7005CA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4">
    <w:name w:val="C8E7252CCF544C568236228DDA58BABF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4">
    <w:name w:val="FB37F017D3DD42CB863E011120506D56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4">
    <w:name w:val="5D7F37556B8948009C33A731A3D257BC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3">
    <w:name w:val="B475163E5F704482A18F576CEA7A7B0B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3">
    <w:name w:val="B1B61C1179FE42398B5AD747DC2191A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3">
    <w:name w:val="F310AB99DD474A04BE49BD8885475B5E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3">
    <w:name w:val="F4B247998E4644888F49D4417430FA1D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3">
    <w:name w:val="BF83B379727945D4AEC0138A2687B5E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3">
    <w:name w:val="B2B4FB9A23824FE8BD5AD8F4CF14E42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3">
    <w:name w:val="D48FF3275A5D4C2F8DF351AD34210975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3">
    <w:name w:val="6C78A9C03FAE452BBCB25205224F041B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3">
    <w:name w:val="DF3E6B60BDCC46129B28E09DC1F9AC6F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3">
    <w:name w:val="81853B1CF3954289AA1C9A50B3FFACD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3">
    <w:name w:val="2AEF8AF8E26841A8A802733E9294F3FB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3">
    <w:name w:val="9461BDD19D224354AC4D308F03A62480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3">
    <w:name w:val="37BD2495F1B441CB93BFE4D2FBEFC26E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6">
    <w:name w:val="BE99BED1A0084FA2AAC842FF7A7005CA6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5">
    <w:name w:val="C8E7252CCF544C568236228DDA58BABF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5">
    <w:name w:val="FB37F017D3DD42CB863E011120506D56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5">
    <w:name w:val="5D7F37556B8948009C33A731A3D257BC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4">
    <w:name w:val="B475163E5F704482A18F576CEA7A7B0B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4">
    <w:name w:val="B1B61C1179FE42398B5AD747DC2191A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4">
    <w:name w:val="F310AB99DD474A04BE49BD8885475B5E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4">
    <w:name w:val="F4B247998E4644888F49D4417430FA1D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4">
    <w:name w:val="BF83B379727945D4AEC0138A2687B5E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4">
    <w:name w:val="B2B4FB9A23824FE8BD5AD8F4CF14E42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4">
    <w:name w:val="D48FF3275A5D4C2F8DF351AD34210975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4">
    <w:name w:val="6C78A9C03FAE452BBCB25205224F041B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4">
    <w:name w:val="DF3E6B60BDCC46129B28E09DC1F9AC6F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4">
    <w:name w:val="81853B1CF3954289AA1C9A50B3FFACD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4">
    <w:name w:val="2AEF8AF8E26841A8A802733E9294F3FB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4">
    <w:name w:val="9461BDD19D224354AC4D308F03A62480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4">
    <w:name w:val="37BD2495F1B441CB93BFE4D2FBEFC26E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7">
    <w:name w:val="BE99BED1A0084FA2AAC842FF7A7005CA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6">
    <w:name w:val="C8E7252CCF544C568236228DDA58BABF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6">
    <w:name w:val="FB37F017D3DD42CB863E011120506D56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6">
    <w:name w:val="5D7F37556B8948009C33A731A3D257BC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5">
    <w:name w:val="B475163E5F704482A18F576CEA7A7B0B5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5">
    <w:name w:val="B1B61C1179FE42398B5AD747DC2191A25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5">
    <w:name w:val="F310AB99DD474A04BE49BD8885475B5E5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56EC7ED10A24C36B8AB9427918D41DB">
    <w:name w:val="456EC7ED10A24C36B8AB9427918D41DB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7CFE0A7DCEB4351B4BE5430E71041D8">
    <w:name w:val="D7CFE0A7DCEB4351B4BE5430E71041D8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5499201E95B46C19718BFB0E171BD5D">
    <w:name w:val="B5499201E95B46C19718BFB0E171BD5D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F48F0E782884512AEE91FCE1DBCB230">
    <w:name w:val="5F48F0E782884512AEE91FCE1DBCB230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E10452635D425FB6D5C39D22557643">
    <w:name w:val="BFE10452635D425FB6D5C39D22557643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F30B0E396674021A57947B3698F81C1">
    <w:name w:val="0F30B0E396674021A57947B3698F81C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01DB8586BB941A8B2DBF813C2244499">
    <w:name w:val="501DB8586BB941A8B2DBF813C2244499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B23950A65741E6A00175CB801CBECF">
    <w:name w:val="35B23950A65741E6A00175CB801CBECF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914727877F34075AFB8133F8E6F26A2">
    <w:name w:val="7914727877F34075AFB8133F8E6F26A2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FBAA54F8BF40CBA29B8E689BCBF871">
    <w:name w:val="88FBAA54F8BF40CBA29B8E689BCBF87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AD8A2C08BE04478A96A9ECC11E66B41">
    <w:name w:val="AAD8A2C08BE04478A96A9ECC11E66B41"/>
    <w:rsid w:val="00CB35B5"/>
  </w:style>
  <w:style w:type="paragraph" w:customStyle="1" w:styleId="9B4F0DA05826479FA8B38D69D377FDBA">
    <w:name w:val="9B4F0DA05826479FA8B38D69D377FDBA"/>
    <w:rsid w:val="00CB35B5"/>
  </w:style>
  <w:style w:type="paragraph" w:customStyle="1" w:styleId="70BF6EDCF4714432B4F2CFEAEFD77095">
    <w:name w:val="70BF6EDCF4714432B4F2CFEAEFD77095"/>
    <w:rsid w:val="00CB35B5"/>
  </w:style>
  <w:style w:type="paragraph" w:customStyle="1" w:styleId="207AF452A5D24409B8C35B77F1F971D0">
    <w:name w:val="207AF452A5D24409B8C35B77F1F971D0"/>
    <w:rsid w:val="00CB35B5"/>
  </w:style>
  <w:style w:type="paragraph" w:customStyle="1" w:styleId="882291B7353D4CDFBBDD735AC704346B">
    <w:name w:val="882291B7353D4CDFBBDD735AC704346B"/>
    <w:rsid w:val="00CB35B5"/>
  </w:style>
  <w:style w:type="paragraph" w:customStyle="1" w:styleId="69CAD3AD853F4370B403D0A16C464925">
    <w:name w:val="69CAD3AD853F4370B403D0A16C464925"/>
    <w:rsid w:val="00CB35B5"/>
  </w:style>
  <w:style w:type="paragraph" w:customStyle="1" w:styleId="E0E72E29D0344417A12E2B726C73DB23">
    <w:name w:val="E0E72E29D0344417A12E2B726C73DB23"/>
    <w:rsid w:val="00CB35B5"/>
  </w:style>
  <w:style w:type="paragraph" w:customStyle="1" w:styleId="D866337A5C6B4F36B50F96FC0FA7534C">
    <w:name w:val="D866337A5C6B4F36B50F96FC0FA7534C"/>
    <w:rsid w:val="00CB35B5"/>
  </w:style>
  <w:style w:type="paragraph" w:customStyle="1" w:styleId="D8634200B8324AAAB2CE61A78A9713DF">
    <w:name w:val="D8634200B8324AAAB2CE61A78A9713DF"/>
    <w:rsid w:val="00CB35B5"/>
  </w:style>
  <w:style w:type="paragraph" w:customStyle="1" w:styleId="B31F320954714C3B87A93C165726C7AE">
    <w:name w:val="B31F320954714C3B87A93C165726C7AE"/>
    <w:rsid w:val="00CB35B5"/>
  </w:style>
  <w:style w:type="paragraph" w:customStyle="1" w:styleId="CD0EAB49AD464A62AA051808B2F7D330">
    <w:name w:val="CD0EAB49AD464A62AA051808B2F7D330"/>
    <w:rsid w:val="00CB35B5"/>
  </w:style>
  <w:style w:type="paragraph" w:customStyle="1" w:styleId="BE99BED1A0084FA2AAC842FF7A7005CA8">
    <w:name w:val="BE99BED1A0084FA2AAC842FF7A7005CA8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7">
    <w:name w:val="C8E7252CCF544C568236228DDA58BABF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7">
    <w:name w:val="FB37F017D3DD42CB863E011120506D56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7">
    <w:name w:val="5D7F37556B8948009C33A731A3D257BC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6">
    <w:name w:val="B475163E5F704482A18F576CEA7A7B0B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6">
    <w:name w:val="B1B61C1179FE42398B5AD747DC2191A2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6">
    <w:name w:val="F310AB99DD474A04BE49BD8885475B5E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56EC7ED10A24C36B8AB9427918D41DB1">
    <w:name w:val="456EC7ED10A24C36B8AB9427918D41DB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AD8A2C08BE04478A96A9ECC11E66B411">
    <w:name w:val="AAD8A2C08BE04478A96A9ECC11E66B41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BF6EDCF4714432B4F2CFEAEFD770951">
    <w:name w:val="70BF6EDCF4714432B4F2CFEAEFD77095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7AF452A5D24409B8C35B77F1F971D01">
    <w:name w:val="207AF452A5D24409B8C35B77F1F971D0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2291B7353D4CDFBBDD735AC704346B1">
    <w:name w:val="882291B7353D4CDFBBDD735AC704346B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9CAD3AD853F4370B403D0A16C4649251">
    <w:name w:val="69CAD3AD853F4370B403D0A16C464925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866337A5C6B4F36B50F96FC0FA7534C1">
    <w:name w:val="D866337A5C6B4F36B50F96FC0FA7534C1"/>
    <w:rsid w:val="00CB35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D8634200B8324AAAB2CE61A78A9713DF1">
    <w:name w:val="D8634200B8324AAAB2CE61A78A9713DF1"/>
    <w:rsid w:val="00CB35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B31F320954714C3B87A93C165726C7AE1">
    <w:name w:val="B31F320954714C3B87A93C165726C7AE1"/>
    <w:rsid w:val="00CB35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CD0EAB49AD464A62AA051808B2F7D3301">
    <w:name w:val="CD0EAB49AD464A62AA051808B2F7D330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6C1BB8A789490DAFC80ED8B9B0DDD3">
    <w:name w:val="476C1BB8A789490DAFC80ED8B9B0DDD3"/>
    <w:rsid w:val="00CB35B5"/>
  </w:style>
  <w:style w:type="paragraph" w:customStyle="1" w:styleId="6AEE2C3F32E54DBB9490F219A64F4E64">
    <w:name w:val="6AEE2C3F32E54DBB9490F219A64F4E64"/>
    <w:rsid w:val="00CB35B5"/>
  </w:style>
  <w:style w:type="paragraph" w:customStyle="1" w:styleId="D4CDCC9F66F44E7A88385B4A5E1D907B">
    <w:name w:val="D4CDCC9F66F44E7A88385B4A5E1D907B"/>
    <w:rsid w:val="00CB35B5"/>
  </w:style>
  <w:style w:type="paragraph" w:customStyle="1" w:styleId="0BB503CF2F97468582BCFABAF8EB93DC">
    <w:name w:val="0BB503CF2F97468582BCFABAF8EB93DC"/>
    <w:rsid w:val="00CB35B5"/>
  </w:style>
  <w:style w:type="paragraph" w:customStyle="1" w:styleId="5167225EEEFD4EA38F07CB14B7845800">
    <w:name w:val="5167225EEEFD4EA38F07CB14B7845800"/>
    <w:rsid w:val="00CB35B5"/>
  </w:style>
  <w:style w:type="paragraph" w:customStyle="1" w:styleId="E54D0E9BEDCC4855AD47B41C58462FF8">
    <w:name w:val="E54D0E9BEDCC4855AD47B41C58462FF8"/>
    <w:rsid w:val="00CB35B5"/>
  </w:style>
  <w:style w:type="paragraph" w:customStyle="1" w:styleId="96E70847A59841FB87FC39E222D9AB52">
    <w:name w:val="96E70847A59841FB87FC39E222D9AB52"/>
    <w:rsid w:val="00CB35B5"/>
  </w:style>
  <w:style w:type="paragraph" w:customStyle="1" w:styleId="E2FECA3D429F421C96CE511A76F73365">
    <w:name w:val="E2FECA3D429F421C96CE511A76F73365"/>
    <w:rsid w:val="00CB35B5"/>
  </w:style>
  <w:style w:type="paragraph" w:customStyle="1" w:styleId="EA06E9B010C346FC91245EDB15481C13">
    <w:name w:val="EA06E9B010C346FC91245EDB15481C13"/>
    <w:rsid w:val="00CB35B5"/>
  </w:style>
  <w:style w:type="paragraph" w:customStyle="1" w:styleId="0EDD850FFF11442F801FA381F1EED584">
    <w:name w:val="0EDD850FFF11442F801FA381F1EED584"/>
    <w:rsid w:val="00CB35B5"/>
  </w:style>
  <w:style w:type="paragraph" w:customStyle="1" w:styleId="3F40091C12364114B5F31CF0B6668BAE">
    <w:name w:val="3F40091C12364114B5F31CF0B6668BAE"/>
    <w:rsid w:val="00CB35B5"/>
  </w:style>
  <w:style w:type="paragraph" w:customStyle="1" w:styleId="46113BCCCB6A46A4AC6A4836A70CEAFF">
    <w:name w:val="46113BCCCB6A46A4AC6A4836A70CEAFF"/>
    <w:rsid w:val="00CB35B5"/>
  </w:style>
  <w:style w:type="paragraph" w:customStyle="1" w:styleId="3D62A3221C724EE8B7C9D27CD905F234">
    <w:name w:val="3D62A3221C724EE8B7C9D27CD905F234"/>
    <w:rsid w:val="00CB35B5"/>
  </w:style>
  <w:style w:type="paragraph" w:customStyle="1" w:styleId="A293220BFF8B4891B34B9BB53045B2FE">
    <w:name w:val="A293220BFF8B4891B34B9BB53045B2FE"/>
    <w:rsid w:val="00CB35B5"/>
  </w:style>
  <w:style w:type="paragraph" w:customStyle="1" w:styleId="BAAF31AA6DFF4B0FB841DB7A6AF5F843">
    <w:name w:val="BAAF31AA6DFF4B0FB841DB7A6AF5F843"/>
    <w:rsid w:val="00CB35B5"/>
  </w:style>
  <w:style w:type="paragraph" w:customStyle="1" w:styleId="5F1DC199C43442C48E306E1C0B7BE711">
    <w:name w:val="5F1DC199C43442C48E306E1C0B7BE711"/>
    <w:rsid w:val="00CB35B5"/>
  </w:style>
  <w:style w:type="paragraph" w:customStyle="1" w:styleId="9BF6B68C5CEA44128D4699A0236CE3B8">
    <w:name w:val="9BF6B68C5CEA44128D4699A0236CE3B8"/>
    <w:rsid w:val="00CB35B5"/>
  </w:style>
  <w:style w:type="paragraph" w:customStyle="1" w:styleId="933BA5F774D4439FAB06C37DE3AA1A63">
    <w:name w:val="933BA5F774D4439FAB06C37DE3AA1A63"/>
    <w:rsid w:val="00CB35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5B5"/>
    <w:rPr>
      <w:color w:val="808080"/>
    </w:rPr>
  </w:style>
  <w:style w:type="paragraph" w:customStyle="1" w:styleId="BE99BED1A0084FA2AAC842FF7A7005CA">
    <w:name w:val="BE99BED1A0084FA2AAC842FF7A7005CA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1">
    <w:name w:val="BE99BED1A0084FA2AAC842FF7A7005CA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">
    <w:name w:val="C8E7252CCF544C568236228DDA58BABF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">
    <w:name w:val="FB37F017D3DD42CB863E011120506D56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">
    <w:name w:val="5D7F37556B8948009C33A731A3D257BC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">
    <w:name w:val="B475163E5F704482A18F576CEA7A7B0B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2">
    <w:name w:val="BE99BED1A0084FA2AAC842FF7A7005CA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1">
    <w:name w:val="C8E7252CCF544C568236228DDA58BABF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1">
    <w:name w:val="FB37F017D3DD42CB863E011120506D56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1">
    <w:name w:val="5D7F37556B8948009C33A731A3D257BC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">
    <w:name w:val="B1B61C1179FE42398B5AD747DC2191A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">
    <w:name w:val="F310AB99DD474A04BE49BD8885475B5E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">
    <w:name w:val="F4B247998E4644888F49D4417430FA1D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">
    <w:name w:val="BF83B379727945D4AEC0138A2687B5E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">
    <w:name w:val="B2B4FB9A23824FE8BD5AD8F4CF14E4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">
    <w:name w:val="D48FF3275A5D4C2F8DF351AD3421097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">
    <w:name w:val="6C78A9C03FAE452BBCB25205224F041B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">
    <w:name w:val="DF3E6B60BDCC46129B28E09DC1F9AC6F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">
    <w:name w:val="81853B1CF3954289AA1C9A50B3FFACD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">
    <w:name w:val="2AEF8AF8E26841A8A802733E9294F3FB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">
    <w:name w:val="9461BDD19D224354AC4D308F03A62480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">
    <w:name w:val="37BD2495F1B441CB93BFE4D2FBEFC26E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3">
    <w:name w:val="BE99BED1A0084FA2AAC842FF7A7005CA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2">
    <w:name w:val="C8E7252CCF544C568236228DDA58BABF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2">
    <w:name w:val="FB37F017D3DD42CB863E011120506D56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2">
    <w:name w:val="5D7F37556B8948009C33A731A3D257BC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1">
    <w:name w:val="B475163E5F704482A18F576CEA7A7B0B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1">
    <w:name w:val="B1B61C1179FE42398B5AD747DC2191A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1">
    <w:name w:val="F310AB99DD474A04BE49BD8885475B5E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1">
    <w:name w:val="F4B247998E4644888F49D4417430FA1D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1">
    <w:name w:val="BF83B379727945D4AEC0138A2687B5E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1">
    <w:name w:val="B2B4FB9A23824FE8BD5AD8F4CF14E42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1">
    <w:name w:val="D48FF3275A5D4C2F8DF351AD34210975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1">
    <w:name w:val="6C78A9C03FAE452BBCB25205224F041B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1">
    <w:name w:val="DF3E6B60BDCC46129B28E09DC1F9AC6F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1">
    <w:name w:val="81853B1CF3954289AA1C9A50B3FFACD2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1">
    <w:name w:val="2AEF8AF8E26841A8A802733E9294F3FB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1">
    <w:name w:val="9461BDD19D224354AC4D308F03A62480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1">
    <w:name w:val="37BD2495F1B441CB93BFE4D2FBEFC26E1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4">
    <w:name w:val="BE99BED1A0084FA2AAC842FF7A7005CA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3">
    <w:name w:val="C8E7252CCF544C568236228DDA58BABF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3">
    <w:name w:val="FB37F017D3DD42CB863E011120506D56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3">
    <w:name w:val="5D7F37556B8948009C33A731A3D257BC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2">
    <w:name w:val="B475163E5F704482A18F576CEA7A7B0B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2">
    <w:name w:val="B1B61C1179FE42398B5AD747DC2191A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2">
    <w:name w:val="F310AB99DD474A04BE49BD8885475B5E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2">
    <w:name w:val="F4B247998E4644888F49D4417430FA1D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2">
    <w:name w:val="BF83B379727945D4AEC0138A2687B5E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2">
    <w:name w:val="B2B4FB9A23824FE8BD5AD8F4CF14E42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2">
    <w:name w:val="D48FF3275A5D4C2F8DF351AD34210975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2">
    <w:name w:val="6C78A9C03FAE452BBCB25205224F041B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2">
    <w:name w:val="DF3E6B60BDCC46129B28E09DC1F9AC6F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2">
    <w:name w:val="81853B1CF3954289AA1C9A50B3FFACD2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2">
    <w:name w:val="2AEF8AF8E26841A8A802733E9294F3FB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2">
    <w:name w:val="9461BDD19D224354AC4D308F03A62480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2">
    <w:name w:val="37BD2495F1B441CB93BFE4D2FBEFC26E2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5">
    <w:name w:val="BE99BED1A0084FA2AAC842FF7A7005CA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4">
    <w:name w:val="C8E7252CCF544C568236228DDA58BABF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4">
    <w:name w:val="FB37F017D3DD42CB863E011120506D56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4">
    <w:name w:val="5D7F37556B8948009C33A731A3D257BC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3">
    <w:name w:val="B475163E5F704482A18F576CEA7A7B0B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3">
    <w:name w:val="B1B61C1179FE42398B5AD747DC2191A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3">
    <w:name w:val="F310AB99DD474A04BE49BD8885475B5E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3">
    <w:name w:val="F4B247998E4644888F49D4417430FA1D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3">
    <w:name w:val="BF83B379727945D4AEC0138A2687B5E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3">
    <w:name w:val="B2B4FB9A23824FE8BD5AD8F4CF14E42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3">
    <w:name w:val="D48FF3275A5D4C2F8DF351AD34210975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3">
    <w:name w:val="6C78A9C03FAE452BBCB25205224F041B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3">
    <w:name w:val="DF3E6B60BDCC46129B28E09DC1F9AC6F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3">
    <w:name w:val="81853B1CF3954289AA1C9A50B3FFACD2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3">
    <w:name w:val="2AEF8AF8E26841A8A802733E9294F3FB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3">
    <w:name w:val="9461BDD19D224354AC4D308F03A62480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3">
    <w:name w:val="37BD2495F1B441CB93BFE4D2FBEFC26E3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6">
    <w:name w:val="BE99BED1A0084FA2AAC842FF7A7005CA6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5">
    <w:name w:val="C8E7252CCF544C568236228DDA58BABF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5">
    <w:name w:val="FB37F017D3DD42CB863E011120506D56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5">
    <w:name w:val="5D7F37556B8948009C33A731A3D257BC5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4">
    <w:name w:val="B475163E5F704482A18F576CEA7A7B0B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4">
    <w:name w:val="B1B61C1179FE42398B5AD747DC2191A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4">
    <w:name w:val="F310AB99DD474A04BE49BD8885475B5E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4B247998E4644888F49D4417430FA1D4">
    <w:name w:val="F4B247998E4644888F49D4417430FA1D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83B379727945D4AEC0138A2687B5E24">
    <w:name w:val="BF83B379727945D4AEC0138A2687B5E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2B4FB9A23824FE8BD5AD8F4CF14E4224">
    <w:name w:val="B2B4FB9A23824FE8BD5AD8F4CF14E42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48FF3275A5D4C2F8DF351AD342109754">
    <w:name w:val="D48FF3275A5D4C2F8DF351AD34210975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78A9C03FAE452BBCB25205224F041B4">
    <w:name w:val="6C78A9C03FAE452BBCB25205224F041B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F3E6B60BDCC46129B28E09DC1F9AC6F4">
    <w:name w:val="DF3E6B60BDCC46129B28E09DC1F9AC6F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853B1CF3954289AA1C9A50B3FFACD24">
    <w:name w:val="81853B1CF3954289AA1C9A50B3FFACD2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AEF8AF8E26841A8A802733E9294F3FB4">
    <w:name w:val="2AEF8AF8E26841A8A802733E9294F3FB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461BDD19D224354AC4D308F03A624804">
    <w:name w:val="9461BDD19D224354AC4D308F03A62480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BD2495F1B441CB93BFE4D2FBEFC26E4">
    <w:name w:val="37BD2495F1B441CB93BFE4D2FBEFC26E4"/>
    <w:rsid w:val="006A54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E99BED1A0084FA2AAC842FF7A7005CA7">
    <w:name w:val="BE99BED1A0084FA2AAC842FF7A7005CA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6">
    <w:name w:val="C8E7252CCF544C568236228DDA58BABF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6">
    <w:name w:val="FB37F017D3DD42CB863E011120506D56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6">
    <w:name w:val="5D7F37556B8948009C33A731A3D257BC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5">
    <w:name w:val="B475163E5F704482A18F576CEA7A7B0B5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5">
    <w:name w:val="B1B61C1179FE42398B5AD747DC2191A25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5">
    <w:name w:val="F310AB99DD474A04BE49BD8885475B5E5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56EC7ED10A24C36B8AB9427918D41DB">
    <w:name w:val="456EC7ED10A24C36B8AB9427918D41DB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7CFE0A7DCEB4351B4BE5430E71041D8">
    <w:name w:val="D7CFE0A7DCEB4351B4BE5430E71041D8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5499201E95B46C19718BFB0E171BD5D">
    <w:name w:val="B5499201E95B46C19718BFB0E171BD5D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F48F0E782884512AEE91FCE1DBCB230">
    <w:name w:val="5F48F0E782884512AEE91FCE1DBCB230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FE10452635D425FB6D5C39D22557643">
    <w:name w:val="BFE10452635D425FB6D5C39D22557643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F30B0E396674021A57947B3698F81C1">
    <w:name w:val="0F30B0E396674021A57947B3698F81C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01DB8586BB941A8B2DBF813C2244499">
    <w:name w:val="501DB8586BB941A8B2DBF813C2244499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B23950A65741E6A00175CB801CBECF">
    <w:name w:val="35B23950A65741E6A00175CB801CBECF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914727877F34075AFB8133F8E6F26A2">
    <w:name w:val="7914727877F34075AFB8133F8E6F26A2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FBAA54F8BF40CBA29B8E689BCBF871">
    <w:name w:val="88FBAA54F8BF40CBA29B8E689BCBF87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AD8A2C08BE04478A96A9ECC11E66B41">
    <w:name w:val="AAD8A2C08BE04478A96A9ECC11E66B41"/>
    <w:rsid w:val="00CB35B5"/>
  </w:style>
  <w:style w:type="paragraph" w:customStyle="1" w:styleId="9B4F0DA05826479FA8B38D69D377FDBA">
    <w:name w:val="9B4F0DA05826479FA8B38D69D377FDBA"/>
    <w:rsid w:val="00CB35B5"/>
  </w:style>
  <w:style w:type="paragraph" w:customStyle="1" w:styleId="70BF6EDCF4714432B4F2CFEAEFD77095">
    <w:name w:val="70BF6EDCF4714432B4F2CFEAEFD77095"/>
    <w:rsid w:val="00CB35B5"/>
  </w:style>
  <w:style w:type="paragraph" w:customStyle="1" w:styleId="207AF452A5D24409B8C35B77F1F971D0">
    <w:name w:val="207AF452A5D24409B8C35B77F1F971D0"/>
    <w:rsid w:val="00CB35B5"/>
  </w:style>
  <w:style w:type="paragraph" w:customStyle="1" w:styleId="882291B7353D4CDFBBDD735AC704346B">
    <w:name w:val="882291B7353D4CDFBBDD735AC704346B"/>
    <w:rsid w:val="00CB35B5"/>
  </w:style>
  <w:style w:type="paragraph" w:customStyle="1" w:styleId="69CAD3AD853F4370B403D0A16C464925">
    <w:name w:val="69CAD3AD853F4370B403D0A16C464925"/>
    <w:rsid w:val="00CB35B5"/>
  </w:style>
  <w:style w:type="paragraph" w:customStyle="1" w:styleId="E0E72E29D0344417A12E2B726C73DB23">
    <w:name w:val="E0E72E29D0344417A12E2B726C73DB23"/>
    <w:rsid w:val="00CB35B5"/>
  </w:style>
  <w:style w:type="paragraph" w:customStyle="1" w:styleId="D866337A5C6B4F36B50F96FC0FA7534C">
    <w:name w:val="D866337A5C6B4F36B50F96FC0FA7534C"/>
    <w:rsid w:val="00CB35B5"/>
  </w:style>
  <w:style w:type="paragraph" w:customStyle="1" w:styleId="D8634200B8324AAAB2CE61A78A9713DF">
    <w:name w:val="D8634200B8324AAAB2CE61A78A9713DF"/>
    <w:rsid w:val="00CB35B5"/>
  </w:style>
  <w:style w:type="paragraph" w:customStyle="1" w:styleId="B31F320954714C3B87A93C165726C7AE">
    <w:name w:val="B31F320954714C3B87A93C165726C7AE"/>
    <w:rsid w:val="00CB35B5"/>
  </w:style>
  <w:style w:type="paragraph" w:customStyle="1" w:styleId="CD0EAB49AD464A62AA051808B2F7D330">
    <w:name w:val="CD0EAB49AD464A62AA051808B2F7D330"/>
    <w:rsid w:val="00CB35B5"/>
  </w:style>
  <w:style w:type="paragraph" w:customStyle="1" w:styleId="BE99BED1A0084FA2AAC842FF7A7005CA8">
    <w:name w:val="BE99BED1A0084FA2AAC842FF7A7005CA8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8E7252CCF544C568236228DDA58BABF7">
    <w:name w:val="C8E7252CCF544C568236228DDA58BABF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B37F017D3DD42CB863E011120506D567">
    <w:name w:val="FB37F017D3DD42CB863E011120506D56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D7F37556B8948009C33A731A3D257BC7">
    <w:name w:val="5D7F37556B8948009C33A731A3D257BC7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475163E5F704482A18F576CEA7A7B0B6">
    <w:name w:val="B475163E5F704482A18F576CEA7A7B0B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1B61C1179FE42398B5AD747DC2191A26">
    <w:name w:val="B1B61C1179FE42398B5AD747DC2191A2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310AB99DD474A04BE49BD8885475B5E6">
    <w:name w:val="F310AB99DD474A04BE49BD8885475B5E6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56EC7ED10A24C36B8AB9427918D41DB1">
    <w:name w:val="456EC7ED10A24C36B8AB9427918D41DB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AD8A2C08BE04478A96A9ECC11E66B411">
    <w:name w:val="AAD8A2C08BE04478A96A9ECC11E66B41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BF6EDCF4714432B4F2CFEAEFD770951">
    <w:name w:val="70BF6EDCF4714432B4F2CFEAEFD77095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7AF452A5D24409B8C35B77F1F971D01">
    <w:name w:val="207AF452A5D24409B8C35B77F1F971D0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2291B7353D4CDFBBDD735AC704346B1">
    <w:name w:val="882291B7353D4CDFBBDD735AC704346B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9CAD3AD853F4370B403D0A16C4649251">
    <w:name w:val="69CAD3AD853F4370B403D0A16C464925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866337A5C6B4F36B50F96FC0FA7534C1">
    <w:name w:val="D866337A5C6B4F36B50F96FC0FA7534C1"/>
    <w:rsid w:val="00CB35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D8634200B8324AAAB2CE61A78A9713DF1">
    <w:name w:val="D8634200B8324AAAB2CE61A78A9713DF1"/>
    <w:rsid w:val="00CB35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B31F320954714C3B87A93C165726C7AE1">
    <w:name w:val="B31F320954714C3B87A93C165726C7AE1"/>
    <w:rsid w:val="00CB35B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CD0EAB49AD464A62AA051808B2F7D3301">
    <w:name w:val="CD0EAB49AD464A62AA051808B2F7D3301"/>
    <w:rsid w:val="00CB35B5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6C1BB8A789490DAFC80ED8B9B0DDD3">
    <w:name w:val="476C1BB8A789490DAFC80ED8B9B0DDD3"/>
    <w:rsid w:val="00CB35B5"/>
  </w:style>
  <w:style w:type="paragraph" w:customStyle="1" w:styleId="6AEE2C3F32E54DBB9490F219A64F4E64">
    <w:name w:val="6AEE2C3F32E54DBB9490F219A64F4E64"/>
    <w:rsid w:val="00CB35B5"/>
  </w:style>
  <w:style w:type="paragraph" w:customStyle="1" w:styleId="D4CDCC9F66F44E7A88385B4A5E1D907B">
    <w:name w:val="D4CDCC9F66F44E7A88385B4A5E1D907B"/>
    <w:rsid w:val="00CB35B5"/>
  </w:style>
  <w:style w:type="paragraph" w:customStyle="1" w:styleId="0BB503CF2F97468582BCFABAF8EB93DC">
    <w:name w:val="0BB503CF2F97468582BCFABAF8EB93DC"/>
    <w:rsid w:val="00CB35B5"/>
  </w:style>
  <w:style w:type="paragraph" w:customStyle="1" w:styleId="5167225EEEFD4EA38F07CB14B7845800">
    <w:name w:val="5167225EEEFD4EA38F07CB14B7845800"/>
    <w:rsid w:val="00CB35B5"/>
  </w:style>
  <w:style w:type="paragraph" w:customStyle="1" w:styleId="E54D0E9BEDCC4855AD47B41C58462FF8">
    <w:name w:val="E54D0E9BEDCC4855AD47B41C58462FF8"/>
    <w:rsid w:val="00CB35B5"/>
  </w:style>
  <w:style w:type="paragraph" w:customStyle="1" w:styleId="96E70847A59841FB87FC39E222D9AB52">
    <w:name w:val="96E70847A59841FB87FC39E222D9AB52"/>
    <w:rsid w:val="00CB35B5"/>
  </w:style>
  <w:style w:type="paragraph" w:customStyle="1" w:styleId="E2FECA3D429F421C96CE511A76F73365">
    <w:name w:val="E2FECA3D429F421C96CE511A76F73365"/>
    <w:rsid w:val="00CB35B5"/>
  </w:style>
  <w:style w:type="paragraph" w:customStyle="1" w:styleId="EA06E9B010C346FC91245EDB15481C13">
    <w:name w:val="EA06E9B010C346FC91245EDB15481C13"/>
    <w:rsid w:val="00CB35B5"/>
  </w:style>
  <w:style w:type="paragraph" w:customStyle="1" w:styleId="0EDD850FFF11442F801FA381F1EED584">
    <w:name w:val="0EDD850FFF11442F801FA381F1EED584"/>
    <w:rsid w:val="00CB35B5"/>
  </w:style>
  <w:style w:type="paragraph" w:customStyle="1" w:styleId="3F40091C12364114B5F31CF0B6668BAE">
    <w:name w:val="3F40091C12364114B5F31CF0B6668BAE"/>
    <w:rsid w:val="00CB35B5"/>
  </w:style>
  <w:style w:type="paragraph" w:customStyle="1" w:styleId="46113BCCCB6A46A4AC6A4836A70CEAFF">
    <w:name w:val="46113BCCCB6A46A4AC6A4836A70CEAFF"/>
    <w:rsid w:val="00CB35B5"/>
  </w:style>
  <w:style w:type="paragraph" w:customStyle="1" w:styleId="3D62A3221C724EE8B7C9D27CD905F234">
    <w:name w:val="3D62A3221C724EE8B7C9D27CD905F234"/>
    <w:rsid w:val="00CB35B5"/>
  </w:style>
  <w:style w:type="paragraph" w:customStyle="1" w:styleId="A293220BFF8B4891B34B9BB53045B2FE">
    <w:name w:val="A293220BFF8B4891B34B9BB53045B2FE"/>
    <w:rsid w:val="00CB35B5"/>
  </w:style>
  <w:style w:type="paragraph" w:customStyle="1" w:styleId="BAAF31AA6DFF4B0FB841DB7A6AF5F843">
    <w:name w:val="BAAF31AA6DFF4B0FB841DB7A6AF5F843"/>
    <w:rsid w:val="00CB35B5"/>
  </w:style>
  <w:style w:type="paragraph" w:customStyle="1" w:styleId="5F1DC199C43442C48E306E1C0B7BE711">
    <w:name w:val="5F1DC199C43442C48E306E1C0B7BE711"/>
    <w:rsid w:val="00CB35B5"/>
  </w:style>
  <w:style w:type="paragraph" w:customStyle="1" w:styleId="9BF6B68C5CEA44128D4699A0236CE3B8">
    <w:name w:val="9BF6B68C5CEA44128D4699A0236CE3B8"/>
    <w:rsid w:val="00CB35B5"/>
  </w:style>
  <w:style w:type="paragraph" w:customStyle="1" w:styleId="933BA5F774D4439FAB06C37DE3AA1A63">
    <w:name w:val="933BA5F774D4439FAB06C37DE3AA1A63"/>
    <w:rsid w:val="00CB3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Sibson Vertical Report</Template>
  <TotalTime>1</TotalTime>
  <Pages>3</Pages>
  <Words>824</Words>
  <Characters>4699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Segal Co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Karen Hoch</dc:creator>
  <cp:keywords>7251029v1/10311.003</cp:keywords>
  <cp:lastModifiedBy>Baker-Carr, Katharine</cp:lastModifiedBy>
  <cp:revision>2</cp:revision>
  <cp:lastPrinted>2014-02-27T22:24:00Z</cp:lastPrinted>
  <dcterms:created xsi:type="dcterms:W3CDTF">2014-03-05T20:39:00Z</dcterms:created>
  <dcterms:modified xsi:type="dcterms:W3CDTF">2014-03-05T20:39:00Z</dcterms:modified>
</cp:coreProperties>
</file>