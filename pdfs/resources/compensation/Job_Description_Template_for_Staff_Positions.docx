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DC0C5" w14:textId="6FCFDAC7" w:rsidR="00E16383" w:rsidRDefault="004E612F" w:rsidP="00442825">
      <w:pPr>
        <w:pStyle w:val="Instructions"/>
      </w:pPr>
      <w:r w:rsidRPr="004E612F">
        <w:rPr>
          <w:i/>
          <w:iCs/>
        </w:rPr>
        <w:t>Th</w:t>
      </w:r>
      <w:r>
        <w:rPr>
          <w:i/>
          <w:iCs/>
        </w:rPr>
        <w:t>is job description is</w:t>
      </w:r>
      <w:r w:rsidRPr="004E612F">
        <w:rPr>
          <w:i/>
          <w:iCs/>
        </w:rPr>
        <w:t xml:space="preserve"> intended to describe the general nature and level of work being performed by people assigned to this classification. </w:t>
      </w:r>
      <w:r>
        <w:rPr>
          <w:i/>
          <w:iCs/>
        </w:rPr>
        <w:t>It is</w:t>
      </w:r>
      <w:r w:rsidRPr="004E612F">
        <w:rPr>
          <w:i/>
          <w:iCs/>
        </w:rPr>
        <w:t xml:space="preserve"> not intended to be construed as an exhaustive list of all responsibilities, duties and skills required of personnel so classified</w:t>
      </w:r>
      <w:r w:rsidRPr="004E612F">
        <w:t>.</w:t>
      </w:r>
    </w:p>
    <w:p w14:paraId="67707B59" w14:textId="0775EC29" w:rsidR="00BA1F0D" w:rsidRDefault="00BA1F0D" w:rsidP="00D538A2">
      <w:pPr>
        <w:rPr>
          <w:rFonts w:ascii="Garamond" w:hAnsi="Garamond"/>
          <w:i/>
          <w:color w:val="auto"/>
          <w:szCs w:val="22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5395"/>
        <w:gridCol w:w="2250"/>
        <w:gridCol w:w="1440"/>
        <w:gridCol w:w="1705"/>
      </w:tblGrid>
      <w:tr w:rsidR="00BA1F0D" w14:paraId="77827FDD" w14:textId="77777777" w:rsidTr="007136D9">
        <w:tc>
          <w:tcPr>
            <w:tcW w:w="539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14:paraId="5F043F13" w14:textId="77777777" w:rsidR="00BA1F0D" w:rsidRDefault="00BA1F0D">
            <w:pPr>
              <w:tabs>
                <w:tab w:val="left" w:pos="5400"/>
                <w:tab w:val="left" w:leader="underscore" w:pos="10260"/>
              </w:tabs>
              <w:rPr>
                <w:sz w:val="24"/>
              </w:rPr>
            </w:pPr>
            <w:r>
              <w:rPr>
                <w:sz w:val="24"/>
              </w:rPr>
              <w:t>Job Title:</w:t>
            </w:r>
          </w:p>
          <w:p w14:paraId="40F4B0F1" w14:textId="3035B977" w:rsidR="00BA1F0D" w:rsidRDefault="00BA1F0D">
            <w:pPr>
              <w:tabs>
                <w:tab w:val="left" w:pos="5400"/>
                <w:tab w:val="left" w:leader="underscore" w:pos="10260"/>
              </w:tabs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14:paraId="0634DCC1" w14:textId="2EA10487" w:rsidR="00BA1F0D" w:rsidRDefault="00BA1F0D">
            <w:pPr>
              <w:tabs>
                <w:tab w:val="left" w:pos="5400"/>
                <w:tab w:val="left" w:leader="underscore" w:pos="10260"/>
              </w:tabs>
              <w:rPr>
                <w:sz w:val="24"/>
              </w:rPr>
            </w:pPr>
            <w:r w:rsidRPr="007136D9">
              <w:rPr>
                <w:sz w:val="23"/>
                <w:szCs w:val="23"/>
              </w:rPr>
              <w:t>Workday Job</w:t>
            </w:r>
            <w:r w:rsidR="007136D9" w:rsidRPr="007136D9">
              <w:rPr>
                <w:sz w:val="23"/>
                <w:szCs w:val="23"/>
              </w:rPr>
              <w:t xml:space="preserve"> </w:t>
            </w:r>
            <w:r w:rsidR="00D538A2" w:rsidRPr="007136D9">
              <w:rPr>
                <w:sz w:val="23"/>
                <w:szCs w:val="23"/>
              </w:rPr>
              <w:t>Code</w:t>
            </w:r>
            <w:r w:rsidRPr="007136D9">
              <w:rPr>
                <w:sz w:val="23"/>
                <w:szCs w:val="23"/>
              </w:rPr>
              <w:t>:</w:t>
            </w:r>
            <w:r>
              <w:rPr>
                <w:sz w:val="24"/>
              </w:rPr>
              <w:t xml:space="preserve">  </w:t>
            </w:r>
          </w:p>
        </w:tc>
        <w:tc>
          <w:tcPr>
            <w:tcW w:w="14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14:paraId="35058B5D" w14:textId="77777777" w:rsidR="00BA1F0D" w:rsidRDefault="00BA1F0D">
            <w:pPr>
              <w:tabs>
                <w:tab w:val="left" w:pos="5400"/>
                <w:tab w:val="left" w:leader="underscore" w:pos="10260"/>
              </w:tabs>
              <w:rPr>
                <w:sz w:val="24"/>
              </w:rPr>
            </w:pPr>
            <w:r>
              <w:rPr>
                <w:sz w:val="24"/>
              </w:rPr>
              <w:t>Job Grade:</w:t>
            </w:r>
          </w:p>
          <w:p w14:paraId="30C051EB" w14:textId="363AE013" w:rsidR="00BA1F0D" w:rsidRDefault="00BA1F0D">
            <w:pPr>
              <w:tabs>
                <w:tab w:val="left" w:pos="5400"/>
                <w:tab w:val="left" w:leader="underscore" w:pos="10260"/>
              </w:tabs>
              <w:rPr>
                <w:sz w:val="24"/>
              </w:rPr>
            </w:pPr>
          </w:p>
        </w:tc>
        <w:tc>
          <w:tcPr>
            <w:tcW w:w="170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14:paraId="5D1363C2" w14:textId="77777777" w:rsidR="00BA1F0D" w:rsidRDefault="00BA1F0D">
            <w:pPr>
              <w:tabs>
                <w:tab w:val="left" w:pos="5400"/>
                <w:tab w:val="left" w:leader="underscore" w:pos="10260"/>
              </w:tabs>
              <w:rPr>
                <w:sz w:val="24"/>
              </w:rPr>
            </w:pPr>
            <w:r>
              <w:rPr>
                <w:sz w:val="24"/>
              </w:rPr>
              <w:t>Career Step:</w:t>
            </w:r>
          </w:p>
          <w:p w14:paraId="4BE6FCF1" w14:textId="6ECC013D" w:rsidR="00BA1F0D" w:rsidRDefault="00BA1F0D">
            <w:pPr>
              <w:tabs>
                <w:tab w:val="left" w:pos="5400"/>
                <w:tab w:val="left" w:leader="underscore" w:pos="10260"/>
              </w:tabs>
              <w:rPr>
                <w:sz w:val="24"/>
              </w:rPr>
            </w:pPr>
          </w:p>
        </w:tc>
      </w:tr>
      <w:tr w:rsidR="00BA1F0D" w14:paraId="442B102F" w14:textId="77777777" w:rsidTr="00BA1F0D">
        <w:tc>
          <w:tcPr>
            <w:tcW w:w="539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14:paraId="64704B14" w14:textId="30786430" w:rsidR="00BA1F0D" w:rsidRDefault="00BA1F0D">
            <w:pPr>
              <w:tabs>
                <w:tab w:val="left" w:pos="5400"/>
                <w:tab w:val="left" w:leader="underscore" w:pos="10260"/>
              </w:tabs>
              <w:rPr>
                <w:sz w:val="24"/>
              </w:rPr>
            </w:pPr>
            <w:r>
              <w:rPr>
                <w:sz w:val="24"/>
              </w:rPr>
              <w:t>Job Family Group</w:t>
            </w:r>
          </w:p>
          <w:p w14:paraId="312E0B69" w14:textId="77777777" w:rsidR="007136D9" w:rsidRDefault="007136D9">
            <w:pPr>
              <w:tabs>
                <w:tab w:val="left" w:pos="5400"/>
                <w:tab w:val="left" w:leader="underscore" w:pos="10260"/>
              </w:tabs>
              <w:rPr>
                <w:sz w:val="24"/>
              </w:rPr>
            </w:pPr>
          </w:p>
          <w:p w14:paraId="42FD199A" w14:textId="7A3383DA" w:rsidR="00BA1F0D" w:rsidRDefault="00BA1F0D">
            <w:pPr>
              <w:tabs>
                <w:tab w:val="left" w:pos="5400"/>
                <w:tab w:val="left" w:leader="underscore" w:pos="10260"/>
              </w:tabs>
              <w:rPr>
                <w:sz w:val="24"/>
              </w:rPr>
            </w:pPr>
          </w:p>
        </w:tc>
        <w:tc>
          <w:tcPr>
            <w:tcW w:w="5395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14:paraId="02CC12E6" w14:textId="77777777" w:rsidR="00BA1F0D" w:rsidRDefault="00BA1F0D">
            <w:pPr>
              <w:tabs>
                <w:tab w:val="left" w:pos="5400"/>
                <w:tab w:val="left" w:leader="underscore" w:pos="10260"/>
              </w:tabs>
              <w:rPr>
                <w:sz w:val="24"/>
              </w:rPr>
            </w:pPr>
            <w:r>
              <w:rPr>
                <w:sz w:val="24"/>
              </w:rPr>
              <w:t>Job Family:</w:t>
            </w:r>
          </w:p>
          <w:p w14:paraId="69FDAEE2" w14:textId="0D8D499A" w:rsidR="00BA1F0D" w:rsidRDefault="00BA1F0D">
            <w:pPr>
              <w:tabs>
                <w:tab w:val="left" w:pos="5400"/>
                <w:tab w:val="left" w:leader="underscore" w:pos="10260"/>
              </w:tabs>
              <w:rPr>
                <w:sz w:val="24"/>
              </w:rPr>
            </w:pPr>
          </w:p>
        </w:tc>
      </w:tr>
      <w:tr w:rsidR="00BA1F0D" w14:paraId="1C14EFA5" w14:textId="77777777" w:rsidTr="00BA1F0D">
        <w:tc>
          <w:tcPr>
            <w:tcW w:w="539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14:paraId="4318C420" w14:textId="77777777" w:rsidR="00BA1F0D" w:rsidRDefault="00BA1F0D">
            <w:pPr>
              <w:tabs>
                <w:tab w:val="left" w:pos="5400"/>
                <w:tab w:val="left" w:leader="underscore" w:pos="10260"/>
              </w:tabs>
              <w:rPr>
                <w:sz w:val="24"/>
              </w:rPr>
            </w:pPr>
            <w:r>
              <w:rPr>
                <w:sz w:val="24"/>
              </w:rPr>
              <w:t xml:space="preserve">Career Stream: </w:t>
            </w:r>
          </w:p>
          <w:p w14:paraId="2828CC6E" w14:textId="196E1EEE" w:rsidR="00BA1F0D" w:rsidRDefault="00BA1F0D">
            <w:pPr>
              <w:tabs>
                <w:tab w:val="left" w:pos="5400"/>
                <w:tab w:val="left" w:leader="underscore" w:pos="10260"/>
              </w:tabs>
              <w:rPr>
                <w:sz w:val="24"/>
              </w:rPr>
            </w:pPr>
          </w:p>
        </w:tc>
        <w:tc>
          <w:tcPr>
            <w:tcW w:w="5395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14:paraId="40375268" w14:textId="77777777" w:rsidR="00BA1F0D" w:rsidRDefault="00BA1F0D">
            <w:pPr>
              <w:tabs>
                <w:tab w:val="left" w:pos="5400"/>
                <w:tab w:val="left" w:leader="underscore" w:pos="10260"/>
              </w:tabs>
              <w:rPr>
                <w:sz w:val="24"/>
              </w:rPr>
            </w:pPr>
            <w:r>
              <w:rPr>
                <w:sz w:val="24"/>
              </w:rPr>
              <w:t>Reports to (Job Title):</w:t>
            </w:r>
          </w:p>
          <w:p w14:paraId="25612D55" w14:textId="39368221" w:rsidR="00BA1F0D" w:rsidRDefault="00BA1F0D">
            <w:pPr>
              <w:tabs>
                <w:tab w:val="left" w:pos="5400"/>
                <w:tab w:val="left" w:leader="underscore" w:pos="10260"/>
              </w:tabs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 w14:paraId="493A855C" w14:textId="0F873EF9" w:rsidR="009A19B9" w:rsidRDefault="00F115C6" w:rsidP="009A19B9">
      <w:pPr>
        <w:pStyle w:val="Heading1"/>
        <w:numPr>
          <w:ilvl w:val="0"/>
          <w:numId w:val="4"/>
        </w:numPr>
      </w:pPr>
      <w:r>
        <w:t xml:space="preserve">Job </w:t>
      </w:r>
      <w:r w:rsidR="009A19B9" w:rsidRPr="009A19B9">
        <w:t>Summary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20"/>
      </w:tblGrid>
      <w:tr w:rsidR="00113CEB" w14:paraId="59ECD526" w14:textId="77777777" w:rsidTr="00113CEB">
        <w:trPr>
          <w:trHeight w:val="1812"/>
        </w:trPr>
        <w:tc>
          <w:tcPr>
            <w:tcW w:w="1072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6CA5D7D" w14:textId="1BD003FD" w:rsidR="00113CEB" w:rsidRDefault="00113CEB" w:rsidP="00113CEB">
            <w:r>
              <w:t>Provide a summary of the job’s primary function:</w:t>
            </w:r>
          </w:p>
          <w:p w14:paraId="1635D44F" w14:textId="77777777" w:rsidR="00113CEB" w:rsidRDefault="00113CEB" w:rsidP="00113CEB"/>
          <w:p w14:paraId="78E73BC4" w14:textId="6B7BC8CA" w:rsidR="00113CEB" w:rsidRDefault="00113CEB" w:rsidP="00EB2906">
            <w:pPr>
              <w:tabs>
                <w:tab w:val="left" w:pos="7200"/>
              </w:tabs>
            </w:pPr>
          </w:p>
        </w:tc>
      </w:tr>
    </w:tbl>
    <w:p w14:paraId="555BC88C" w14:textId="77777777" w:rsidR="009A19B9" w:rsidRDefault="009A19B9" w:rsidP="009A19B9"/>
    <w:p w14:paraId="06354636" w14:textId="77777777" w:rsidR="00113CEB" w:rsidRDefault="00113CEB" w:rsidP="00113CEB">
      <w:pPr>
        <w:pStyle w:val="Heading1"/>
        <w:numPr>
          <w:ilvl w:val="0"/>
          <w:numId w:val="4"/>
        </w:numPr>
      </w:pPr>
      <w:r>
        <w:t xml:space="preserve">Minimum Qualifications 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20"/>
      </w:tblGrid>
      <w:tr w:rsidR="00113CEB" w14:paraId="01D1B6C8" w14:textId="77777777" w:rsidTr="00D709D2">
        <w:trPr>
          <w:trHeight w:val="1812"/>
        </w:trPr>
        <w:tc>
          <w:tcPr>
            <w:tcW w:w="1072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6F2D0A0" w14:textId="6CFF98D1" w:rsidR="00113CEB" w:rsidRPr="00113CEB" w:rsidRDefault="00113CEB" w:rsidP="00113CEB">
            <w:pPr>
              <w:rPr>
                <w:i/>
                <w:iCs/>
              </w:rPr>
            </w:pPr>
            <w:r>
              <w:t xml:space="preserve">Provide the minimum knowledge and skills required to competently perform the job as well as how they are normally acquired through education, training and/or experience (i.e., </w:t>
            </w:r>
            <w:r w:rsidRPr="00113CEB">
              <w:rPr>
                <w:i/>
                <w:iCs/>
              </w:rPr>
              <w:t>Knowledge of…..; ability to…..; as normally acquired through a</w:t>
            </w:r>
            <w:r>
              <w:rPr>
                <w:i/>
                <w:iCs/>
              </w:rPr>
              <w:t>…. degree and ___ years of experience.)</w:t>
            </w:r>
            <w:r w:rsidR="00065A2D">
              <w:rPr>
                <w:i/>
                <w:iCs/>
              </w:rPr>
              <w:t>:</w:t>
            </w:r>
          </w:p>
          <w:p w14:paraId="4DF90710" w14:textId="5B89FFF4" w:rsidR="00113CEB" w:rsidRDefault="00113CEB" w:rsidP="00D709D2"/>
          <w:p w14:paraId="6590DF41" w14:textId="06D2D922" w:rsidR="00113CEB" w:rsidRDefault="00113CEB" w:rsidP="00E92FBC"/>
        </w:tc>
      </w:tr>
    </w:tbl>
    <w:p w14:paraId="3D297FB2" w14:textId="77777777" w:rsidR="009A19B9" w:rsidRDefault="009A19B9" w:rsidP="009A19B9"/>
    <w:p w14:paraId="369639F4" w14:textId="77777777" w:rsidR="000A5812" w:rsidRDefault="000A5812" w:rsidP="000A5812">
      <w:pPr>
        <w:pStyle w:val="Heading1"/>
        <w:numPr>
          <w:ilvl w:val="0"/>
          <w:numId w:val="4"/>
        </w:numPr>
      </w:pPr>
      <w:r>
        <w:t>Key Responsibilities &amp; Accountabilities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445"/>
        <w:gridCol w:w="9090"/>
        <w:gridCol w:w="1255"/>
      </w:tblGrid>
      <w:tr w:rsidR="00F115C6" w14:paraId="498CC36C" w14:textId="77777777" w:rsidTr="00065A2D">
        <w:tc>
          <w:tcPr>
            <w:tcW w:w="9535" w:type="dxa"/>
            <w:gridSpan w:val="2"/>
            <w:shd w:val="clear" w:color="auto" w:fill="D4F1FF" w:themeFill="accent3" w:themeFillTint="1A"/>
          </w:tcPr>
          <w:p w14:paraId="104A96FE" w14:textId="08BD8FEA" w:rsidR="00F115C6" w:rsidRPr="00113CEB" w:rsidRDefault="00113CEB" w:rsidP="000A5812">
            <w:r>
              <w:t>Identify the most important job duties (maximum of 5) using no more than 3-4 concise sentences. Indicate the typical percent of time required for each job duty; the total percent of time must equal 100%.</w:t>
            </w:r>
            <w:r w:rsidRPr="004E612F">
              <w:t xml:space="preserve"> Begin with the most important duty.</w:t>
            </w:r>
          </w:p>
        </w:tc>
        <w:tc>
          <w:tcPr>
            <w:tcW w:w="1255" w:type="dxa"/>
            <w:shd w:val="clear" w:color="auto" w:fill="D4F1FF" w:themeFill="accent3" w:themeFillTint="1A"/>
          </w:tcPr>
          <w:p w14:paraId="188F390F" w14:textId="77777777" w:rsidR="00F115C6" w:rsidRPr="00586D26" w:rsidRDefault="00F115C6" w:rsidP="000A5812">
            <w:pPr>
              <w:rPr>
                <w:b/>
              </w:rPr>
            </w:pPr>
            <w:r w:rsidRPr="00586D26">
              <w:rPr>
                <w:b/>
              </w:rPr>
              <w:t>Percent of Time</w:t>
            </w:r>
          </w:p>
        </w:tc>
      </w:tr>
      <w:tr w:rsidR="00F115C6" w14:paraId="67DBA5A4" w14:textId="77777777" w:rsidTr="00065A2D">
        <w:trPr>
          <w:trHeight w:val="1296"/>
        </w:trPr>
        <w:tc>
          <w:tcPr>
            <w:tcW w:w="445" w:type="dxa"/>
          </w:tcPr>
          <w:p w14:paraId="06AB5175" w14:textId="78C7410C" w:rsidR="00F115C6" w:rsidRDefault="00F115C6" w:rsidP="00F115C6">
            <w:pPr>
              <w:jc w:val="center"/>
            </w:pPr>
            <w:r>
              <w:t>1</w:t>
            </w:r>
          </w:p>
        </w:tc>
        <w:tc>
          <w:tcPr>
            <w:tcW w:w="909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831F14F" w14:textId="20AD1A22" w:rsidR="00F115C6" w:rsidRDefault="00F115C6" w:rsidP="00B7476C"/>
        </w:tc>
        <w:tc>
          <w:tcPr>
            <w:tcW w:w="125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F032CD4" w14:textId="6A5EFFB0" w:rsidR="00F115C6" w:rsidRDefault="00F115C6" w:rsidP="000A5812"/>
        </w:tc>
      </w:tr>
      <w:tr w:rsidR="00F115C6" w14:paraId="1E26E11E" w14:textId="77777777" w:rsidTr="00065A2D">
        <w:trPr>
          <w:trHeight w:val="1296"/>
        </w:trPr>
        <w:tc>
          <w:tcPr>
            <w:tcW w:w="445" w:type="dxa"/>
          </w:tcPr>
          <w:p w14:paraId="19D1E4C1" w14:textId="0F176F09" w:rsidR="00F115C6" w:rsidRDefault="00F115C6" w:rsidP="00F115C6">
            <w:pPr>
              <w:jc w:val="center"/>
            </w:pPr>
            <w:r>
              <w:lastRenderedPageBreak/>
              <w:t>2</w:t>
            </w:r>
          </w:p>
        </w:tc>
        <w:tc>
          <w:tcPr>
            <w:tcW w:w="909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06E82AE" w14:textId="3FCA0613" w:rsidR="00F115C6" w:rsidRDefault="00F115C6" w:rsidP="00224209"/>
        </w:tc>
        <w:tc>
          <w:tcPr>
            <w:tcW w:w="125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A9841F3" w14:textId="490AB970" w:rsidR="00F115C6" w:rsidRDefault="007E668A" w:rsidP="000A5812">
            <w:r>
              <w:t>%</w:t>
            </w:r>
          </w:p>
        </w:tc>
      </w:tr>
      <w:tr w:rsidR="00F115C6" w14:paraId="40891130" w14:textId="77777777" w:rsidTr="00065A2D">
        <w:trPr>
          <w:trHeight w:val="1296"/>
        </w:trPr>
        <w:tc>
          <w:tcPr>
            <w:tcW w:w="445" w:type="dxa"/>
          </w:tcPr>
          <w:p w14:paraId="7DB73CA1" w14:textId="409E057B" w:rsidR="00F115C6" w:rsidRDefault="00B7476C" w:rsidP="00F115C6">
            <w:pPr>
              <w:jc w:val="center"/>
            </w:pPr>
            <w:r>
              <w:t>3</w:t>
            </w:r>
          </w:p>
        </w:tc>
        <w:tc>
          <w:tcPr>
            <w:tcW w:w="909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4970D92" w14:textId="34F50926" w:rsidR="00F115C6" w:rsidRDefault="00F115C6" w:rsidP="00224209"/>
        </w:tc>
        <w:tc>
          <w:tcPr>
            <w:tcW w:w="125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1F0736E" w14:textId="073348FF" w:rsidR="00F115C6" w:rsidRDefault="007E668A" w:rsidP="000A5812">
            <w:r>
              <w:t>%</w:t>
            </w:r>
          </w:p>
        </w:tc>
      </w:tr>
      <w:tr w:rsidR="00F115C6" w14:paraId="111D642E" w14:textId="77777777" w:rsidTr="00065A2D">
        <w:trPr>
          <w:trHeight w:val="1296"/>
        </w:trPr>
        <w:tc>
          <w:tcPr>
            <w:tcW w:w="445" w:type="dxa"/>
          </w:tcPr>
          <w:p w14:paraId="380FF0C2" w14:textId="3BC7D746" w:rsidR="00F115C6" w:rsidRDefault="00F115C6" w:rsidP="00F115C6">
            <w:pPr>
              <w:jc w:val="center"/>
            </w:pPr>
            <w:r>
              <w:t>4</w:t>
            </w:r>
          </w:p>
        </w:tc>
        <w:tc>
          <w:tcPr>
            <w:tcW w:w="909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5652A30" w14:textId="26513943" w:rsidR="00F115C6" w:rsidRDefault="00F115C6" w:rsidP="00B7476C"/>
        </w:tc>
        <w:tc>
          <w:tcPr>
            <w:tcW w:w="125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51065C6" w14:textId="01850FB6" w:rsidR="00F115C6" w:rsidRDefault="007E668A" w:rsidP="000A5812">
            <w:r>
              <w:t>%</w:t>
            </w:r>
          </w:p>
        </w:tc>
      </w:tr>
      <w:tr w:rsidR="00F115C6" w14:paraId="1BD47A38" w14:textId="77777777" w:rsidTr="00065A2D">
        <w:trPr>
          <w:trHeight w:val="1296"/>
        </w:trPr>
        <w:tc>
          <w:tcPr>
            <w:tcW w:w="445" w:type="dxa"/>
          </w:tcPr>
          <w:p w14:paraId="0B2BDFCF" w14:textId="7C9A635B" w:rsidR="00F115C6" w:rsidRDefault="00F115C6" w:rsidP="00F115C6">
            <w:pPr>
              <w:jc w:val="center"/>
            </w:pPr>
            <w:r>
              <w:t>5</w:t>
            </w:r>
          </w:p>
        </w:tc>
        <w:tc>
          <w:tcPr>
            <w:tcW w:w="909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F98E6F1" w14:textId="67E43F53" w:rsidR="00F115C6" w:rsidRDefault="00F115C6" w:rsidP="000A5812"/>
        </w:tc>
        <w:tc>
          <w:tcPr>
            <w:tcW w:w="125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7E0882A" w14:textId="77777777" w:rsidR="00F115C6" w:rsidRDefault="00F115C6" w:rsidP="000A5812"/>
        </w:tc>
      </w:tr>
    </w:tbl>
    <w:p w14:paraId="41616A58" w14:textId="77777777" w:rsidR="000A5812" w:rsidRDefault="000A5812" w:rsidP="000A5812">
      <w:pPr>
        <w:pStyle w:val="Heading1"/>
        <w:numPr>
          <w:ilvl w:val="0"/>
          <w:numId w:val="4"/>
        </w:numPr>
      </w:pPr>
      <w:r>
        <w:t>Financial Measures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20"/>
      </w:tblGrid>
      <w:tr w:rsidR="00DF74FD" w14:paraId="7B6D4D5F" w14:textId="77777777" w:rsidTr="00DF74FD">
        <w:trPr>
          <w:trHeight w:val="597"/>
        </w:trPr>
        <w:tc>
          <w:tcPr>
            <w:tcW w:w="1072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67541E2" w14:textId="66803EBA" w:rsidR="00DF74FD" w:rsidRDefault="00DF74FD" w:rsidP="001358AB">
            <w:r w:rsidRPr="00586D26">
              <w:t xml:space="preserve">Provide the </w:t>
            </w:r>
            <w:r>
              <w:t>a</w:t>
            </w:r>
            <w:r w:rsidRPr="00586D26">
              <w:t xml:space="preserve">nnual </w:t>
            </w:r>
            <w:r>
              <w:t>operating b</w:t>
            </w:r>
            <w:r w:rsidRPr="00586D26">
              <w:t>udget that the job manages</w:t>
            </w:r>
            <w:r>
              <w:t>: $</w:t>
            </w:r>
          </w:p>
        </w:tc>
      </w:tr>
    </w:tbl>
    <w:p w14:paraId="63FC3ED5" w14:textId="77777777" w:rsidR="000A5812" w:rsidRDefault="000A5812" w:rsidP="000A5812">
      <w:pPr>
        <w:pStyle w:val="Heading1"/>
        <w:numPr>
          <w:ilvl w:val="0"/>
          <w:numId w:val="4"/>
        </w:numPr>
      </w:pPr>
      <w:r>
        <w:t>Supervision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20"/>
      </w:tblGrid>
      <w:tr w:rsidR="00DF74FD" w14:paraId="4A411B09" w14:textId="77777777" w:rsidTr="00D709D2">
        <w:trPr>
          <w:trHeight w:val="597"/>
        </w:trPr>
        <w:tc>
          <w:tcPr>
            <w:tcW w:w="1072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DA1C5DD" w14:textId="77777777" w:rsidR="00DF74FD" w:rsidRDefault="00DF74FD" w:rsidP="00DF74FD">
            <w:r w:rsidRPr="00586D26">
              <w:t xml:space="preserve">Provide the </w:t>
            </w:r>
            <w:r>
              <w:t xml:space="preserve">job titles and </w:t>
            </w:r>
            <w:r w:rsidRPr="00586D26">
              <w:t>number of employees reporting directly</w:t>
            </w:r>
            <w:r>
              <w:t xml:space="preserve"> </w:t>
            </w:r>
            <w:r w:rsidRPr="00586D26">
              <w:t xml:space="preserve">to this job. </w:t>
            </w:r>
          </w:p>
          <w:p w14:paraId="47B6C8C5" w14:textId="77777777" w:rsidR="00DF74FD" w:rsidRDefault="00DF74FD" w:rsidP="00DF74FD"/>
        </w:tc>
      </w:tr>
    </w:tbl>
    <w:p w14:paraId="7B547CC9" w14:textId="77777777" w:rsidR="006321A0" w:rsidRDefault="006321A0" w:rsidP="000A5812">
      <w:pPr>
        <w:tabs>
          <w:tab w:val="left" w:pos="1980"/>
          <w:tab w:val="left" w:leader="underscore" w:pos="2970"/>
          <w:tab w:val="left" w:pos="4230"/>
          <w:tab w:val="left" w:leader="underscore" w:pos="5220"/>
          <w:tab w:val="left" w:pos="6300"/>
          <w:tab w:val="left" w:leader="underscore" w:pos="7290"/>
          <w:tab w:val="left" w:pos="8010"/>
          <w:tab w:val="left" w:leader="underscore" w:pos="9090"/>
        </w:tabs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5"/>
        <w:gridCol w:w="2605"/>
      </w:tblGrid>
      <w:tr w:rsidR="00F115C6" w14:paraId="71AC2ADD" w14:textId="77777777" w:rsidTr="00065A2D">
        <w:tc>
          <w:tcPr>
            <w:tcW w:w="8185" w:type="dxa"/>
          </w:tcPr>
          <w:p w14:paraId="0C154AFD" w14:textId="7E22A17D" w:rsidR="00F115C6" w:rsidRDefault="00F115C6" w:rsidP="00D709D2">
            <w:pPr>
              <w:tabs>
                <w:tab w:val="left" w:pos="5400"/>
                <w:tab w:val="left" w:leader="underscore" w:pos="10260"/>
              </w:tabs>
            </w:pPr>
            <w:r>
              <w:t>Prepared By:</w:t>
            </w:r>
          </w:p>
          <w:p w14:paraId="27EA93C5" w14:textId="77777777" w:rsidR="00F115C6" w:rsidRDefault="00F115C6" w:rsidP="00D709D2">
            <w:pPr>
              <w:tabs>
                <w:tab w:val="left" w:pos="5400"/>
                <w:tab w:val="left" w:leader="underscore" w:pos="10260"/>
              </w:tabs>
            </w:pPr>
          </w:p>
        </w:tc>
        <w:tc>
          <w:tcPr>
            <w:tcW w:w="2605" w:type="dxa"/>
          </w:tcPr>
          <w:p w14:paraId="6D33A775" w14:textId="24214D1E" w:rsidR="00F115C6" w:rsidRDefault="00113CEB" w:rsidP="00D709D2">
            <w:pPr>
              <w:tabs>
                <w:tab w:val="left" w:pos="5400"/>
                <w:tab w:val="left" w:leader="underscore" w:pos="10260"/>
              </w:tabs>
            </w:pPr>
            <w:r>
              <w:t xml:space="preserve">Approval </w:t>
            </w:r>
            <w:r w:rsidR="00F115C6">
              <w:t>Date:</w:t>
            </w:r>
          </w:p>
        </w:tc>
      </w:tr>
    </w:tbl>
    <w:p w14:paraId="734413FE" w14:textId="77777777" w:rsidR="000A5812" w:rsidRPr="000A5812" w:rsidRDefault="000A5812" w:rsidP="000A5812">
      <w:pPr>
        <w:tabs>
          <w:tab w:val="left" w:pos="1980"/>
          <w:tab w:val="left" w:leader="underscore" w:pos="2970"/>
          <w:tab w:val="left" w:pos="4230"/>
          <w:tab w:val="left" w:leader="underscore" w:pos="5220"/>
          <w:tab w:val="left" w:pos="6300"/>
          <w:tab w:val="left" w:leader="underscore" w:pos="7290"/>
          <w:tab w:val="left" w:pos="8010"/>
          <w:tab w:val="left" w:leader="underscore" w:pos="9090"/>
        </w:tabs>
      </w:pPr>
    </w:p>
    <w:sectPr w:rsidR="000A5812" w:rsidRPr="000A5812" w:rsidSect="00442825">
      <w:headerReference w:type="default" r:id="rId11"/>
      <w:footerReference w:type="default" r:id="rId12"/>
      <w:pgSz w:w="12240" w:h="15840"/>
      <w:pgMar w:top="1702" w:right="720" w:bottom="720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8A0B4" w14:textId="77777777" w:rsidR="006222D9" w:rsidRDefault="006222D9" w:rsidP="004427EC">
      <w:r>
        <w:separator/>
      </w:r>
    </w:p>
  </w:endnote>
  <w:endnote w:type="continuationSeparator" w:id="0">
    <w:p w14:paraId="7E8C102D" w14:textId="77777777" w:rsidR="006222D9" w:rsidRDefault="006222D9" w:rsidP="004427EC">
      <w:r>
        <w:continuationSeparator/>
      </w:r>
    </w:p>
  </w:endnote>
  <w:endnote w:type="continuationNotice" w:id="1">
    <w:p w14:paraId="1128618B" w14:textId="77777777" w:rsidR="006222D9" w:rsidRDefault="006222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58937" w14:textId="54A7D2E2" w:rsidR="003D7A73" w:rsidRPr="006F6EA9" w:rsidRDefault="006222D9" w:rsidP="006F6EA9">
    <w:pPr>
      <w:pStyle w:val="Footer"/>
      <w:ind w:left="180"/>
      <w:jc w:val="right"/>
      <w:rPr>
        <w:sz w:val="16"/>
        <w:szCs w:val="16"/>
      </w:rPr>
    </w:pPr>
    <w:sdt>
      <w:sdtPr>
        <w:id w:val="-291207057"/>
        <w:docPartObj>
          <w:docPartGallery w:val="Page Numbers (Bottom of Page)"/>
          <w:docPartUnique/>
        </w:docPartObj>
      </w:sdtPr>
      <w:sdtEndPr/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EndPr/>
          <w:sdtContent/>
        </w:sdt>
      </w:sdtContent>
    </w:sdt>
    <w:r w:rsidR="006F6EA9" w:rsidRPr="006F6EA9">
      <w:rPr>
        <w:sz w:val="16"/>
        <w:szCs w:val="16"/>
      </w:rPr>
      <w:t>1/31/2022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B1D02" w14:textId="77777777" w:rsidR="006222D9" w:rsidRDefault="006222D9" w:rsidP="004427EC">
      <w:r>
        <w:separator/>
      </w:r>
    </w:p>
  </w:footnote>
  <w:footnote w:type="continuationSeparator" w:id="0">
    <w:p w14:paraId="7B8C5745" w14:textId="77777777" w:rsidR="006222D9" w:rsidRDefault="006222D9" w:rsidP="004427EC">
      <w:r>
        <w:continuationSeparator/>
      </w:r>
    </w:p>
  </w:footnote>
  <w:footnote w:type="continuationNotice" w:id="1">
    <w:p w14:paraId="6F1AFBEB" w14:textId="77777777" w:rsidR="006222D9" w:rsidRDefault="006222D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5395"/>
    </w:tblGrid>
    <w:tr w:rsidR="004D082C" w14:paraId="34087DE1" w14:textId="77777777" w:rsidTr="00A8654D">
      <w:tc>
        <w:tcPr>
          <w:tcW w:w="5395" w:type="dxa"/>
        </w:tcPr>
        <w:p w14:paraId="5B2A9722" w14:textId="6A87A0E0" w:rsidR="004D082C" w:rsidRPr="009A19B9" w:rsidRDefault="00BF21EC" w:rsidP="00BF21EC">
          <w:pPr>
            <w:pStyle w:val="Header"/>
            <w:jc w:val="left"/>
            <w:rPr>
              <w:sz w:val="20"/>
              <w:szCs w:val="20"/>
            </w:rPr>
          </w:pPr>
          <w:r>
            <w:rPr>
              <w:b w:val="0"/>
              <w:sz w:val="20"/>
              <w:szCs w:val="20"/>
            </w:rPr>
            <w:drawing>
              <wp:inline distT="0" distB="0" distL="0" distR="0" wp14:anchorId="672A9D28" wp14:editId="6F033EA8">
                <wp:extent cx="1714500" cy="685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95" w:type="dxa"/>
        </w:tcPr>
        <w:p w14:paraId="61F94A72" w14:textId="77777777" w:rsidR="007C0D81" w:rsidRDefault="007C0D81" w:rsidP="004D082C">
          <w:pPr>
            <w:pStyle w:val="Header"/>
          </w:pPr>
        </w:p>
        <w:p w14:paraId="72C2BE39" w14:textId="401E358D" w:rsidR="004D082C" w:rsidRDefault="004D082C" w:rsidP="004D082C">
          <w:pPr>
            <w:pStyle w:val="Header"/>
          </w:pPr>
          <w:r>
            <w:t>Job Description</w:t>
          </w:r>
          <w:r>
            <w:br/>
          </w:r>
          <w:r w:rsidRPr="76540626">
            <w:rPr>
              <w:sz w:val="20"/>
              <w:szCs w:val="20"/>
            </w:rPr>
            <w:t>for Staff Jobs</w:t>
          </w:r>
        </w:p>
      </w:tc>
    </w:tr>
  </w:tbl>
  <w:p w14:paraId="65259F12" w14:textId="767E3593" w:rsidR="004427EC" w:rsidRPr="009A19B9" w:rsidRDefault="004427EC" w:rsidP="004D082C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966E6"/>
    <w:multiLevelType w:val="hybridMultilevel"/>
    <w:tmpl w:val="C2EEE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54F9F"/>
    <w:multiLevelType w:val="hybridMultilevel"/>
    <w:tmpl w:val="938E1556"/>
    <w:lvl w:ilvl="0" w:tplc="04090007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ED2893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 w15:restartNumberingAfterBreak="0">
    <w:nsid w:val="2A9019B6"/>
    <w:multiLevelType w:val="singleLevel"/>
    <w:tmpl w:val="04090007"/>
    <w:lvl w:ilvl="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367C637B"/>
    <w:multiLevelType w:val="hybridMultilevel"/>
    <w:tmpl w:val="51DA73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C4F56CD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44C6214D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 w15:restartNumberingAfterBreak="0">
    <w:nsid w:val="46A90A7E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8" w15:restartNumberingAfterBreak="0">
    <w:nsid w:val="6290787C"/>
    <w:multiLevelType w:val="hybridMultilevel"/>
    <w:tmpl w:val="7DA49134"/>
    <w:lvl w:ilvl="0" w:tplc="04090007">
      <w:start w:val="1"/>
      <w:numFmt w:val="bullet"/>
      <w:lvlText w:val=""/>
      <w:lvlJc w:val="left"/>
      <w:pPr>
        <w:ind w:left="61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9" w15:restartNumberingAfterBreak="0">
    <w:nsid w:val="666A2CC9"/>
    <w:multiLevelType w:val="hybridMultilevel"/>
    <w:tmpl w:val="AE50D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7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BA2"/>
    <w:rsid w:val="0000377F"/>
    <w:rsid w:val="00027926"/>
    <w:rsid w:val="00065A2D"/>
    <w:rsid w:val="0007416F"/>
    <w:rsid w:val="000A5812"/>
    <w:rsid w:val="000B17D6"/>
    <w:rsid w:val="00113CEB"/>
    <w:rsid w:val="0012632A"/>
    <w:rsid w:val="001358AB"/>
    <w:rsid w:val="00136B44"/>
    <w:rsid w:val="00171353"/>
    <w:rsid w:val="00177D8B"/>
    <w:rsid w:val="0018092B"/>
    <w:rsid w:val="001D5B60"/>
    <w:rsid w:val="0021151B"/>
    <w:rsid w:val="00223360"/>
    <w:rsid w:val="00224209"/>
    <w:rsid w:val="002250D7"/>
    <w:rsid w:val="00240114"/>
    <w:rsid w:val="00251255"/>
    <w:rsid w:val="0026205C"/>
    <w:rsid w:val="0026254C"/>
    <w:rsid w:val="002723E7"/>
    <w:rsid w:val="00273640"/>
    <w:rsid w:val="002867DC"/>
    <w:rsid w:val="002B77A7"/>
    <w:rsid w:val="002E1A30"/>
    <w:rsid w:val="002E43E6"/>
    <w:rsid w:val="00317B7D"/>
    <w:rsid w:val="003209F0"/>
    <w:rsid w:val="00327E36"/>
    <w:rsid w:val="003901C3"/>
    <w:rsid w:val="00396271"/>
    <w:rsid w:val="003D7A73"/>
    <w:rsid w:val="004427EC"/>
    <w:rsid w:val="00442825"/>
    <w:rsid w:val="00461CB1"/>
    <w:rsid w:val="00473B7E"/>
    <w:rsid w:val="004940DA"/>
    <w:rsid w:val="004C1E93"/>
    <w:rsid w:val="004C3E27"/>
    <w:rsid w:val="004C5CB7"/>
    <w:rsid w:val="004D082C"/>
    <w:rsid w:val="004D5273"/>
    <w:rsid w:val="004E0E40"/>
    <w:rsid w:val="004E5860"/>
    <w:rsid w:val="004E612F"/>
    <w:rsid w:val="004F37E3"/>
    <w:rsid w:val="0050434F"/>
    <w:rsid w:val="00511C9C"/>
    <w:rsid w:val="00514222"/>
    <w:rsid w:val="00517BA2"/>
    <w:rsid w:val="00560406"/>
    <w:rsid w:val="00586D26"/>
    <w:rsid w:val="005A1969"/>
    <w:rsid w:val="005A48BA"/>
    <w:rsid w:val="005B0320"/>
    <w:rsid w:val="005C61D3"/>
    <w:rsid w:val="00610732"/>
    <w:rsid w:val="006222D9"/>
    <w:rsid w:val="006321A0"/>
    <w:rsid w:val="006403FE"/>
    <w:rsid w:val="00642D93"/>
    <w:rsid w:val="00655BAA"/>
    <w:rsid w:val="00680007"/>
    <w:rsid w:val="00680D27"/>
    <w:rsid w:val="00687DAE"/>
    <w:rsid w:val="00696230"/>
    <w:rsid w:val="006971C7"/>
    <w:rsid w:val="006F6EA9"/>
    <w:rsid w:val="0070163B"/>
    <w:rsid w:val="007136D9"/>
    <w:rsid w:val="0071579D"/>
    <w:rsid w:val="00726C83"/>
    <w:rsid w:val="007416AB"/>
    <w:rsid w:val="00757B7F"/>
    <w:rsid w:val="007674EB"/>
    <w:rsid w:val="00767DD9"/>
    <w:rsid w:val="007726E7"/>
    <w:rsid w:val="007C0D81"/>
    <w:rsid w:val="007E668A"/>
    <w:rsid w:val="008212B5"/>
    <w:rsid w:val="0085179D"/>
    <w:rsid w:val="00855FAC"/>
    <w:rsid w:val="00872317"/>
    <w:rsid w:val="00872A2C"/>
    <w:rsid w:val="00873C9A"/>
    <w:rsid w:val="008C67B9"/>
    <w:rsid w:val="00912836"/>
    <w:rsid w:val="00920AD0"/>
    <w:rsid w:val="009318F3"/>
    <w:rsid w:val="00946CF8"/>
    <w:rsid w:val="009675CC"/>
    <w:rsid w:val="0097328E"/>
    <w:rsid w:val="00986D4D"/>
    <w:rsid w:val="009950E5"/>
    <w:rsid w:val="009963CE"/>
    <w:rsid w:val="009A0D68"/>
    <w:rsid w:val="009A19B9"/>
    <w:rsid w:val="009A5806"/>
    <w:rsid w:val="009B3DEE"/>
    <w:rsid w:val="009B778B"/>
    <w:rsid w:val="009C5DA6"/>
    <w:rsid w:val="00A03972"/>
    <w:rsid w:val="00A25272"/>
    <w:rsid w:val="00A3584E"/>
    <w:rsid w:val="00A56C21"/>
    <w:rsid w:val="00A63B3B"/>
    <w:rsid w:val="00A66023"/>
    <w:rsid w:val="00A93BE8"/>
    <w:rsid w:val="00AD4E10"/>
    <w:rsid w:val="00B074E0"/>
    <w:rsid w:val="00B12BE8"/>
    <w:rsid w:val="00B15C8E"/>
    <w:rsid w:val="00B322AE"/>
    <w:rsid w:val="00B36D3C"/>
    <w:rsid w:val="00B4621F"/>
    <w:rsid w:val="00B7476C"/>
    <w:rsid w:val="00B82D78"/>
    <w:rsid w:val="00B84FEF"/>
    <w:rsid w:val="00BA1F0D"/>
    <w:rsid w:val="00BD1E50"/>
    <w:rsid w:val="00BD6851"/>
    <w:rsid w:val="00BF21EC"/>
    <w:rsid w:val="00C3033B"/>
    <w:rsid w:val="00C677BD"/>
    <w:rsid w:val="00C723A8"/>
    <w:rsid w:val="00C85286"/>
    <w:rsid w:val="00CA31A8"/>
    <w:rsid w:val="00CA3620"/>
    <w:rsid w:val="00CB5801"/>
    <w:rsid w:val="00CC29D1"/>
    <w:rsid w:val="00CD2A04"/>
    <w:rsid w:val="00D220BE"/>
    <w:rsid w:val="00D22D38"/>
    <w:rsid w:val="00D354B6"/>
    <w:rsid w:val="00D522F1"/>
    <w:rsid w:val="00D538A2"/>
    <w:rsid w:val="00D625F5"/>
    <w:rsid w:val="00D80F67"/>
    <w:rsid w:val="00D84DF0"/>
    <w:rsid w:val="00DA4110"/>
    <w:rsid w:val="00DB06B6"/>
    <w:rsid w:val="00DB18B7"/>
    <w:rsid w:val="00DE7B45"/>
    <w:rsid w:val="00DF74FD"/>
    <w:rsid w:val="00E03705"/>
    <w:rsid w:val="00E11B75"/>
    <w:rsid w:val="00E16383"/>
    <w:rsid w:val="00E357D6"/>
    <w:rsid w:val="00E44909"/>
    <w:rsid w:val="00E56CF2"/>
    <w:rsid w:val="00E92FBC"/>
    <w:rsid w:val="00EA27A2"/>
    <w:rsid w:val="00EB2906"/>
    <w:rsid w:val="00EC22C3"/>
    <w:rsid w:val="00EF61BA"/>
    <w:rsid w:val="00F115C6"/>
    <w:rsid w:val="00F1631E"/>
    <w:rsid w:val="00F21B2D"/>
    <w:rsid w:val="00F230C8"/>
    <w:rsid w:val="00F3111B"/>
    <w:rsid w:val="00F338B2"/>
    <w:rsid w:val="00F40F25"/>
    <w:rsid w:val="00F419B4"/>
    <w:rsid w:val="00F478BA"/>
    <w:rsid w:val="00F71560"/>
    <w:rsid w:val="00F73DAC"/>
    <w:rsid w:val="00F74810"/>
    <w:rsid w:val="00F77250"/>
    <w:rsid w:val="00F865A7"/>
    <w:rsid w:val="00FA1BC4"/>
    <w:rsid w:val="00FB29CE"/>
    <w:rsid w:val="00FC1E53"/>
    <w:rsid w:val="00FD6B96"/>
    <w:rsid w:val="7654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3634F0"/>
  <w15:docId w15:val="{6CFBD7B3-6BAA-4250-B048-AEA3111D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B45"/>
    <w:rPr>
      <w:color w:val="706359" w:themeColor="accent2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6230"/>
    <w:pPr>
      <w:spacing w:before="360" w:after="120"/>
      <w:outlineLvl w:val="0"/>
    </w:pPr>
    <w:rPr>
      <w:b/>
      <w:color w:val="E03A3E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7A73"/>
    <w:pPr>
      <w:tabs>
        <w:tab w:val="center" w:pos="5400"/>
        <w:tab w:val="right" w:pos="10800"/>
      </w:tabs>
      <w:spacing w:line="204" w:lineRule="auto"/>
      <w:jc w:val="right"/>
    </w:pPr>
    <w:rPr>
      <w:b/>
      <w:noProof/>
      <w:color w:val="004160" w:themeColor="accent3"/>
      <w:spacing w:val="-6"/>
      <w:kern w:val="32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3D7A73"/>
    <w:rPr>
      <w:b/>
      <w:noProof/>
      <w:color w:val="004160" w:themeColor="accent3"/>
      <w:spacing w:val="-6"/>
      <w:kern w:val="32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3D7A73"/>
    <w:pPr>
      <w:tabs>
        <w:tab w:val="center" w:pos="4320"/>
        <w:tab w:val="right" w:pos="8640"/>
      </w:tabs>
    </w:pPr>
    <w:rPr>
      <w:color w:val="806F58" w:themeColor="text2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D7A73"/>
    <w:rPr>
      <w:color w:val="806F58" w:themeColor="text2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7E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7EC"/>
    <w:rPr>
      <w:rFonts w:ascii="Lucida Grande" w:hAnsi="Lucida Grande"/>
      <w:sz w:val="18"/>
      <w:szCs w:val="18"/>
    </w:rPr>
  </w:style>
  <w:style w:type="paragraph" w:customStyle="1" w:styleId="Instructions">
    <w:name w:val="Instructions"/>
    <w:basedOn w:val="Normal"/>
    <w:qFormat/>
    <w:rsid w:val="00E16383"/>
    <w:pPr>
      <w:pBdr>
        <w:top w:val="single" w:sz="48" w:space="1" w:color="E7E2DC" w:themeColor="text2" w:themeTint="33"/>
        <w:left w:val="single" w:sz="48" w:space="4" w:color="E7E2DC" w:themeColor="text2" w:themeTint="33"/>
        <w:bottom w:val="single" w:sz="48" w:space="1" w:color="E7E2DC" w:themeColor="text2" w:themeTint="33"/>
        <w:right w:val="single" w:sz="48" w:space="4" w:color="E7E2DC" w:themeColor="text2" w:themeTint="33"/>
      </w:pBdr>
      <w:shd w:val="clear" w:color="auto" w:fill="E7E2DC" w:themeFill="text2" w:themeFillTint="33"/>
      <w:ind w:left="187" w:right="187"/>
    </w:pPr>
    <w:rPr>
      <w:color w:val="004160" w:themeColor="accent3"/>
    </w:rPr>
  </w:style>
  <w:style w:type="character" w:customStyle="1" w:styleId="BoldCapitalized">
    <w:name w:val="Bold &amp; Capitalized"/>
    <w:basedOn w:val="DefaultParagraphFont"/>
    <w:uiPriority w:val="1"/>
    <w:qFormat/>
    <w:rsid w:val="00873C9A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696230"/>
    <w:rPr>
      <w:b/>
      <w:color w:val="E03A3E" w:themeColor="accent1"/>
      <w:sz w:val="26"/>
      <w:szCs w:val="26"/>
    </w:rPr>
  </w:style>
  <w:style w:type="paragraph" w:customStyle="1" w:styleId="SignersWish">
    <w:name w:val="Signer's Wish"/>
    <w:basedOn w:val="Normal"/>
    <w:qFormat/>
    <w:rsid w:val="002B77A7"/>
    <w:pPr>
      <w:spacing w:before="840" w:after="240"/>
      <w:ind w:left="270"/>
    </w:pPr>
    <w:rPr>
      <w:i/>
    </w:rPr>
  </w:style>
  <w:style w:type="paragraph" w:customStyle="1" w:styleId="Body">
    <w:name w:val="Body"/>
    <w:basedOn w:val="Normal"/>
    <w:qFormat/>
    <w:rsid w:val="00696230"/>
    <w:pPr>
      <w:spacing w:after="140"/>
    </w:pPr>
  </w:style>
  <w:style w:type="character" w:styleId="Strong">
    <w:name w:val="Strong"/>
    <w:basedOn w:val="DefaultParagraphFont"/>
    <w:uiPriority w:val="22"/>
    <w:qFormat/>
    <w:rsid w:val="00F73DAC"/>
    <w:rPr>
      <w:b/>
      <w:bCs/>
    </w:rPr>
  </w:style>
  <w:style w:type="character" w:styleId="Hyperlink">
    <w:name w:val="Hyperlink"/>
    <w:basedOn w:val="DefaultParagraphFont"/>
    <w:uiPriority w:val="99"/>
    <w:unhideWhenUsed/>
    <w:rsid w:val="009675CC"/>
    <w:rPr>
      <w:color w:val="3366FF" w:themeColor="hyperlink"/>
      <w:u w:val="single"/>
    </w:rPr>
  </w:style>
  <w:style w:type="table" w:styleId="TableGrid">
    <w:name w:val="Table Grid"/>
    <w:basedOn w:val="TableNormal"/>
    <w:uiPriority w:val="59"/>
    <w:rsid w:val="00B36D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19B9"/>
    <w:pPr>
      <w:ind w:left="720"/>
      <w:contextualSpacing/>
    </w:pPr>
  </w:style>
  <w:style w:type="paragraph" w:styleId="BodyText">
    <w:name w:val="Body Text"/>
    <w:basedOn w:val="Normal"/>
    <w:link w:val="BodyTextChar"/>
    <w:rsid w:val="000A5812"/>
    <w:rPr>
      <w:rFonts w:ascii="Times New Roman" w:eastAsia="Times New Roman" w:hAnsi="Times New Roman" w:cs="Times New Roman"/>
      <w:i/>
      <w:color w:val="auto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0A5812"/>
    <w:rPr>
      <w:rFonts w:ascii="Times New Roman" w:eastAsia="Times New Roman" w:hAnsi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2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phen\Documents\Custom%20Office%20Templates\Northeastern%20Form%20template.dotm" TargetMode="External"/></Relationships>
</file>

<file path=word/theme/theme1.xml><?xml version="1.0" encoding="utf-8"?>
<a:theme xmlns:a="http://schemas.openxmlformats.org/drawingml/2006/main" name="Office Theme">
  <a:themeElements>
    <a:clrScheme name="Northeastern Prescribed">
      <a:dk1>
        <a:srgbClr val="385875"/>
      </a:dk1>
      <a:lt1>
        <a:sysClr val="window" lastClr="FFFFFF"/>
      </a:lt1>
      <a:dk2>
        <a:srgbClr val="806F58"/>
      </a:dk2>
      <a:lt2>
        <a:srgbClr val="E7F3D9"/>
      </a:lt2>
      <a:accent1>
        <a:srgbClr val="E03A3E"/>
      </a:accent1>
      <a:accent2>
        <a:srgbClr val="706359"/>
      </a:accent2>
      <a:accent3>
        <a:srgbClr val="004160"/>
      </a:accent3>
      <a:accent4>
        <a:srgbClr val="EAE6E4"/>
      </a:accent4>
      <a:accent5>
        <a:srgbClr val="8B7F77"/>
      </a:accent5>
      <a:accent6>
        <a:srgbClr val="E05551"/>
      </a:accent6>
      <a:hlink>
        <a:srgbClr val="3366FF"/>
      </a:hlink>
      <a:folHlink>
        <a:srgbClr val="5F779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87A388AD91B3479B79772EEA017B8E" ma:contentTypeVersion="6" ma:contentTypeDescription="Create a new document." ma:contentTypeScope="" ma:versionID="da23788832b039d6084fd4c5bfbe05f9">
  <xsd:schema xmlns:xsd="http://www.w3.org/2001/XMLSchema" xmlns:xs="http://www.w3.org/2001/XMLSchema" xmlns:p="http://schemas.microsoft.com/office/2006/metadata/properties" xmlns:ns2="b84d561d-731b-468a-9b2c-3bb8a0503a31" xmlns:ns3="1e1a37be-0071-456b-b1b6-6d3163fc91b5" targetNamespace="http://schemas.microsoft.com/office/2006/metadata/properties" ma:root="true" ma:fieldsID="84da6d4a0095ec09ac200404fa3e730a" ns2:_="" ns3:_="">
    <xsd:import namespace="b84d561d-731b-468a-9b2c-3bb8a0503a31"/>
    <xsd:import namespace="1e1a37be-0071-456b-b1b6-6d3163fc91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4d561d-731b-468a-9b2c-3bb8a0503a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1a37be-0071-456b-b1b6-6d3163fc91b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1A8F97-E685-4E07-B962-8B5CB2FDDC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F7C1300-EC5D-414D-9408-4F33DA354E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4d561d-731b-468a-9b2c-3bb8a0503a31"/>
    <ds:schemaRef ds:uri="1e1a37be-0071-456b-b1b6-6d3163fc91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D400FB-52D4-4F01-8661-2C2C9A2B1A5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733BCBB-4ACC-407D-942C-FFD438DCE5F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Northeastern Form template.dotm</Template>
  <TotalTime>0</TotalTime>
  <Pages>2</Pages>
  <Words>196</Words>
  <Characters>1123</Characters>
  <Application>Microsoft Office Word</Application>
  <DocSecurity>0</DocSecurity>
  <Lines>9</Lines>
  <Paragraphs>2</Paragraphs>
  <ScaleCrop>false</ScaleCrop>
  <Company>DillPickle Design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McCarthy</dc:creator>
  <cp:lastModifiedBy>Franco-Zabala, Enid</cp:lastModifiedBy>
  <cp:revision>2</cp:revision>
  <dcterms:created xsi:type="dcterms:W3CDTF">2022-02-01T16:35:00Z</dcterms:created>
  <dcterms:modified xsi:type="dcterms:W3CDTF">2022-02-01T16:35:00Z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0x0101001F87A388AD91B3479B79772EEA017B8E</vt:lpwstr>
  </property>
</Properties>
</file>